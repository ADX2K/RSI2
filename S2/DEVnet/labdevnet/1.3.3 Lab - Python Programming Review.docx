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AF6" w:rsidRDefault="005A07C0" w:rsidP="002F0AF6">
      <w:pPr>
        <w:pStyle w:val="LabTitle"/>
        <w:rPr>
          <w:rStyle w:val="LabTitleInstVersred"/>
        </w:rPr>
      </w:pPr>
      <w:sdt>
        <w:sdtPr>
          <w:rPr>
            <w:b w:val="0"/>
            <w:color w:val="EE0000"/>
          </w:rPr>
          <w:alias w:val="Titre"/>
          <w:tag w:val=""/>
          <w:id w:val="-487021785"/>
          <w:placeholder>
            <w:docPart w:val="E53C1E48A7F145F0A1B4871C02897E5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91B4F">
            <w:t>Travaux pratiques - Revue de programmation Python</w:t>
          </w:r>
        </w:sdtContent>
      </w:sdt>
      <w:r w:rsidR="0027155B">
        <w:rPr>
          <w:rStyle w:val="LabTitleInstVersred"/>
        </w:rPr>
        <w:t xml:space="preserve"> </w:t>
      </w:r>
    </w:p>
    <w:p w:rsidR="002F0AF6" w:rsidRPr="002F0AF6" w:rsidRDefault="002F0AF6" w:rsidP="002F0AF6">
      <w:pPr>
        <w:pStyle w:val="Heading1"/>
      </w:pPr>
      <w:r>
        <w:t>Objectifs</w:t>
      </w:r>
    </w:p>
    <w:p w:rsidR="002F0AF6" w:rsidRDefault="00B92CB3" w:rsidP="002F0AF6">
      <w:pPr>
        <w:pStyle w:val="BodyTextL25Bold"/>
      </w:pPr>
      <w:r>
        <w:t>Partie 1 : Lancer la DEVASC VM</w:t>
      </w:r>
    </w:p>
    <w:p w:rsidR="00B92CB3" w:rsidRDefault="00B92CB3" w:rsidP="002F0AF6">
      <w:pPr>
        <w:pStyle w:val="BodyTextL25Bold"/>
      </w:pPr>
      <w:r>
        <w:t>Partie 2 : Démarrer le code Python et VS</w:t>
      </w:r>
    </w:p>
    <w:p w:rsidR="00B92CB3" w:rsidRDefault="00B92CB3" w:rsidP="002F0AF6">
      <w:pPr>
        <w:pStyle w:val="BodyTextL25Bold"/>
      </w:pPr>
      <w:r>
        <w:t>Partie 3 : Examiner les types de données et les variables</w:t>
      </w:r>
    </w:p>
    <w:p w:rsidR="00B92CB3" w:rsidRDefault="00B92CB3" w:rsidP="002F0AF6">
      <w:pPr>
        <w:pStyle w:val="BodyTextL25Bold"/>
      </w:pPr>
      <w:r>
        <w:t>Partie 4 : Listes de révision et dictionnaires</w:t>
      </w:r>
    </w:p>
    <w:p w:rsidR="00B92CB3" w:rsidRDefault="00B92CB3" w:rsidP="002F0AF6">
      <w:pPr>
        <w:pStyle w:val="BodyTextL25Bold"/>
      </w:pPr>
      <w:r>
        <w:t>Partie 5 : Revue de la fonction de saisie</w:t>
      </w:r>
    </w:p>
    <w:p w:rsidR="00B92CB3" w:rsidRDefault="00B92CB3" w:rsidP="002F0AF6">
      <w:pPr>
        <w:pStyle w:val="BodyTextL25Bold"/>
      </w:pPr>
      <w:r>
        <w:t xml:space="preserve">Partie 6 : Revue des fonctions If, For, et While </w:t>
      </w:r>
    </w:p>
    <w:p w:rsidR="002F0AF6" w:rsidRPr="004C0909" w:rsidRDefault="00B92CB3" w:rsidP="002F0AF6">
      <w:pPr>
        <w:pStyle w:val="BodyTextL25Bold"/>
      </w:pPr>
      <w:r>
        <w:t>Partie 7 : Examiner les méthodes d'accès aux dossiers</w:t>
      </w:r>
    </w:p>
    <w:p w:rsidR="0094629E" w:rsidRDefault="0094629E" w:rsidP="0094629E">
      <w:pPr>
        <w:pStyle w:val="Heading1"/>
        <w:tabs>
          <w:tab w:val="clear" w:pos="0"/>
        </w:tabs>
      </w:pPr>
      <w:r>
        <w:t>Contexte/scénario</w:t>
      </w:r>
    </w:p>
    <w:p w:rsidR="0094629E" w:rsidRDefault="0094629E" w:rsidP="0094629E">
      <w:pPr>
        <w:pStyle w:val="BodyTextL25"/>
      </w:pPr>
      <w:r>
        <w:t xml:space="preserve">Dans ce TP, vous passez en revue les compétences de base en programmation Python, y compris les types de données, les variables, les listes, les dictionnaires, les entrées utilisateur, les instructions if, les boucles for et while et l'accès aux fichiers. Ce TP n'est pas destiné à remplacer une expérience de programmation antérieure et ne couvre pas nécessairement toutes les compétences Python dont vous aurez besoin pour ce cours. Cependant, ce TP devrait servir de bonne mesure de vos compétences en programmation Python et vous aider à vous diriger vers l'endroit où vous pourriez avoir besoin de plus d'examen. </w:t>
      </w:r>
    </w:p>
    <w:p w:rsidR="00A65939" w:rsidRDefault="00A65939" w:rsidP="0094629E">
      <w:pPr>
        <w:pStyle w:val="BodyTextL25"/>
        <w:rPr>
          <w:rFonts w:eastAsia="Arial"/>
          <w:b/>
        </w:rPr>
      </w:pPr>
      <w:r>
        <w:rPr>
          <w:b/>
        </w:rPr>
        <w:t>Note</w:t>
      </w:r>
      <w:r>
        <w:t> : Ceci est un rappel. Assurez-vous d'observer les conventions d'indention Python correctes lors de l'écriture de vos scripts. Si vous avez besoin d'un tutoriel, recherchez « Règles d'indention Python » sur Internet.</w:t>
      </w:r>
    </w:p>
    <w:p w:rsidR="0094629E" w:rsidRPr="00E70096" w:rsidRDefault="0094629E" w:rsidP="0094629E">
      <w:pPr>
        <w:pStyle w:val="Heading1"/>
        <w:tabs>
          <w:tab w:val="clear" w:pos="0"/>
        </w:tabs>
      </w:pPr>
      <w:r>
        <w:t>Ressources requises</w:t>
      </w:r>
    </w:p>
    <w:p w:rsidR="0094629E" w:rsidRDefault="0094629E" w:rsidP="0094629E">
      <w:pPr>
        <w:pStyle w:val="Bulletlevel1"/>
      </w:pPr>
      <w:r>
        <w:t>1 PC avec système d'exploitation de votre choix</w:t>
      </w:r>
    </w:p>
    <w:p w:rsidR="0094629E" w:rsidRDefault="0094629E" w:rsidP="0094629E">
      <w:pPr>
        <w:pStyle w:val="Bulletlevel1"/>
      </w:pPr>
      <w:r>
        <w:t>Boîte virtuelle ou VMWare</w:t>
      </w:r>
    </w:p>
    <w:p w:rsidR="0094629E" w:rsidRDefault="0094629E" w:rsidP="0094629E">
      <w:pPr>
        <w:pStyle w:val="Bulletlevel1"/>
      </w:pPr>
      <w:r>
        <w:t>Machine virtuelle DEVASC</w:t>
      </w:r>
    </w:p>
    <w:p w:rsidR="002F0AF6" w:rsidRDefault="002F0AF6" w:rsidP="002F0AF6">
      <w:pPr>
        <w:pStyle w:val="Heading1"/>
      </w:pPr>
      <w:r>
        <w:t>Instructions</w:t>
      </w:r>
    </w:p>
    <w:p w:rsidR="0094629E" w:rsidRPr="00020C29" w:rsidRDefault="0094629E" w:rsidP="00020C29">
      <w:pPr>
        <w:pStyle w:val="Heading2"/>
      </w:pPr>
      <w:r>
        <w:t>Lancez la machine virtuelle DEVASC</w:t>
      </w:r>
    </w:p>
    <w:p w:rsidR="0094629E" w:rsidRDefault="0094629E" w:rsidP="0094629E">
      <w:pPr>
        <w:pStyle w:val="BodyTextL25"/>
      </w:pPr>
      <w:r>
        <w:t xml:space="preserve">Si vous n'avez pas encore terminé </w:t>
      </w:r>
      <w:r w:rsidRPr="0094629E">
        <w:rPr>
          <w:b/>
          <w:bCs/>
        </w:rPr>
        <w:t>TP - Installer l'environnement de laboratoire de machines virtuelles</w:t>
      </w:r>
      <w:r>
        <w:t xml:space="preserve">, faites-le maintenant. Si vous avez déjà terminé ce laboratoire, lancez la </w:t>
      </w:r>
      <w:r w:rsidRPr="0094629E">
        <w:rPr>
          <w:b/>
          <w:bCs/>
        </w:rPr>
        <w:t>machine virtuelle DEVASC</w:t>
      </w:r>
      <w:r>
        <w:t>.</w:t>
      </w:r>
    </w:p>
    <w:p w:rsidR="002F0AF6" w:rsidRDefault="00A05A8D" w:rsidP="002F0AF6">
      <w:pPr>
        <w:pStyle w:val="Heading2"/>
      </w:pPr>
      <w:r>
        <w:t>Démarrage du code Python et VS</w:t>
      </w:r>
    </w:p>
    <w:p w:rsidR="00FB5C6E" w:rsidRPr="00FB5C6E" w:rsidRDefault="00FB5C6E" w:rsidP="00FB5C6E">
      <w:pPr>
        <w:pStyle w:val="BodyTextL25"/>
      </w:pPr>
      <w:r>
        <w:t>Dans cette partie, vous allez passer en revue le démarrage de l'interpréteur interactif de Python et l'utilisation de Visual Studio Code pour écrire et exécuter un script « Hello World ».</w:t>
      </w:r>
    </w:p>
    <w:p w:rsidR="002F0AF6" w:rsidRDefault="002F0AF6" w:rsidP="002F0AF6">
      <w:pPr>
        <w:pStyle w:val="Heading3"/>
      </w:pPr>
      <w:r>
        <w:t>Démarrez Python.</w:t>
      </w:r>
    </w:p>
    <w:p w:rsidR="000D6EFB" w:rsidRDefault="000D6EFB" w:rsidP="000D6EFB">
      <w:pPr>
        <w:pStyle w:val="SubStepAlpha"/>
      </w:pPr>
      <w:r>
        <w:t xml:space="preserve">Pour vérifier la version Python en cours d'exécution dans la machine virtuelle, ouvrez une fenêtre de terminal et entrez la commande </w:t>
      </w:r>
      <w:r w:rsidRPr="00C337B8">
        <w:rPr>
          <w:b/>
          <w:bCs/>
        </w:rPr>
        <w:t>python3 -V</w:t>
      </w:r>
      <w:r>
        <w:t xml:space="preserve">. C'est une bonne commande à exécuter si vous deviez installer Python sur un autre ordinateur ou si vous avez besoin de vérifier quelle version est installée. </w:t>
      </w:r>
    </w:p>
    <w:p w:rsidR="000D6EFB" w:rsidRDefault="000D6EFB" w:rsidP="000D6EFB">
      <w:pPr>
        <w:pStyle w:val="CMD"/>
      </w:pPr>
      <w:r>
        <w:t xml:space="preserve">devasc@labvm:~$ </w:t>
      </w:r>
      <w:r w:rsidRPr="00260E21">
        <w:rPr>
          <w:b/>
          <w:bCs/>
        </w:rPr>
        <w:t>python3 -V</w:t>
      </w:r>
    </w:p>
    <w:p w:rsidR="000D6EFB" w:rsidRDefault="000D6EFB" w:rsidP="000D6EFB">
      <w:pPr>
        <w:pStyle w:val="CMDOutput"/>
      </w:pPr>
      <w:r>
        <w:lastRenderedPageBreak/>
        <w:t>Python 3.8.2</w:t>
      </w:r>
    </w:p>
    <w:p w:rsidR="000D6EFB" w:rsidRDefault="000D6EFB" w:rsidP="000D6EFB">
      <w:pPr>
        <w:pStyle w:val="BodyTextL50"/>
      </w:pPr>
      <w:r w:rsidRPr="00C337B8">
        <w:rPr>
          <w:rStyle w:val="BodyTextL25Char"/>
          <w:b/>
          <w:bCs/>
        </w:rPr>
        <w:t>Remarque</w:t>
      </w:r>
      <w:r>
        <w:t xml:space="preserve"> : Vous devez le changer en </w:t>
      </w:r>
      <w:r w:rsidRPr="00260E21">
        <w:rPr>
          <w:b/>
          <w:bCs/>
        </w:rPr>
        <w:t>python2 -V</w:t>
      </w:r>
      <w:r>
        <w:t xml:space="preserve"> si un autre périphérique que vous utilisez exécute la version 2. Cependant, depuis le 1er janvier 2020, Python 2 n'est plus pris en charge. Par conséquent, Python 2 n'est pas pris en charge dans ce laboratoire ou ce cours. </w:t>
      </w:r>
    </w:p>
    <w:p w:rsidR="000D6EFB" w:rsidRDefault="000D6EFB" w:rsidP="000D6EFB">
      <w:pPr>
        <w:pStyle w:val="BodyTextL50"/>
      </w:pPr>
      <w:r>
        <w:rPr>
          <w:rStyle w:val="BodyTextL25Char"/>
          <w:b/>
          <w:bCs/>
        </w:rPr>
        <w:t>Remarque</w:t>
      </w:r>
      <w:r>
        <w:t xml:space="preserve"> : Au moment de la rédaction de ce labo, Python 3.8.2 était la dernière version. Bien que vous puissiez mettre à jour votre installation Python avec la commande </w:t>
      </w:r>
      <w:r>
        <w:rPr>
          <w:b/>
        </w:rPr>
        <w:t>sudo apt-get install python3</w:t>
      </w:r>
      <w:r>
        <w:t xml:space="preserve">, ce laboratoire et le reste des laboratoires de ce cours sont basés sur Python 3.8.2. </w:t>
      </w:r>
    </w:p>
    <w:p w:rsidR="0094629E" w:rsidRPr="0094629E" w:rsidRDefault="0094629E" w:rsidP="00260E21">
      <w:pPr>
        <w:pStyle w:val="SubStepAlpha"/>
      </w:pPr>
      <w:r>
        <w:t xml:space="preserve">Pour démarrer Python, tapez </w:t>
      </w:r>
      <w:r w:rsidRPr="0094629E">
        <w:rPr>
          <w:b/>
          <w:bCs/>
        </w:rPr>
        <w:t>python3</w:t>
      </w:r>
      <w:r>
        <w:t>. Les trois crochets (&gt;&gt;&gt;) indiquent que vous êtes dans l'interpréteur interactif de Python.</w:t>
      </w:r>
    </w:p>
    <w:p w:rsidR="0094629E" w:rsidRDefault="00D209AF" w:rsidP="00260E21">
      <w:pPr>
        <w:pStyle w:val="CMD"/>
      </w:pPr>
      <w:r>
        <w:t>devasc @labvm ~$</w:t>
      </w:r>
      <w:r w:rsidR="0094629E" w:rsidRPr="0094629E">
        <w:rPr>
          <w:b/>
          <w:bCs/>
        </w:rPr>
        <w:t xml:space="preserve"> python3</w:t>
      </w:r>
    </w:p>
    <w:p w:rsidR="0094629E" w:rsidRDefault="0094629E" w:rsidP="0094629E">
      <w:pPr>
        <w:pStyle w:val="CMDOutput"/>
      </w:pPr>
      <w:r>
        <w:t xml:space="preserve">Python 3.8.2 (default, Mar 13 2020, 10:14:16) </w:t>
      </w:r>
    </w:p>
    <w:p w:rsidR="0094629E" w:rsidRDefault="0094629E" w:rsidP="0094629E">
      <w:pPr>
        <w:pStyle w:val="CMDOutput"/>
      </w:pPr>
      <w:r>
        <w:t>[GCC 9.3.0] on linux</w:t>
      </w:r>
    </w:p>
    <w:p w:rsidR="0094629E" w:rsidRDefault="0094629E" w:rsidP="0094629E">
      <w:pPr>
        <w:pStyle w:val="CMDOutput"/>
      </w:pPr>
      <w:r>
        <w:t>Tapez "help", "copyright", "credits" ou "license" pour plus d'informations.</w:t>
      </w:r>
    </w:p>
    <w:p w:rsidR="002F0AF6" w:rsidRDefault="0094629E" w:rsidP="0094629E">
      <w:pPr>
        <w:pStyle w:val="CMDOutput"/>
      </w:pPr>
      <w:r>
        <w:t>&gt;&gt;&gt;</w:t>
      </w:r>
    </w:p>
    <w:p w:rsidR="002F0AF6" w:rsidRDefault="002F0AF6" w:rsidP="002F0AF6">
      <w:pPr>
        <w:pStyle w:val="Heading3"/>
      </w:pPr>
      <w:r>
        <w:t>Utilisez l'interprète comme une calculatrice.</w:t>
      </w:r>
    </w:p>
    <w:p w:rsidR="00FB5C6E" w:rsidRDefault="00FB5C6E" w:rsidP="00020C29">
      <w:pPr>
        <w:pStyle w:val="SubStepAlpha"/>
      </w:pPr>
      <w:r>
        <w:t>De là, vous pouvez effectuer une variété de tâches de programmation de base, y compris des opérations mathématiques. Le tableau présente la syntaxe Python à utiliser pour les opérations mathématiques les plus courantes.</w:t>
      </w:r>
    </w:p>
    <w:tbl>
      <w:tblPr>
        <w:tblStyle w:val="LabTableStyle"/>
        <w:tblW w:w="0" w:type="auto"/>
        <w:tblLook w:val="04A0"/>
      </w:tblPr>
      <w:tblGrid>
        <w:gridCol w:w="3597"/>
        <w:gridCol w:w="3420"/>
        <w:gridCol w:w="2794"/>
      </w:tblGrid>
      <w:tr w:rsidR="00FB5C6E" w:rsidRPr="00FB5C6E" w:rsidTr="00D606DF">
        <w:trPr>
          <w:cnfStyle w:val="100000000000"/>
          <w:tblHeader/>
        </w:trPr>
        <w:tc>
          <w:tcPr>
            <w:tcW w:w="3597" w:type="dxa"/>
          </w:tcPr>
          <w:p w:rsidR="00FB5C6E" w:rsidRPr="00FB5C6E" w:rsidRDefault="00FB5C6E" w:rsidP="00FB5C6E">
            <w:pPr>
              <w:pStyle w:val="TableHeading"/>
            </w:pPr>
            <w:r>
              <w:t xml:space="preserve">Opération </w:t>
            </w:r>
          </w:p>
        </w:tc>
        <w:tc>
          <w:tcPr>
            <w:tcW w:w="3420" w:type="dxa"/>
          </w:tcPr>
          <w:p w:rsidR="00FB5C6E" w:rsidRPr="00FB5C6E" w:rsidRDefault="00FB5C6E" w:rsidP="00FB5C6E">
            <w:pPr>
              <w:pStyle w:val="TableHeading"/>
            </w:pPr>
            <w:r>
              <w:t xml:space="preserve">Maths </w:t>
            </w:r>
          </w:p>
        </w:tc>
        <w:tc>
          <w:tcPr>
            <w:tcW w:w="2794" w:type="dxa"/>
          </w:tcPr>
          <w:p w:rsidR="00FB5C6E" w:rsidRPr="00FB5C6E" w:rsidRDefault="00FB5C6E" w:rsidP="00FB5C6E">
            <w:pPr>
              <w:pStyle w:val="TableHeading"/>
            </w:pPr>
            <w:r>
              <w:t>Syntaxe</w:t>
            </w:r>
          </w:p>
        </w:tc>
      </w:tr>
      <w:tr w:rsidR="00FB5C6E" w:rsidRPr="00FB5C6E" w:rsidTr="00D606DF">
        <w:tc>
          <w:tcPr>
            <w:tcW w:w="3597" w:type="dxa"/>
          </w:tcPr>
          <w:p w:rsidR="00FB5C6E" w:rsidRPr="00FB5C6E" w:rsidRDefault="00FB5C6E" w:rsidP="00FB5C6E">
            <w:pPr>
              <w:pStyle w:val="TableText"/>
            </w:pPr>
            <w:r>
              <w:t xml:space="preserve">Addition </w:t>
            </w:r>
          </w:p>
        </w:tc>
        <w:tc>
          <w:tcPr>
            <w:tcW w:w="3420" w:type="dxa"/>
          </w:tcPr>
          <w:p w:rsidR="00FB5C6E" w:rsidRPr="00FB5C6E" w:rsidRDefault="00FB5C6E" w:rsidP="00FB5C6E">
            <w:pPr>
              <w:pStyle w:val="TableText"/>
            </w:pPr>
            <w:r>
              <w:t xml:space="preserve">a+b </w:t>
            </w:r>
          </w:p>
        </w:tc>
        <w:tc>
          <w:tcPr>
            <w:tcW w:w="2794" w:type="dxa"/>
          </w:tcPr>
          <w:p w:rsidR="00FB5C6E" w:rsidRPr="00FB5C6E" w:rsidRDefault="00FB5C6E" w:rsidP="00FB5C6E">
            <w:pPr>
              <w:pStyle w:val="TableText"/>
            </w:pPr>
            <w:r>
              <w:t>a+b</w:t>
            </w:r>
          </w:p>
        </w:tc>
      </w:tr>
      <w:tr w:rsidR="00FB5C6E" w:rsidRPr="00FB5C6E" w:rsidTr="00D606DF">
        <w:tc>
          <w:tcPr>
            <w:tcW w:w="3597" w:type="dxa"/>
          </w:tcPr>
          <w:p w:rsidR="00FB5C6E" w:rsidRPr="00FB5C6E" w:rsidRDefault="00FB5C6E" w:rsidP="00FB5C6E">
            <w:pPr>
              <w:pStyle w:val="TableText"/>
            </w:pPr>
            <w:r>
              <w:t xml:space="preserve">Soustraction </w:t>
            </w:r>
          </w:p>
        </w:tc>
        <w:tc>
          <w:tcPr>
            <w:tcW w:w="3420" w:type="dxa"/>
          </w:tcPr>
          <w:p w:rsidR="00FB5C6E" w:rsidRPr="00FB5C6E" w:rsidRDefault="00FB5C6E" w:rsidP="00FB5C6E">
            <w:pPr>
              <w:pStyle w:val="TableText"/>
            </w:pPr>
            <w:r>
              <w:t xml:space="preserve">a-b </w:t>
            </w:r>
          </w:p>
        </w:tc>
        <w:tc>
          <w:tcPr>
            <w:tcW w:w="2794" w:type="dxa"/>
          </w:tcPr>
          <w:p w:rsidR="00FB5C6E" w:rsidRPr="00FB5C6E" w:rsidRDefault="00FB5C6E" w:rsidP="00FB5C6E">
            <w:pPr>
              <w:pStyle w:val="TableText"/>
            </w:pPr>
            <w:r>
              <w:t>a-b</w:t>
            </w:r>
          </w:p>
        </w:tc>
      </w:tr>
      <w:tr w:rsidR="00FB5C6E" w:rsidRPr="00FB5C6E" w:rsidTr="00D606DF">
        <w:tc>
          <w:tcPr>
            <w:tcW w:w="3597" w:type="dxa"/>
          </w:tcPr>
          <w:p w:rsidR="00FB5C6E" w:rsidRPr="00FB5C6E" w:rsidRDefault="00FB5C6E" w:rsidP="00FB5C6E">
            <w:pPr>
              <w:pStyle w:val="TableText"/>
            </w:pPr>
            <w:r>
              <w:t xml:space="preserve">Multiplication </w:t>
            </w:r>
          </w:p>
        </w:tc>
        <w:tc>
          <w:tcPr>
            <w:tcW w:w="3420" w:type="dxa"/>
          </w:tcPr>
          <w:p w:rsidR="00FB5C6E" w:rsidRPr="00FB5C6E" w:rsidRDefault="00FB5C6E" w:rsidP="00FB5C6E">
            <w:pPr>
              <w:pStyle w:val="TableText"/>
            </w:pPr>
            <w:r>
              <w:t xml:space="preserve">axb </w:t>
            </w:r>
          </w:p>
        </w:tc>
        <w:tc>
          <w:tcPr>
            <w:tcW w:w="2794" w:type="dxa"/>
          </w:tcPr>
          <w:p w:rsidR="00FB5C6E" w:rsidRPr="00FB5C6E" w:rsidRDefault="00FB5C6E" w:rsidP="00FB5C6E">
            <w:pPr>
              <w:pStyle w:val="TableText"/>
            </w:pPr>
            <w:r>
              <w:t>a*b</w:t>
            </w:r>
          </w:p>
        </w:tc>
      </w:tr>
      <w:tr w:rsidR="00FB5C6E" w:rsidRPr="00FB5C6E" w:rsidTr="00D606DF">
        <w:tc>
          <w:tcPr>
            <w:tcW w:w="3597" w:type="dxa"/>
          </w:tcPr>
          <w:p w:rsidR="00FB5C6E" w:rsidRPr="00FB5C6E" w:rsidRDefault="00FB5C6E" w:rsidP="00FB5C6E">
            <w:pPr>
              <w:pStyle w:val="TableText"/>
            </w:pPr>
            <w:r>
              <w:t xml:space="preserve">Division </w:t>
            </w:r>
          </w:p>
        </w:tc>
        <w:tc>
          <w:tcPr>
            <w:tcW w:w="3420" w:type="dxa"/>
          </w:tcPr>
          <w:p w:rsidR="00FB5C6E" w:rsidRPr="00FB5C6E" w:rsidRDefault="00FB5C6E" w:rsidP="00FB5C6E">
            <w:pPr>
              <w:pStyle w:val="TableText"/>
            </w:pPr>
            <w:r>
              <w:t xml:space="preserve">a÷b </w:t>
            </w:r>
          </w:p>
        </w:tc>
        <w:tc>
          <w:tcPr>
            <w:tcW w:w="2794" w:type="dxa"/>
          </w:tcPr>
          <w:p w:rsidR="00FB5C6E" w:rsidRPr="00FB5C6E" w:rsidRDefault="00FB5C6E" w:rsidP="00FB5C6E">
            <w:pPr>
              <w:pStyle w:val="TableText"/>
            </w:pPr>
            <w:r>
              <w:t>a/b</w:t>
            </w:r>
          </w:p>
        </w:tc>
      </w:tr>
      <w:tr w:rsidR="00FB5C6E" w:rsidRPr="00FB5C6E" w:rsidTr="00D606DF">
        <w:tc>
          <w:tcPr>
            <w:tcW w:w="3597" w:type="dxa"/>
          </w:tcPr>
          <w:p w:rsidR="00FB5C6E" w:rsidRPr="00FB5C6E" w:rsidRDefault="00FB5C6E" w:rsidP="00FB5C6E">
            <w:pPr>
              <w:pStyle w:val="TableText"/>
            </w:pPr>
            <w:r>
              <w:t xml:space="preserve">Exposants </w:t>
            </w:r>
          </w:p>
        </w:tc>
        <w:tc>
          <w:tcPr>
            <w:tcW w:w="3420" w:type="dxa"/>
          </w:tcPr>
          <w:p w:rsidR="00FB5C6E" w:rsidRPr="00FB5C6E" w:rsidRDefault="00FB5C6E" w:rsidP="00FB5C6E">
            <w:pPr>
              <w:pStyle w:val="TableText"/>
            </w:pPr>
            <w:r>
              <w:t xml:space="preserve">a^b </w:t>
            </w:r>
          </w:p>
        </w:tc>
        <w:tc>
          <w:tcPr>
            <w:tcW w:w="2794" w:type="dxa"/>
          </w:tcPr>
          <w:p w:rsidR="00FB5C6E" w:rsidRPr="00FB5C6E" w:rsidRDefault="00FB5C6E" w:rsidP="00FB5C6E">
            <w:pPr>
              <w:pStyle w:val="TableText"/>
            </w:pPr>
            <w:r>
              <w:t>a**b</w:t>
            </w:r>
          </w:p>
        </w:tc>
      </w:tr>
    </w:tbl>
    <w:p w:rsidR="00FB5C6E" w:rsidRPr="00FB5C6E" w:rsidRDefault="00FB5C6E" w:rsidP="00FB5C6E">
      <w:pPr>
        <w:pStyle w:val="BodyTextL50"/>
      </w:pPr>
      <w:r>
        <w:t>Entrez quelques opérations mathématiques à l'aide de la syntaxe Python, comme illustré dans les exemples.</w:t>
      </w:r>
    </w:p>
    <w:p w:rsidR="00FB5C6E" w:rsidRPr="00FB5C6E" w:rsidRDefault="00FB5C6E" w:rsidP="00FB5C6E">
      <w:pPr>
        <w:pStyle w:val="CMDOutput"/>
        <w:rPr>
          <w:b/>
          <w:bCs/>
        </w:rPr>
      </w:pPr>
      <w:r>
        <w:t xml:space="preserve">&gt;&gt;&gt; </w:t>
      </w:r>
      <w:r w:rsidRPr="00FB5C6E">
        <w:rPr>
          <w:b/>
          <w:bCs/>
        </w:rPr>
        <w:t>2+3</w:t>
      </w:r>
    </w:p>
    <w:p w:rsidR="00FB5C6E" w:rsidRDefault="00FB5C6E" w:rsidP="00FB5C6E">
      <w:pPr>
        <w:pStyle w:val="CMDOutput"/>
      </w:pPr>
      <w:r>
        <w:t>5</w:t>
      </w:r>
    </w:p>
    <w:p w:rsidR="00FB5C6E" w:rsidRPr="00FB5C6E" w:rsidRDefault="00FB5C6E" w:rsidP="00FB5C6E">
      <w:pPr>
        <w:pStyle w:val="CMDOutput"/>
        <w:rPr>
          <w:b/>
          <w:bCs/>
        </w:rPr>
      </w:pPr>
      <w:r>
        <w:t xml:space="preserve">&gt;&gt;&gt; </w:t>
      </w:r>
      <w:r w:rsidRPr="00FB5C6E">
        <w:rPr>
          <w:b/>
          <w:bCs/>
        </w:rPr>
        <w:t>10-4</w:t>
      </w:r>
    </w:p>
    <w:p w:rsidR="00FB5C6E" w:rsidRDefault="00FB5C6E" w:rsidP="00FB5C6E">
      <w:pPr>
        <w:pStyle w:val="CMDOutput"/>
      </w:pPr>
      <w:r>
        <w:t>6</w:t>
      </w:r>
    </w:p>
    <w:p w:rsidR="00FB5C6E" w:rsidRDefault="00FB5C6E" w:rsidP="00FB5C6E">
      <w:pPr>
        <w:pStyle w:val="CMDOutput"/>
      </w:pPr>
      <w:r>
        <w:t xml:space="preserve">&gt;&gt;&gt; </w:t>
      </w:r>
      <w:r w:rsidRPr="00FB5C6E">
        <w:rPr>
          <w:b/>
          <w:bCs/>
        </w:rPr>
        <w:t>2*4</w:t>
      </w:r>
    </w:p>
    <w:p w:rsidR="00FB5C6E" w:rsidRDefault="00FB5C6E" w:rsidP="00FB5C6E">
      <w:pPr>
        <w:pStyle w:val="CMDOutput"/>
      </w:pPr>
      <w:r>
        <w:t>8</w:t>
      </w:r>
    </w:p>
    <w:p w:rsidR="00FB5C6E" w:rsidRDefault="00FB5C6E" w:rsidP="00FB5C6E">
      <w:pPr>
        <w:pStyle w:val="CMDOutput"/>
      </w:pPr>
      <w:r>
        <w:t xml:space="preserve">&gt;&gt;&gt; </w:t>
      </w:r>
      <w:r w:rsidRPr="00FB5C6E">
        <w:rPr>
          <w:b/>
          <w:bCs/>
        </w:rPr>
        <w:t>20/5</w:t>
      </w:r>
    </w:p>
    <w:p w:rsidR="00FB5C6E" w:rsidRDefault="00FB5C6E" w:rsidP="00FB5C6E">
      <w:pPr>
        <w:pStyle w:val="CMDOutput"/>
      </w:pPr>
      <w:r>
        <w:t>4,0</w:t>
      </w:r>
    </w:p>
    <w:p w:rsidR="00FB5C6E" w:rsidRDefault="00FB5C6E" w:rsidP="00FB5C6E">
      <w:pPr>
        <w:pStyle w:val="CMDOutput"/>
      </w:pPr>
      <w:r>
        <w:t xml:space="preserve">&gt;&gt;&gt; </w:t>
      </w:r>
      <w:r w:rsidRPr="00FB5C6E">
        <w:rPr>
          <w:b/>
          <w:bCs/>
        </w:rPr>
        <w:t>3**2</w:t>
      </w:r>
    </w:p>
    <w:p w:rsidR="002F0AF6" w:rsidRDefault="00FB5C6E" w:rsidP="00FB5C6E">
      <w:pPr>
        <w:pStyle w:val="CMDOutput"/>
      </w:pPr>
      <w:r>
        <w:t>9</w:t>
      </w:r>
    </w:p>
    <w:p w:rsidR="00FB5C6E" w:rsidRDefault="00FB5C6E" w:rsidP="00FB5C6E">
      <w:pPr>
        <w:pStyle w:val="SubStepAlpha"/>
      </w:pPr>
      <w:r>
        <w:t>Rappelons que Python utilise l'ordre standard des opérations communément appelé PEMDAS. Les expressions mathématiques sont évaluées dans l'ordre suivant.</w:t>
      </w:r>
    </w:p>
    <w:p w:rsidR="00FB5C6E" w:rsidRDefault="00FB5C6E" w:rsidP="00FB5C6E">
      <w:pPr>
        <w:pStyle w:val="BodyTextL50"/>
      </w:pPr>
      <w:r>
        <w:rPr>
          <w:b/>
        </w:rPr>
        <w:t>P</w:t>
      </w:r>
      <w:r>
        <w:t>arenthèses</w:t>
      </w:r>
    </w:p>
    <w:p w:rsidR="00FB5C6E" w:rsidRDefault="00FB5C6E" w:rsidP="00FB5C6E">
      <w:pPr>
        <w:pStyle w:val="BodyTextL50"/>
      </w:pPr>
      <w:r>
        <w:rPr>
          <w:b/>
        </w:rPr>
        <w:t>E</w:t>
      </w:r>
      <w:r>
        <w:t>xposants</w:t>
      </w:r>
    </w:p>
    <w:p w:rsidR="00FB5C6E" w:rsidRDefault="00FB5C6E" w:rsidP="00FB5C6E">
      <w:pPr>
        <w:pStyle w:val="BodyTextL50"/>
      </w:pPr>
      <w:r>
        <w:rPr>
          <w:b/>
        </w:rPr>
        <w:t>M</w:t>
      </w:r>
      <w:r>
        <w:t xml:space="preserve">ultiplication et </w:t>
      </w:r>
      <w:r>
        <w:rPr>
          <w:b/>
        </w:rPr>
        <w:t>D</w:t>
      </w:r>
      <w:r>
        <w:t>ivision</w:t>
      </w:r>
    </w:p>
    <w:p w:rsidR="00FB5C6E" w:rsidRDefault="00FB5C6E" w:rsidP="00FB5C6E">
      <w:pPr>
        <w:pStyle w:val="BodyTextL50"/>
      </w:pPr>
      <w:r>
        <w:rPr>
          <w:b/>
        </w:rPr>
        <w:t>A</w:t>
      </w:r>
      <w:r>
        <w:t xml:space="preserve">ddition et </w:t>
      </w:r>
      <w:r>
        <w:rPr>
          <w:b/>
        </w:rPr>
        <w:t>S</w:t>
      </w:r>
      <w:r>
        <w:t>oustraction</w:t>
      </w:r>
    </w:p>
    <w:p w:rsidR="00FB5C6E" w:rsidRDefault="00FB5C6E" w:rsidP="00FB5C6E">
      <w:pPr>
        <w:pStyle w:val="BodyTextL50"/>
      </w:pPr>
      <w:r>
        <w:lastRenderedPageBreak/>
        <w:t>Essayez de saisir une expression avec un ordre complexe d'opérations dans l'interpréteur interactif.</w:t>
      </w:r>
    </w:p>
    <w:p w:rsidR="002F0AF6" w:rsidRDefault="002F0AF6" w:rsidP="002F0AF6">
      <w:pPr>
        <w:pStyle w:val="Heading3"/>
      </w:pPr>
      <w:r>
        <w:t>Utilisez l'interpréteur interactif pour imprimer une chaîne.</w:t>
      </w:r>
    </w:p>
    <w:p w:rsidR="00234C42" w:rsidRDefault="00234C42" w:rsidP="00234C42">
      <w:pPr>
        <w:pStyle w:val="BodyTextL25"/>
      </w:pPr>
      <w:r>
        <w:t>Une chaîne est une séquence de caractères telle que des lettres, des chiffres, des symboles ou des signes de ponctuation. L'interpréteur interactif affiche directement le texte que vous entrez sous forme de chaîne tant que vous placez la chaîne entre guillemets simples (') ou doubles guillemets (").</w:t>
      </w:r>
    </w:p>
    <w:p w:rsidR="00160D31" w:rsidRDefault="00160D31" w:rsidP="00234C42">
      <w:pPr>
        <w:pStyle w:val="SubStepAlpha"/>
      </w:pPr>
      <w:r>
        <w:t>Tapez “Hello World!” ou ‘Hello World!’ dans l'interpréteur interactif.</w:t>
      </w:r>
    </w:p>
    <w:p w:rsidR="00160D31" w:rsidRDefault="00160D31" w:rsidP="00160D31">
      <w:pPr>
        <w:pStyle w:val="CMD"/>
      </w:pPr>
      <w:r>
        <w:t xml:space="preserve">&gt;&gt;&gt; </w:t>
      </w:r>
      <w:r w:rsidRPr="00160D31">
        <w:rPr>
          <w:b/>
          <w:bCs/>
        </w:rPr>
        <w:t>"Hello World!"</w:t>
      </w:r>
    </w:p>
    <w:p w:rsidR="00B93438" w:rsidRDefault="00B93438" w:rsidP="00B93438">
      <w:pPr>
        <w:pStyle w:val="CMD"/>
      </w:pPr>
      <w:r>
        <w:t>'Hello World!'</w:t>
      </w:r>
    </w:p>
    <w:p w:rsidR="00160D31" w:rsidRDefault="00160D31" w:rsidP="00160D31">
      <w:pPr>
        <w:pStyle w:val="CMD"/>
      </w:pPr>
      <w:r>
        <w:t xml:space="preserve">&gt;&gt;&gt; </w:t>
      </w:r>
      <w:r w:rsidRPr="00160D31">
        <w:rPr>
          <w:b/>
          <w:bCs/>
        </w:rPr>
        <w:t>'Hello World!'</w:t>
      </w:r>
    </w:p>
    <w:p w:rsidR="00160D31" w:rsidRDefault="00160D31" w:rsidP="00160D31">
      <w:pPr>
        <w:pStyle w:val="CMD"/>
      </w:pPr>
      <w:r>
        <w:t>'Hello World!'</w:t>
      </w:r>
    </w:p>
    <w:p w:rsidR="00234C42" w:rsidRPr="00234C42" w:rsidRDefault="00234C42" w:rsidP="00234C42">
      <w:pPr>
        <w:pStyle w:val="SubStepAlpha"/>
      </w:pPr>
      <w:r>
        <w:t xml:space="preserve">La commande </w:t>
      </w:r>
      <w:r w:rsidRPr="00160D31">
        <w:rPr>
          <w:b/>
          <w:bCs/>
        </w:rPr>
        <w:t>print</w:t>
      </w:r>
      <w:r>
        <w:t xml:space="preserve"> peut également être utilisée directement dans l'interpréteur interactif.</w:t>
      </w:r>
    </w:p>
    <w:p w:rsidR="00160D31" w:rsidRPr="0027155B" w:rsidRDefault="00160D31" w:rsidP="00160D31">
      <w:pPr>
        <w:pStyle w:val="CMDOutput"/>
        <w:rPr>
          <w:lang w:val="en-US"/>
        </w:rPr>
      </w:pPr>
      <w:r w:rsidRPr="0027155B">
        <w:rPr>
          <w:lang w:val="en-US"/>
        </w:rPr>
        <w:t xml:space="preserve">&gt;&gt;&gt; </w:t>
      </w:r>
      <w:proofErr w:type="gramStart"/>
      <w:r w:rsidRPr="0027155B">
        <w:rPr>
          <w:b/>
          <w:lang w:val="en-US"/>
        </w:rPr>
        <w:t>print(</w:t>
      </w:r>
      <w:proofErr w:type="gramEnd"/>
      <w:r w:rsidRPr="0027155B">
        <w:rPr>
          <w:b/>
          <w:lang w:val="en-US"/>
        </w:rPr>
        <w:t>"Hello World!")</w:t>
      </w:r>
    </w:p>
    <w:p w:rsidR="002F0AF6" w:rsidRPr="0027155B" w:rsidRDefault="00160D31" w:rsidP="00160D31">
      <w:pPr>
        <w:pStyle w:val="CMDOutput"/>
        <w:rPr>
          <w:lang w:val="en-US"/>
        </w:rPr>
      </w:pPr>
      <w:r w:rsidRPr="0027155B">
        <w:rPr>
          <w:lang w:val="en-US"/>
        </w:rPr>
        <w:t>Hello World!</w:t>
      </w:r>
    </w:p>
    <w:p w:rsidR="00C30A9D" w:rsidRDefault="00C30A9D" w:rsidP="00C30A9D">
      <w:pPr>
        <w:pStyle w:val="SubStepAlpha"/>
      </w:pPr>
      <w:r>
        <w:t xml:space="preserve">Pour quitter l'interpréteur interactif, entrez </w:t>
      </w:r>
      <w:r>
        <w:rPr>
          <w:b/>
        </w:rPr>
        <w:t>quit ()</w:t>
      </w:r>
      <w:r>
        <w:t>.</w:t>
      </w:r>
    </w:p>
    <w:p w:rsidR="00C30A9D" w:rsidRDefault="00C30A9D" w:rsidP="00C30A9D">
      <w:pPr>
        <w:pStyle w:val="CMD"/>
      </w:pPr>
      <w:r>
        <w:t xml:space="preserve">&gt;&gt;&gt; </w:t>
      </w:r>
      <w:r>
        <w:rPr>
          <w:b/>
        </w:rPr>
        <w:t>quit()</w:t>
      </w:r>
    </w:p>
    <w:p w:rsidR="00C30A9D" w:rsidRDefault="00D209AF" w:rsidP="00C30A9D">
      <w:pPr>
        <w:pStyle w:val="CMD"/>
      </w:pPr>
      <w:r>
        <w:t>devasc@labvm:~$</w:t>
      </w:r>
    </w:p>
    <w:p w:rsidR="002F0AF6" w:rsidRDefault="002F0AF6" w:rsidP="002F0AF6">
      <w:pPr>
        <w:pStyle w:val="Heading3"/>
      </w:pPr>
      <w:r>
        <w:t>Ouvrez VS Code et créez un script pour Hello World.</w:t>
      </w:r>
    </w:p>
    <w:p w:rsidR="00234C42" w:rsidRDefault="00234C42" w:rsidP="00234C42">
      <w:pPr>
        <w:pStyle w:val="BodyTextL25"/>
      </w:pPr>
      <w:r>
        <w:t>De nombreux environnements de développement sont disponibles pour les programmeurs pour gérer leurs projets de codage. Dans ce cours, les laboratoires utiliseront l'installation de Microsoft Visual Studio Code (VS Code) par la machine virtuelle.</w:t>
      </w:r>
    </w:p>
    <w:p w:rsidR="00160D31" w:rsidRDefault="00983CA2" w:rsidP="00234C42">
      <w:pPr>
        <w:pStyle w:val="SubStepAlpha"/>
      </w:pPr>
      <w:r>
        <w:t xml:space="preserve">Ouvrez le code VS. Si c'est votre première fois, une fenêtre de </w:t>
      </w:r>
      <w:r w:rsidR="00160D31" w:rsidRPr="00160D31">
        <w:rPr>
          <w:b/>
          <w:bCs/>
        </w:rPr>
        <w:t>bienvenue</w:t>
      </w:r>
      <w:r>
        <w:t xml:space="preserve"> vous sera probablement présentée. </w:t>
      </w:r>
    </w:p>
    <w:p w:rsidR="00234C42" w:rsidRDefault="00160D31" w:rsidP="00234C42">
      <w:pPr>
        <w:pStyle w:val="SubStepAlpha"/>
      </w:pPr>
      <w:r>
        <w:t xml:space="preserve">N'hésitez pas à explorer les menus et options VS Code sur votre temps libre. Pour l'instant, cliquez sur </w:t>
      </w:r>
      <w:r w:rsidRPr="00160D31">
        <w:rPr>
          <w:b/>
          <w:bCs/>
        </w:rPr>
        <w:t>File &gt; New File</w:t>
      </w:r>
      <w:r>
        <w:t xml:space="preserve"> pour ouvrir un nouveau fichier.</w:t>
      </w:r>
    </w:p>
    <w:p w:rsidR="00983CA2" w:rsidRDefault="00650697" w:rsidP="00234C42">
      <w:pPr>
        <w:pStyle w:val="SubStepAlpha"/>
      </w:pPr>
      <w:r>
        <w:t xml:space="preserve">Dans votre nouveau fichier, tapez la commande </w:t>
      </w:r>
      <w:r w:rsidR="00A05A8D" w:rsidRPr="00A05A8D">
        <w:rPr>
          <w:b/>
          <w:bCs/>
        </w:rPr>
        <w:t>print</w:t>
      </w:r>
      <w:r>
        <w:t xml:space="preserve"> de l'étape précédente.</w:t>
      </w:r>
    </w:p>
    <w:p w:rsidR="00A05A8D" w:rsidRDefault="00A05A8D" w:rsidP="00234C42">
      <w:pPr>
        <w:pStyle w:val="SubStepAlpha"/>
      </w:pPr>
      <w:r>
        <w:t xml:space="preserve">Enregistrez le script sous </w:t>
      </w:r>
      <w:r w:rsidRPr="00A05A8D">
        <w:rPr>
          <w:b/>
          <w:bCs/>
        </w:rPr>
        <w:t>hello-world.py</w:t>
      </w:r>
      <w:r>
        <w:t xml:space="preserve"> dans le dossier </w:t>
      </w:r>
      <w:r>
        <w:rPr>
          <w:b/>
        </w:rPr>
        <w:t>labs/devnet-src/python</w:t>
      </w:r>
      <w:r>
        <w:t xml:space="preserve">. Assurez-vous d'ajouter l'extension </w:t>
      </w:r>
      <w:r>
        <w:rPr>
          <w:b/>
        </w:rPr>
        <w:t>.py</w:t>
      </w:r>
      <w:r>
        <w:t xml:space="preserve"> pour le fichier Python.</w:t>
      </w:r>
    </w:p>
    <w:p w:rsidR="00A05A8D" w:rsidRDefault="00A05A8D" w:rsidP="00234C42">
      <w:pPr>
        <w:pStyle w:val="SubStepAlpha"/>
      </w:pPr>
      <w:r>
        <w:t xml:space="preserve">Pour exécuter le script, cliquez sur </w:t>
      </w:r>
      <w:r w:rsidRPr="00A05A8D">
        <w:rPr>
          <w:b/>
          <w:bCs/>
        </w:rPr>
        <w:t>Run &gt; Run Without Debugging</w:t>
      </w:r>
      <w:r>
        <w:t>. Une fenêtre de terminal s'ouvre dans VS Code, exécute le code pour lancer une instance de Python, exécute votre script, puis quitte Python à votre ligne de commande Linux.</w:t>
      </w:r>
    </w:p>
    <w:p w:rsidR="00AE493C" w:rsidRDefault="00AE493C" w:rsidP="00AE493C">
      <w:pPr>
        <w:pStyle w:val="CMD"/>
      </w:pPr>
      <w:r>
        <w:t xml:space="preserve">devasc@labvm:~/labs/devnet-src/python$ env DEBUGPY_LAUNCHER_PORT=36095 /usr/bin/python3 /home/devasc/.vscode/extensions/ms-python.python-2020.4.76186/pythonFiles/lib/python/debugpy/no_wheels/debugpy/launcher /home/devasc/labs/devnet-src/python/hello-world.py </w:t>
      </w:r>
    </w:p>
    <w:p w:rsidR="00A05A8D" w:rsidRPr="0027155B" w:rsidRDefault="00AE493C" w:rsidP="00CF7830">
      <w:pPr>
        <w:pStyle w:val="CMDOutput"/>
        <w:rPr>
          <w:lang w:val="en-US"/>
        </w:rPr>
      </w:pPr>
      <w:r w:rsidRPr="0027155B">
        <w:rPr>
          <w:sz w:val="20"/>
          <w:highlight w:val="yellow"/>
          <w:lang w:val="en-US"/>
        </w:rPr>
        <w:t>Hello World!</w:t>
      </w:r>
    </w:p>
    <w:p w:rsidR="00CF7830" w:rsidRPr="0027155B" w:rsidRDefault="00D209AF" w:rsidP="00A05A8D">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/python$</w:t>
      </w:r>
    </w:p>
    <w:p w:rsidR="00A05A8D" w:rsidRDefault="00CF7830" w:rsidP="00234C42">
      <w:pPr>
        <w:pStyle w:val="SubStepAlpha"/>
      </w:pPr>
      <w:r>
        <w:t>Maintenant que vous avez une ligne de commande ouverte dans VS Code, vous pouvez lancer manuellement Python et exécuter rapidement votre script avec la commande suivante.</w:t>
      </w:r>
    </w:p>
    <w:p w:rsidR="00CF7830" w:rsidRPr="0027155B" w:rsidRDefault="00D209AF" w:rsidP="00CF7830">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 xml:space="preserve">/python$ </w:t>
      </w:r>
      <w:r w:rsidR="00CF7830" w:rsidRPr="0027155B">
        <w:rPr>
          <w:b/>
          <w:bCs/>
          <w:lang w:val="en-US"/>
        </w:rPr>
        <w:t xml:space="preserve">python3 hello-world.py </w:t>
      </w:r>
    </w:p>
    <w:p w:rsidR="00CF7830" w:rsidRPr="0027155B" w:rsidRDefault="00CF7830" w:rsidP="004427FD">
      <w:pPr>
        <w:pStyle w:val="CMDOutput"/>
        <w:rPr>
          <w:lang w:val="en-US"/>
        </w:rPr>
      </w:pPr>
      <w:r w:rsidRPr="0027155B">
        <w:rPr>
          <w:lang w:val="en-US"/>
        </w:rPr>
        <w:t>Hello World!</w:t>
      </w:r>
    </w:p>
    <w:p w:rsidR="00CF7830" w:rsidRPr="0027155B" w:rsidRDefault="00D209AF" w:rsidP="00CF7830">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/python$</w:t>
      </w:r>
    </w:p>
    <w:p w:rsidR="00CF7830" w:rsidRDefault="00CF7830" w:rsidP="00234C42">
      <w:pPr>
        <w:pStyle w:val="SubStepAlpha"/>
      </w:pPr>
      <w:r>
        <w:t xml:space="preserve">Vous pouvez également ouvrir une fenêtre de terminal en dehors de VS Code et entrer la même commande en vous assurant de fournir des informations de chemin d'accès. </w:t>
      </w:r>
    </w:p>
    <w:p w:rsidR="00301699" w:rsidRPr="0027155B" w:rsidRDefault="00301699" w:rsidP="00301699">
      <w:pPr>
        <w:pStyle w:val="CMD"/>
        <w:rPr>
          <w:lang w:val="en-US"/>
        </w:rPr>
      </w:pPr>
      <w:proofErr w:type="spellStart"/>
      <w:r w:rsidRPr="0027155B">
        <w:rPr>
          <w:lang w:val="en-US"/>
        </w:rPr>
        <w:lastRenderedPageBreak/>
        <w:t>devasc@labvm</w:t>
      </w:r>
      <w:proofErr w:type="spellEnd"/>
      <w:r w:rsidRPr="0027155B">
        <w:rPr>
          <w:lang w:val="en-US"/>
        </w:rPr>
        <w:t xml:space="preserve">:~$ </w:t>
      </w:r>
      <w:r w:rsidRPr="0027155B">
        <w:rPr>
          <w:b/>
          <w:bCs/>
          <w:lang w:val="en-US"/>
        </w:rPr>
        <w:t>python3 ~/labs/</w:t>
      </w:r>
      <w:proofErr w:type="spellStart"/>
      <w:r w:rsidRPr="0027155B">
        <w:rPr>
          <w:b/>
          <w:bCs/>
          <w:lang w:val="en-US"/>
        </w:rPr>
        <w:t>devnet-src</w:t>
      </w:r>
      <w:proofErr w:type="spellEnd"/>
      <w:r w:rsidRPr="0027155B">
        <w:rPr>
          <w:b/>
          <w:bCs/>
          <w:lang w:val="en-US"/>
        </w:rPr>
        <w:t xml:space="preserve">/python/hello-world.py </w:t>
      </w:r>
    </w:p>
    <w:p w:rsidR="00301699" w:rsidRDefault="00301699" w:rsidP="004427FD">
      <w:pPr>
        <w:pStyle w:val="CMDOutput"/>
      </w:pPr>
      <w:r>
        <w:t>Hello World!</w:t>
      </w:r>
    </w:p>
    <w:p w:rsidR="00301699" w:rsidRDefault="00301699" w:rsidP="00301699">
      <w:pPr>
        <w:pStyle w:val="CMD"/>
      </w:pPr>
      <w:r>
        <w:t>devasc@labvm:~$</w:t>
      </w:r>
    </w:p>
    <w:p w:rsidR="00650697" w:rsidRPr="00234C42" w:rsidRDefault="007D5F98" w:rsidP="00650697">
      <w:pPr>
        <w:pStyle w:val="BodyTextL50"/>
      </w:pPr>
      <w:r>
        <w:t>Dans ce cours, vous exécuterez généralement vos scripts directement dans VS Code.</w:t>
      </w:r>
    </w:p>
    <w:p w:rsidR="002F0AF6" w:rsidRDefault="00505AEB" w:rsidP="002F0AF6">
      <w:pPr>
        <w:pStyle w:val="Heading2"/>
      </w:pPr>
      <w:r>
        <w:t>Examen des types de données et des variables</w:t>
      </w:r>
    </w:p>
    <w:p w:rsidR="00C30A9D" w:rsidRPr="00C30A9D" w:rsidRDefault="00C30A9D" w:rsidP="00C30A9D">
      <w:pPr>
        <w:pStyle w:val="BodyTextL25"/>
      </w:pPr>
      <w:r>
        <w:t>Dans cette partie, vous utiliserez l'interpréteur interactif pour passer en revue les types de données, créer des variables, concaténer des chaînes et passer entre les types de données.</w:t>
      </w:r>
    </w:p>
    <w:p w:rsidR="002F0AF6" w:rsidRDefault="00355A6F" w:rsidP="00020C29">
      <w:pPr>
        <w:pStyle w:val="Heading3"/>
      </w:pPr>
      <w:r>
        <w:t>Utilisez l'interpréteur interactif pour consulter les types de données de base.</w:t>
      </w:r>
    </w:p>
    <w:p w:rsidR="00C30A9D" w:rsidRDefault="00C30A9D" w:rsidP="00C30A9D">
      <w:pPr>
        <w:pStyle w:val="BodyTextL25"/>
      </w:pPr>
      <w:r>
        <w:t xml:space="preserve">En programmation, les types de données sont une classification qui indique à l'interpréteur comment le programmeur a l'intention d'utiliser les données. Par exemple, l'interpréteur doit savoir si les données saisies par le programmeur sont un nombre ou une chaîne. Bien qu'il existe plusieurs types de données différents, nous nous concentrerons uniquement sur les éléments suivants : </w:t>
      </w:r>
    </w:p>
    <w:p w:rsidR="00C30A9D" w:rsidRDefault="00C30A9D" w:rsidP="00C30A9D">
      <w:pPr>
        <w:pStyle w:val="Bulletlevel1"/>
      </w:pPr>
      <w:r>
        <w:rPr>
          <w:b/>
        </w:rPr>
        <w:t>Integer</w:t>
      </w:r>
      <w:r>
        <w:t xml:space="preserve"> - utilisé pour spécifier des nombres entiers (pas de décimales), tels que 1, 2, 3, et ainsi de suite. Si un entier est entré avec une décimale, l'interpréteur ignore la décimale. Par exemple, 3.75 est interprété comme 3.</w:t>
      </w:r>
    </w:p>
    <w:p w:rsidR="00C30A9D" w:rsidRDefault="00C30A9D" w:rsidP="00C30A9D">
      <w:pPr>
        <w:pStyle w:val="Bulletlevel1"/>
      </w:pPr>
      <w:r>
        <w:rPr>
          <w:b/>
        </w:rPr>
        <w:t>Float</w:t>
      </w:r>
      <w:r>
        <w:t xml:space="preserve"> - utilisé pour spécifier des nombres qui nécessitent une valeur décimale, telle que 3.14159.</w:t>
      </w:r>
      <w:r>
        <w:rPr>
          <w:b/>
        </w:rPr>
        <w:t xml:space="preserve"> </w:t>
      </w:r>
    </w:p>
    <w:p w:rsidR="00C30A9D" w:rsidRDefault="00C30A9D" w:rsidP="00C30A9D">
      <w:pPr>
        <w:pStyle w:val="Bulletlevel1"/>
      </w:pPr>
      <w:r>
        <w:rPr>
          <w:b/>
        </w:rPr>
        <w:t>String</w:t>
      </w:r>
      <w:r>
        <w:t xml:space="preserve"> - toute séquence de caractères tels que des lettres, des chiffres, des symboles ou des signes de ponctuation.</w:t>
      </w:r>
    </w:p>
    <w:p w:rsidR="00C30A9D" w:rsidRDefault="00C30A9D" w:rsidP="00C30A9D">
      <w:pPr>
        <w:pStyle w:val="Bulletlevel1"/>
      </w:pPr>
      <w:r>
        <w:rPr>
          <w:b/>
        </w:rPr>
        <w:t>Boolean</w:t>
      </w:r>
      <w:r>
        <w:t xml:space="preserve"> - tout type de données ayant une valeur True ou False.</w:t>
      </w:r>
    </w:p>
    <w:p w:rsidR="002F0AF6" w:rsidRDefault="002F0AF6" w:rsidP="00C30A9D">
      <w:pPr>
        <w:pStyle w:val="BodyTextL25"/>
      </w:pPr>
      <w:r>
        <w:t xml:space="preserve">Utilisez la commande </w:t>
      </w:r>
      <w:r>
        <w:rPr>
          <w:b/>
        </w:rPr>
        <w:t>type()</w:t>
      </w:r>
      <w:r>
        <w:t xml:space="preserve"> pour déterminer les types de données de base : int, float, string, boolean</w:t>
      </w:r>
    </w:p>
    <w:p w:rsidR="00355A6F" w:rsidRDefault="00D209AF" w:rsidP="00355A6F">
      <w:pPr>
        <w:pStyle w:val="CMD"/>
        <w:rPr>
          <w:b/>
          <w:bCs/>
        </w:rPr>
      </w:pPr>
      <w:r>
        <w:t>devasc@labvm:~/labs/devnet-src$</w:t>
      </w:r>
      <w:r w:rsidR="00355A6F" w:rsidRPr="00CF7830">
        <w:rPr>
          <w:b/>
          <w:bCs/>
        </w:rPr>
        <w:t xml:space="preserve"> python3 </w:t>
      </w:r>
    </w:p>
    <w:p w:rsidR="00355A6F" w:rsidRDefault="00355A6F" w:rsidP="00355A6F">
      <w:pPr>
        <w:pStyle w:val="CMDOutput"/>
      </w:pPr>
      <w:r>
        <w:t xml:space="preserve">Python 3.8.2 (default, Mar 13 2020, 10:14:16) </w:t>
      </w:r>
    </w:p>
    <w:p w:rsidR="00355A6F" w:rsidRDefault="00355A6F" w:rsidP="00355A6F">
      <w:pPr>
        <w:pStyle w:val="CMDOutput"/>
      </w:pPr>
      <w:r>
        <w:t>[GCC 9.3.0] on linux</w:t>
      </w:r>
    </w:p>
    <w:p w:rsidR="00355A6F" w:rsidRDefault="00355A6F" w:rsidP="00355A6F">
      <w:pPr>
        <w:pStyle w:val="CMDOutput"/>
      </w:pPr>
      <w:r>
        <w:t>Tapez "help", "copyright", "credits" ou "license" pour plus d'informations.</w:t>
      </w:r>
    </w:p>
    <w:p w:rsidR="002F0AF6" w:rsidRPr="0027155B" w:rsidRDefault="002F0AF6" w:rsidP="00355A6F">
      <w:pPr>
        <w:pStyle w:val="CMD"/>
        <w:rPr>
          <w:lang w:val="en-US"/>
        </w:rPr>
      </w:pPr>
      <w:r w:rsidRPr="0027155B">
        <w:rPr>
          <w:lang w:val="en-US"/>
        </w:rPr>
        <w:t xml:space="preserve">&gt;&gt;&gt; </w:t>
      </w:r>
      <w:r w:rsidRPr="0027155B">
        <w:rPr>
          <w:b/>
          <w:lang w:val="en-US"/>
        </w:rPr>
        <w:t>type (98)</w:t>
      </w:r>
    </w:p>
    <w:p w:rsidR="002F0AF6" w:rsidRPr="0027155B" w:rsidRDefault="002F0AF6" w:rsidP="002F0AF6">
      <w:pPr>
        <w:pStyle w:val="CMDOutput"/>
        <w:rPr>
          <w:lang w:val="en-US"/>
        </w:rPr>
      </w:pPr>
      <w:r w:rsidRPr="0027155B">
        <w:rPr>
          <w:lang w:val="en-US"/>
        </w:rPr>
        <w:t>&lt;</w:t>
      </w:r>
      <w:proofErr w:type="gramStart"/>
      <w:r w:rsidRPr="0027155B">
        <w:rPr>
          <w:lang w:val="en-US"/>
        </w:rPr>
        <w:t>class</w:t>
      </w:r>
      <w:proofErr w:type="gramEnd"/>
      <w:r w:rsidRPr="0027155B">
        <w:rPr>
          <w:lang w:val="en-US"/>
        </w:rPr>
        <w:t xml:space="preserve"> '</w:t>
      </w:r>
      <w:proofErr w:type="spellStart"/>
      <w:r w:rsidRPr="0027155B">
        <w:rPr>
          <w:lang w:val="en-US"/>
        </w:rPr>
        <w:t>int</w:t>
      </w:r>
      <w:proofErr w:type="spellEnd"/>
      <w:r w:rsidRPr="0027155B">
        <w:rPr>
          <w:lang w:val="en-US"/>
        </w:rPr>
        <w:t>'&gt;</w:t>
      </w:r>
    </w:p>
    <w:p w:rsidR="002F0AF6" w:rsidRPr="0027155B" w:rsidRDefault="002F0AF6" w:rsidP="00355A6F">
      <w:pPr>
        <w:pStyle w:val="CMD"/>
        <w:rPr>
          <w:lang w:val="en-US"/>
        </w:rPr>
      </w:pPr>
      <w:r w:rsidRPr="0027155B">
        <w:rPr>
          <w:lang w:val="en-US"/>
        </w:rPr>
        <w:t xml:space="preserve">&gt;&gt;&gt; </w:t>
      </w:r>
      <w:r w:rsidRPr="0027155B">
        <w:rPr>
          <w:b/>
          <w:lang w:val="en-US"/>
        </w:rPr>
        <w:t>type (98.6)</w:t>
      </w:r>
    </w:p>
    <w:p w:rsidR="002F0AF6" w:rsidRPr="0027155B" w:rsidRDefault="002F0AF6" w:rsidP="002F0AF6">
      <w:pPr>
        <w:pStyle w:val="CMDOutput"/>
        <w:rPr>
          <w:lang w:val="en-US"/>
        </w:rPr>
      </w:pPr>
      <w:r w:rsidRPr="0027155B">
        <w:rPr>
          <w:lang w:val="en-US"/>
        </w:rPr>
        <w:t>&lt;</w:t>
      </w:r>
      <w:proofErr w:type="gramStart"/>
      <w:r w:rsidRPr="0027155B">
        <w:rPr>
          <w:lang w:val="en-US"/>
        </w:rPr>
        <w:t>class</w:t>
      </w:r>
      <w:proofErr w:type="gramEnd"/>
      <w:r w:rsidRPr="0027155B">
        <w:rPr>
          <w:lang w:val="en-US"/>
        </w:rPr>
        <w:t xml:space="preserve"> 'float'&gt;</w:t>
      </w:r>
    </w:p>
    <w:p w:rsidR="002F0AF6" w:rsidRPr="0027155B" w:rsidRDefault="002F0AF6" w:rsidP="00355A6F">
      <w:pPr>
        <w:pStyle w:val="CMD"/>
        <w:rPr>
          <w:lang w:val="en-US"/>
        </w:rPr>
      </w:pPr>
      <w:r w:rsidRPr="0027155B">
        <w:rPr>
          <w:lang w:val="en-US"/>
        </w:rPr>
        <w:t xml:space="preserve">&gt;&gt;&gt; </w:t>
      </w:r>
      <w:proofErr w:type="gramStart"/>
      <w:r w:rsidRPr="0027155B">
        <w:rPr>
          <w:b/>
          <w:bCs/>
          <w:lang w:val="en-US"/>
        </w:rPr>
        <w:t>type(</w:t>
      </w:r>
      <w:proofErr w:type="gramEnd"/>
      <w:r w:rsidRPr="0027155B">
        <w:rPr>
          <w:b/>
          <w:bCs/>
          <w:lang w:val="en-US"/>
        </w:rPr>
        <w:t>"Hi!")</w:t>
      </w:r>
    </w:p>
    <w:p w:rsidR="002F0AF6" w:rsidRPr="0027155B" w:rsidRDefault="002F0AF6" w:rsidP="002F0AF6">
      <w:pPr>
        <w:pStyle w:val="CMDOutput"/>
        <w:rPr>
          <w:lang w:val="en-US"/>
        </w:rPr>
      </w:pPr>
      <w:r w:rsidRPr="0027155B">
        <w:rPr>
          <w:lang w:val="en-US"/>
        </w:rPr>
        <w:t>&lt;</w:t>
      </w:r>
      <w:proofErr w:type="gramStart"/>
      <w:r w:rsidRPr="0027155B">
        <w:rPr>
          <w:lang w:val="en-US"/>
        </w:rPr>
        <w:t>class</w:t>
      </w:r>
      <w:proofErr w:type="gramEnd"/>
      <w:r w:rsidRPr="0027155B">
        <w:rPr>
          <w:lang w:val="en-US"/>
        </w:rPr>
        <w:t xml:space="preserve"> '</w:t>
      </w:r>
      <w:proofErr w:type="spellStart"/>
      <w:r w:rsidRPr="0027155B">
        <w:rPr>
          <w:lang w:val="en-US"/>
        </w:rPr>
        <w:t>str</w:t>
      </w:r>
      <w:proofErr w:type="spellEnd"/>
      <w:r w:rsidRPr="0027155B">
        <w:rPr>
          <w:lang w:val="en-US"/>
        </w:rPr>
        <w:t>'&gt;</w:t>
      </w:r>
    </w:p>
    <w:p w:rsidR="002F0AF6" w:rsidRPr="0027155B" w:rsidRDefault="002F0AF6" w:rsidP="00355A6F">
      <w:pPr>
        <w:pStyle w:val="CMD"/>
        <w:rPr>
          <w:lang w:val="en-US"/>
        </w:rPr>
      </w:pPr>
      <w:r w:rsidRPr="0027155B">
        <w:rPr>
          <w:lang w:val="en-US"/>
        </w:rPr>
        <w:t xml:space="preserve">&gt;&gt;&gt; </w:t>
      </w:r>
      <w:proofErr w:type="gramStart"/>
      <w:r w:rsidRPr="0027155B">
        <w:rPr>
          <w:b/>
          <w:lang w:val="en-US"/>
        </w:rPr>
        <w:t>type(</w:t>
      </w:r>
      <w:proofErr w:type="gramEnd"/>
      <w:r w:rsidRPr="0027155B">
        <w:rPr>
          <w:b/>
          <w:lang w:val="en-US"/>
        </w:rPr>
        <w:t>True)</w:t>
      </w:r>
    </w:p>
    <w:p w:rsidR="002F0AF6" w:rsidRDefault="002F0AF6" w:rsidP="002F0AF6">
      <w:pPr>
        <w:pStyle w:val="CMDOutput"/>
      </w:pPr>
      <w:r>
        <w:t>&lt;class '</w:t>
      </w:r>
      <w:proofErr w:type="spellStart"/>
      <w:r>
        <w:t>bool</w:t>
      </w:r>
      <w:proofErr w:type="spellEnd"/>
      <w:r>
        <w:t>'&gt;</w:t>
      </w:r>
    </w:p>
    <w:p w:rsidR="00355A6F" w:rsidRDefault="00355A6F" w:rsidP="002F0AF6">
      <w:pPr>
        <w:pStyle w:val="Heading3"/>
      </w:pPr>
      <w:r>
        <w:t>Passez en revue différents opérateurs booléens.</w:t>
      </w:r>
    </w:p>
    <w:p w:rsidR="00355A6F" w:rsidRDefault="00355A6F" w:rsidP="00355A6F">
      <w:pPr>
        <w:pStyle w:val="BodyTextL25"/>
      </w:pPr>
      <w:r>
        <w:t>Le type de données booléen utilise les opérateurs indiqués dans le tableau.</w:t>
      </w:r>
    </w:p>
    <w:tbl>
      <w:tblPr>
        <w:tblStyle w:val="LabTableStyle"/>
        <w:tblW w:w="0" w:type="auto"/>
        <w:tblLook w:val="04A0"/>
      </w:tblPr>
      <w:tblGrid>
        <w:gridCol w:w="4230"/>
        <w:gridCol w:w="5490"/>
      </w:tblGrid>
      <w:tr w:rsidR="00355A6F" w:rsidRPr="00355A6F" w:rsidTr="00020C29">
        <w:trPr>
          <w:cnfStyle w:val="100000000000"/>
          <w:tblHeader/>
        </w:trPr>
        <w:tc>
          <w:tcPr>
            <w:tcW w:w="4230" w:type="dxa"/>
          </w:tcPr>
          <w:p w:rsidR="00355A6F" w:rsidRPr="00355A6F" w:rsidRDefault="00355A6F" w:rsidP="00355A6F">
            <w:pPr>
              <w:pStyle w:val="TableHeading"/>
            </w:pPr>
            <w:r>
              <w:t xml:space="preserve">Opérateur </w:t>
            </w:r>
          </w:p>
        </w:tc>
        <w:tc>
          <w:tcPr>
            <w:tcW w:w="5490" w:type="dxa"/>
          </w:tcPr>
          <w:p w:rsidR="00355A6F" w:rsidRPr="00355A6F" w:rsidRDefault="00355A6F" w:rsidP="00355A6F">
            <w:pPr>
              <w:pStyle w:val="TableHeading"/>
            </w:pPr>
            <w:r>
              <w:t>Signification</w:t>
            </w:r>
          </w:p>
        </w:tc>
      </w:tr>
      <w:tr w:rsidR="00355A6F" w:rsidRPr="00355A6F" w:rsidTr="00020C29">
        <w:trPr>
          <w:trHeight w:val="300"/>
        </w:trPr>
        <w:tc>
          <w:tcPr>
            <w:tcW w:w="4230" w:type="dxa"/>
          </w:tcPr>
          <w:p w:rsidR="00355A6F" w:rsidRPr="00355A6F" w:rsidRDefault="00355A6F" w:rsidP="00355A6F">
            <w:pPr>
              <w:pStyle w:val="TableText"/>
            </w:pPr>
            <w:r>
              <w:t xml:space="preserve">&gt; </w:t>
            </w:r>
          </w:p>
        </w:tc>
        <w:tc>
          <w:tcPr>
            <w:tcW w:w="5490" w:type="dxa"/>
          </w:tcPr>
          <w:p w:rsidR="00355A6F" w:rsidRPr="00355A6F" w:rsidRDefault="00355A6F" w:rsidP="00355A6F">
            <w:pPr>
              <w:pStyle w:val="TableText"/>
            </w:pPr>
            <w:r>
              <w:t>Supérieur à</w:t>
            </w:r>
          </w:p>
        </w:tc>
      </w:tr>
      <w:tr w:rsidR="00355A6F" w:rsidRPr="00355A6F" w:rsidTr="00020C29">
        <w:tc>
          <w:tcPr>
            <w:tcW w:w="4230" w:type="dxa"/>
          </w:tcPr>
          <w:p w:rsidR="00355A6F" w:rsidRPr="00355A6F" w:rsidRDefault="00355A6F" w:rsidP="00355A6F">
            <w:pPr>
              <w:pStyle w:val="TableText"/>
            </w:pPr>
            <w:r>
              <w:t xml:space="preserve">&lt; </w:t>
            </w:r>
          </w:p>
        </w:tc>
        <w:tc>
          <w:tcPr>
            <w:tcW w:w="5490" w:type="dxa"/>
          </w:tcPr>
          <w:p w:rsidR="00355A6F" w:rsidRPr="00355A6F" w:rsidRDefault="00355A6F" w:rsidP="00355A6F">
            <w:pPr>
              <w:pStyle w:val="TableText"/>
            </w:pPr>
            <w:r>
              <w:t>Inférieur à</w:t>
            </w:r>
          </w:p>
        </w:tc>
      </w:tr>
      <w:tr w:rsidR="00355A6F" w:rsidRPr="00355A6F" w:rsidTr="00020C29">
        <w:tc>
          <w:tcPr>
            <w:tcW w:w="4230" w:type="dxa"/>
          </w:tcPr>
          <w:p w:rsidR="00355A6F" w:rsidRPr="00355A6F" w:rsidRDefault="00355A6F" w:rsidP="00355A6F">
            <w:pPr>
              <w:pStyle w:val="TableText"/>
            </w:pPr>
            <w:r>
              <w:t xml:space="preserve">== </w:t>
            </w:r>
          </w:p>
        </w:tc>
        <w:tc>
          <w:tcPr>
            <w:tcW w:w="5490" w:type="dxa"/>
          </w:tcPr>
          <w:p w:rsidR="00355A6F" w:rsidRPr="00355A6F" w:rsidRDefault="00355A6F" w:rsidP="00355A6F">
            <w:pPr>
              <w:pStyle w:val="TableText"/>
            </w:pPr>
            <w:r>
              <w:t>Égal à</w:t>
            </w:r>
          </w:p>
        </w:tc>
      </w:tr>
      <w:tr w:rsidR="00355A6F" w:rsidRPr="00355A6F" w:rsidTr="00020C29">
        <w:tc>
          <w:tcPr>
            <w:tcW w:w="4230" w:type="dxa"/>
          </w:tcPr>
          <w:p w:rsidR="00355A6F" w:rsidRPr="00355A6F" w:rsidRDefault="00355A6F" w:rsidP="00355A6F">
            <w:pPr>
              <w:pStyle w:val="TableText"/>
            </w:pPr>
            <w:r>
              <w:t xml:space="preserve">!= </w:t>
            </w:r>
          </w:p>
        </w:tc>
        <w:tc>
          <w:tcPr>
            <w:tcW w:w="5490" w:type="dxa"/>
          </w:tcPr>
          <w:p w:rsidR="00355A6F" w:rsidRPr="00355A6F" w:rsidRDefault="00355A6F" w:rsidP="00355A6F">
            <w:pPr>
              <w:pStyle w:val="TableText"/>
            </w:pPr>
            <w:r>
              <w:t>Différent de</w:t>
            </w:r>
          </w:p>
        </w:tc>
      </w:tr>
      <w:tr w:rsidR="00355A6F" w:rsidRPr="00355A6F" w:rsidTr="00020C29">
        <w:tc>
          <w:tcPr>
            <w:tcW w:w="4230" w:type="dxa"/>
          </w:tcPr>
          <w:p w:rsidR="00355A6F" w:rsidRPr="00355A6F" w:rsidRDefault="00355A6F" w:rsidP="00355A6F">
            <w:pPr>
              <w:pStyle w:val="TableText"/>
            </w:pPr>
            <w:r>
              <w:lastRenderedPageBreak/>
              <w:t xml:space="preserve">&gt;= </w:t>
            </w:r>
          </w:p>
        </w:tc>
        <w:tc>
          <w:tcPr>
            <w:tcW w:w="5490" w:type="dxa"/>
          </w:tcPr>
          <w:p w:rsidR="00355A6F" w:rsidRPr="00355A6F" w:rsidRDefault="00355A6F" w:rsidP="00355A6F">
            <w:pPr>
              <w:pStyle w:val="TableText"/>
            </w:pPr>
            <w:r>
              <w:t>Supérieur ou égal à</w:t>
            </w:r>
          </w:p>
        </w:tc>
      </w:tr>
      <w:tr w:rsidR="00355A6F" w:rsidRPr="00355A6F" w:rsidTr="00020C29">
        <w:tc>
          <w:tcPr>
            <w:tcW w:w="4230" w:type="dxa"/>
          </w:tcPr>
          <w:p w:rsidR="00355A6F" w:rsidRPr="00355A6F" w:rsidRDefault="00355A6F" w:rsidP="00355A6F">
            <w:pPr>
              <w:pStyle w:val="TableText"/>
            </w:pPr>
            <w:r>
              <w:t xml:space="preserve">&lt;= </w:t>
            </w:r>
          </w:p>
        </w:tc>
        <w:tc>
          <w:tcPr>
            <w:tcW w:w="5490" w:type="dxa"/>
          </w:tcPr>
          <w:p w:rsidR="00355A6F" w:rsidRPr="00355A6F" w:rsidRDefault="00355A6F" w:rsidP="00355A6F">
            <w:pPr>
              <w:pStyle w:val="TableText"/>
            </w:pPr>
            <w:r>
              <w:t>Inférieur ou égal à</w:t>
            </w:r>
          </w:p>
        </w:tc>
      </w:tr>
    </w:tbl>
    <w:p w:rsidR="00355A6F" w:rsidRPr="00355A6F" w:rsidRDefault="00355A6F" w:rsidP="00355A6F">
      <w:pPr>
        <w:pStyle w:val="BodyTextL25"/>
      </w:pPr>
      <w:r>
        <w:t>Dans l'interpréteur, essayez les différents opérateurs booléens.</w:t>
      </w:r>
    </w:p>
    <w:p w:rsidR="00355A6F" w:rsidRPr="00706851" w:rsidRDefault="00355A6F" w:rsidP="004427FD">
      <w:pPr>
        <w:pStyle w:val="CMD"/>
      </w:pPr>
      <w:r>
        <w:t xml:space="preserve">&gt;&gt;&gt; </w:t>
      </w:r>
      <w:r w:rsidRPr="004427FD">
        <w:rPr>
          <w:b/>
          <w:bCs/>
        </w:rPr>
        <w:t>1&lt;2</w:t>
      </w:r>
    </w:p>
    <w:p w:rsidR="00355A6F" w:rsidRDefault="00355A6F" w:rsidP="00355A6F">
      <w:pPr>
        <w:pStyle w:val="CMDOutput"/>
      </w:pPr>
      <w:r>
        <w:t>Vrai</w:t>
      </w:r>
    </w:p>
    <w:p w:rsidR="00355A6F" w:rsidRDefault="00355A6F" w:rsidP="004427FD">
      <w:pPr>
        <w:pStyle w:val="CMD"/>
      </w:pPr>
      <w:r>
        <w:t xml:space="preserve">&gt;&gt;&gt; </w:t>
      </w:r>
      <w:r w:rsidRPr="00706851">
        <w:rPr>
          <w:b/>
        </w:rPr>
        <w:t>1&lt;1</w:t>
      </w:r>
    </w:p>
    <w:p w:rsidR="00355A6F" w:rsidRDefault="00355A6F" w:rsidP="00355A6F">
      <w:pPr>
        <w:pStyle w:val="CMDOutput"/>
      </w:pPr>
      <w:r>
        <w:t>Faux</w:t>
      </w:r>
    </w:p>
    <w:p w:rsidR="00355A6F" w:rsidRPr="00706851" w:rsidRDefault="00355A6F" w:rsidP="004427FD">
      <w:pPr>
        <w:pStyle w:val="CMD"/>
      </w:pPr>
      <w:r>
        <w:t xml:space="preserve">&gt;&gt;&gt; </w:t>
      </w:r>
      <w:r w:rsidRPr="004427FD">
        <w:rPr>
          <w:b/>
          <w:bCs/>
        </w:rPr>
        <w:t>1==1</w:t>
      </w:r>
    </w:p>
    <w:p w:rsidR="00355A6F" w:rsidRDefault="00355A6F" w:rsidP="00355A6F">
      <w:pPr>
        <w:pStyle w:val="CMDOutput"/>
      </w:pPr>
      <w:r>
        <w:t>Vrai</w:t>
      </w:r>
    </w:p>
    <w:p w:rsidR="00355A6F" w:rsidRPr="00706851" w:rsidRDefault="00355A6F" w:rsidP="004427FD">
      <w:pPr>
        <w:pStyle w:val="CMD"/>
      </w:pPr>
      <w:r>
        <w:t xml:space="preserve">&gt;&gt;&gt; </w:t>
      </w:r>
      <w:r w:rsidRPr="004427FD">
        <w:rPr>
          <w:b/>
          <w:bCs/>
        </w:rPr>
        <w:t>1&gt;=1</w:t>
      </w:r>
    </w:p>
    <w:p w:rsidR="00355A6F" w:rsidRDefault="00355A6F" w:rsidP="00355A6F">
      <w:pPr>
        <w:pStyle w:val="CMDOutput"/>
      </w:pPr>
      <w:r>
        <w:t>Vrai</w:t>
      </w:r>
    </w:p>
    <w:p w:rsidR="00355A6F" w:rsidRPr="00706851" w:rsidRDefault="00355A6F" w:rsidP="004427FD">
      <w:pPr>
        <w:pStyle w:val="CMD"/>
      </w:pPr>
      <w:r>
        <w:t xml:space="preserve">&gt;&gt;&gt; </w:t>
      </w:r>
      <w:r w:rsidRPr="004427FD">
        <w:rPr>
          <w:b/>
          <w:bCs/>
        </w:rPr>
        <w:t>1&lt;=1</w:t>
      </w:r>
    </w:p>
    <w:p w:rsidR="00355A6F" w:rsidRDefault="00355A6F" w:rsidP="00355A6F">
      <w:pPr>
        <w:pStyle w:val="CMDOutput"/>
      </w:pPr>
      <w:r>
        <w:t>Vrai</w:t>
      </w:r>
    </w:p>
    <w:p w:rsidR="002F0AF6" w:rsidRDefault="00355A6F" w:rsidP="002F0AF6">
      <w:pPr>
        <w:pStyle w:val="Heading3"/>
      </w:pPr>
      <w:r>
        <w:t>Utilisez l'interpréteur pour créer et utiliser une variable.</w:t>
      </w:r>
    </w:p>
    <w:p w:rsidR="00355A6F" w:rsidRPr="00355A6F" w:rsidRDefault="00355A6F" w:rsidP="00355A6F">
      <w:pPr>
        <w:pStyle w:val="BodyTextL25"/>
      </w:pPr>
      <w:r>
        <w:t>L'opérateur booléen permettant de déterminer si deux valeurs sont égales est le double signe égal (==). Un seul signe égal (=) est utilisé pour attribuer une valeur à une variable. La variable peut ensuite être utilisée dans d'autres commandes pour rappeler la valeur. Par exemple, créez et utilisez la variable suivante dans l'interpréteur interactif.</w:t>
      </w:r>
    </w:p>
    <w:p w:rsidR="002F0AF6" w:rsidRDefault="002F0AF6" w:rsidP="004427FD">
      <w:pPr>
        <w:pStyle w:val="CMD"/>
      </w:pPr>
      <w:r>
        <w:t xml:space="preserve">&gt;&gt;&gt; </w:t>
      </w:r>
      <w:r w:rsidRPr="00706851">
        <w:rPr>
          <w:b/>
        </w:rPr>
        <w:t>x=3</w:t>
      </w:r>
    </w:p>
    <w:p w:rsidR="002F0AF6" w:rsidRDefault="002F0AF6" w:rsidP="004427FD">
      <w:pPr>
        <w:pStyle w:val="CMD"/>
      </w:pPr>
      <w:r>
        <w:t xml:space="preserve">&gt;&gt;&gt; </w:t>
      </w:r>
      <w:r w:rsidRPr="00706851">
        <w:rPr>
          <w:b/>
        </w:rPr>
        <w:t>x*5</w:t>
      </w:r>
    </w:p>
    <w:p w:rsidR="002F0AF6" w:rsidRDefault="002F0AF6" w:rsidP="002F0AF6">
      <w:pPr>
        <w:pStyle w:val="CMDOutput"/>
      </w:pPr>
      <w:r>
        <w:t>15</w:t>
      </w:r>
    </w:p>
    <w:p w:rsidR="002F0AF6" w:rsidRDefault="002F0AF6" w:rsidP="004427FD">
      <w:pPr>
        <w:pStyle w:val="CMD"/>
      </w:pPr>
      <w:r>
        <w:t>&gt;&gt;&gt; "Cisco"*x</w:t>
      </w:r>
    </w:p>
    <w:p w:rsidR="002F0AF6" w:rsidRPr="00EE5346" w:rsidRDefault="002F0AF6" w:rsidP="002F0AF6">
      <w:pPr>
        <w:pStyle w:val="CMDOutput"/>
      </w:pPr>
      <w:r>
        <w:t>'CiscoCiscoCisco'</w:t>
      </w:r>
    </w:p>
    <w:p w:rsidR="002F0AF6" w:rsidRDefault="00355A6F" w:rsidP="002F0AF6">
      <w:pPr>
        <w:pStyle w:val="Heading3"/>
      </w:pPr>
      <w:r>
        <w:t>Utilisez l'interpréteur pour concaténer plusieurs variables de chaîne.</w:t>
      </w:r>
    </w:p>
    <w:p w:rsidR="00A55450" w:rsidRDefault="00355A6F" w:rsidP="002F0AF6">
      <w:pPr>
        <w:pStyle w:val="BodyTextL25"/>
      </w:pPr>
      <w:r>
        <w:t>La concaténation est le processus de combinaison de plusieurs chaînes en une seule chaîne. Par exemple, la concaténation de"</w:t>
      </w:r>
      <w:r w:rsidRPr="00355A6F">
        <w:rPr>
          <w:b/>
          <w:bCs/>
        </w:rPr>
        <w:t>foot</w:t>
      </w:r>
      <w:r>
        <w:t>" et "</w:t>
      </w:r>
      <w:r w:rsidRPr="00355A6F">
        <w:rPr>
          <w:b/>
          <w:bCs/>
        </w:rPr>
        <w:t>ball</w:t>
      </w:r>
      <w:r>
        <w:t>" est "</w:t>
      </w:r>
      <w:r w:rsidRPr="00355A6F">
        <w:rPr>
          <w:b/>
          <w:bCs/>
        </w:rPr>
        <w:t>football</w:t>
      </w:r>
      <w:r>
        <w:t xml:space="preserve">". </w:t>
      </w:r>
    </w:p>
    <w:p w:rsidR="002F0AF6" w:rsidRDefault="00A55450" w:rsidP="00A55450">
      <w:pPr>
        <w:pStyle w:val="SubStepAlpha"/>
      </w:pPr>
      <w:r>
        <w:t xml:space="preserve">Entrez les quatre variables suivantes, puis concaténez-les ensemble dans une instruction </w:t>
      </w:r>
      <w:r>
        <w:rPr>
          <w:b/>
        </w:rPr>
        <w:t>print ()</w:t>
      </w:r>
      <w:r>
        <w:t xml:space="preserve"> avec le signe plus (+). Notez que la variable d'espace a été définie pour être utilisée comme espace blanc entre les mots.</w:t>
      </w:r>
    </w:p>
    <w:p w:rsidR="002F0AF6" w:rsidRPr="0027155B" w:rsidRDefault="002F0AF6" w:rsidP="004427FD">
      <w:pPr>
        <w:pStyle w:val="CMD"/>
        <w:rPr>
          <w:lang w:val="en-US"/>
        </w:rPr>
      </w:pPr>
      <w:r w:rsidRPr="0027155B">
        <w:rPr>
          <w:lang w:val="en-US"/>
        </w:rPr>
        <w:t xml:space="preserve">&gt;&gt;&gt; </w:t>
      </w:r>
      <w:r w:rsidRPr="0027155B">
        <w:rPr>
          <w:b/>
          <w:bCs/>
          <w:lang w:val="en-US"/>
        </w:rPr>
        <w:t>str1="Cisco"</w:t>
      </w:r>
    </w:p>
    <w:p w:rsidR="002F0AF6" w:rsidRPr="0027155B" w:rsidRDefault="002F0AF6" w:rsidP="004427FD">
      <w:pPr>
        <w:pStyle w:val="CMD"/>
        <w:rPr>
          <w:lang w:val="en-US"/>
        </w:rPr>
      </w:pPr>
      <w:r w:rsidRPr="0027155B">
        <w:rPr>
          <w:lang w:val="en-US"/>
        </w:rPr>
        <w:t xml:space="preserve">&gt;&gt;&gt; </w:t>
      </w:r>
      <w:r w:rsidRPr="0027155B">
        <w:rPr>
          <w:b/>
          <w:bCs/>
          <w:lang w:val="en-US"/>
        </w:rPr>
        <w:t>str2="Networking"</w:t>
      </w:r>
    </w:p>
    <w:p w:rsidR="002F0AF6" w:rsidRPr="0027155B" w:rsidRDefault="002F0AF6" w:rsidP="004427FD">
      <w:pPr>
        <w:pStyle w:val="CMD"/>
        <w:rPr>
          <w:lang w:val="en-US"/>
        </w:rPr>
      </w:pPr>
      <w:r w:rsidRPr="0027155B">
        <w:rPr>
          <w:lang w:val="en-US"/>
        </w:rPr>
        <w:t xml:space="preserve">&gt;&gt;&gt; </w:t>
      </w:r>
      <w:r w:rsidRPr="0027155B">
        <w:rPr>
          <w:b/>
          <w:bCs/>
          <w:lang w:val="en-US"/>
        </w:rPr>
        <w:t>str3="Academy"</w:t>
      </w:r>
    </w:p>
    <w:p w:rsidR="002F0AF6" w:rsidRPr="0027155B" w:rsidRDefault="002F0AF6" w:rsidP="004427FD">
      <w:pPr>
        <w:pStyle w:val="CMD"/>
        <w:rPr>
          <w:lang w:val="en-US"/>
        </w:rPr>
      </w:pPr>
      <w:r w:rsidRPr="0027155B">
        <w:rPr>
          <w:lang w:val="en-US"/>
        </w:rPr>
        <w:t xml:space="preserve">&gt;&gt;&gt; </w:t>
      </w:r>
      <w:r w:rsidRPr="0027155B">
        <w:rPr>
          <w:b/>
          <w:bCs/>
          <w:lang w:val="en-US"/>
        </w:rPr>
        <w:t>space=" "</w:t>
      </w:r>
    </w:p>
    <w:p w:rsidR="002F0AF6" w:rsidRPr="0027155B" w:rsidRDefault="002F0AF6" w:rsidP="004427FD">
      <w:pPr>
        <w:pStyle w:val="CMD"/>
        <w:rPr>
          <w:lang w:val="en-US"/>
        </w:rPr>
      </w:pPr>
      <w:r w:rsidRPr="0027155B">
        <w:rPr>
          <w:lang w:val="en-US"/>
        </w:rPr>
        <w:t xml:space="preserve">&gt;&gt;&gt; </w:t>
      </w:r>
      <w:proofErr w:type="gramStart"/>
      <w:r w:rsidRPr="0027155B">
        <w:rPr>
          <w:b/>
          <w:bCs/>
          <w:lang w:val="en-US"/>
        </w:rPr>
        <w:t>print(</w:t>
      </w:r>
      <w:proofErr w:type="gramEnd"/>
      <w:r w:rsidRPr="0027155B">
        <w:rPr>
          <w:b/>
          <w:bCs/>
          <w:lang w:val="en-US"/>
        </w:rPr>
        <w:t>str1+space+str2+space+str3)</w:t>
      </w:r>
    </w:p>
    <w:p w:rsidR="002F0AF6" w:rsidRDefault="002F0AF6" w:rsidP="002F0AF6">
      <w:pPr>
        <w:pStyle w:val="CMDOutput"/>
      </w:pPr>
      <w:r>
        <w:t xml:space="preserve">Cisco Networking </w:t>
      </w:r>
      <w:proofErr w:type="spellStart"/>
      <w:r>
        <w:t>Academy</w:t>
      </w:r>
      <w:proofErr w:type="spellEnd"/>
    </w:p>
    <w:p w:rsidR="00BD2080" w:rsidRDefault="00BD2080" w:rsidP="00BD2080">
      <w:pPr>
        <w:pStyle w:val="SubStepAlpha"/>
      </w:pPr>
      <w:r>
        <w:t>Pour imprimer les variables sans utiliser de variable pour créer l'espace, séparez les variables par une virgule.</w:t>
      </w:r>
    </w:p>
    <w:p w:rsidR="00BD2080" w:rsidRPr="0027155B" w:rsidRDefault="00BD2080" w:rsidP="00BD2080">
      <w:pPr>
        <w:pStyle w:val="CMD"/>
        <w:rPr>
          <w:lang w:val="en-US"/>
        </w:rPr>
      </w:pPr>
      <w:r w:rsidRPr="0027155B">
        <w:rPr>
          <w:lang w:val="en-US"/>
        </w:rPr>
        <w:t xml:space="preserve">&gt;&gt;&gt; </w:t>
      </w:r>
      <w:proofErr w:type="gramStart"/>
      <w:r w:rsidRPr="0027155B">
        <w:rPr>
          <w:b/>
          <w:lang w:val="en-US"/>
        </w:rPr>
        <w:t>impression</w:t>
      </w:r>
      <w:proofErr w:type="gramEnd"/>
      <w:r w:rsidRPr="0027155B">
        <w:rPr>
          <w:b/>
          <w:lang w:val="en-US"/>
        </w:rPr>
        <w:t xml:space="preserve"> (str1, str2, str3)</w:t>
      </w:r>
    </w:p>
    <w:p w:rsidR="00BD2080" w:rsidRPr="0027155B" w:rsidRDefault="00BD2080" w:rsidP="00BD2080">
      <w:pPr>
        <w:pStyle w:val="CMDOutput"/>
        <w:rPr>
          <w:lang w:val="en-US"/>
        </w:rPr>
      </w:pPr>
      <w:r w:rsidRPr="0027155B">
        <w:rPr>
          <w:lang w:val="en-US"/>
        </w:rPr>
        <w:t>Cisco Networking Academy</w:t>
      </w:r>
    </w:p>
    <w:p w:rsidR="002F0AF6" w:rsidRDefault="008258CD" w:rsidP="002F0AF6">
      <w:pPr>
        <w:pStyle w:val="Heading3"/>
      </w:pPr>
      <w:r>
        <w:lastRenderedPageBreak/>
        <w:t>Examen des différents types de données de coulée et d'impression.</w:t>
      </w:r>
    </w:p>
    <w:p w:rsidR="002F0AF6" w:rsidRDefault="008258CD" w:rsidP="002F0AF6">
      <w:pPr>
        <w:pStyle w:val="SubStepAlpha"/>
      </w:pPr>
      <w:r>
        <w:t>La conversion entre les types de données est appelée type casting. Il est souvent nécessaire de procéder à des coulées de caractères afin de travailler avec différents types de données. Par exemple, la concaténation ne fonctionne pas lors de la jonction de différents types de données.</w:t>
      </w:r>
    </w:p>
    <w:p w:rsidR="002F0AF6" w:rsidRPr="0027155B" w:rsidRDefault="002F0AF6" w:rsidP="008258CD">
      <w:pPr>
        <w:pStyle w:val="CMD"/>
        <w:rPr>
          <w:lang w:val="en-US"/>
        </w:rPr>
      </w:pPr>
      <w:r w:rsidRPr="0027155B">
        <w:rPr>
          <w:lang w:val="en-US"/>
        </w:rPr>
        <w:t xml:space="preserve">&gt;&gt;&gt; </w:t>
      </w:r>
      <w:r w:rsidRPr="0027155B">
        <w:rPr>
          <w:b/>
          <w:bCs/>
          <w:lang w:val="en-US"/>
        </w:rPr>
        <w:t>x=3</w:t>
      </w:r>
    </w:p>
    <w:p w:rsidR="002F0AF6" w:rsidRPr="0027155B" w:rsidRDefault="002F0AF6" w:rsidP="008258CD">
      <w:pPr>
        <w:pStyle w:val="CMD"/>
        <w:rPr>
          <w:lang w:val="en-US"/>
        </w:rPr>
      </w:pPr>
      <w:r w:rsidRPr="0027155B">
        <w:rPr>
          <w:lang w:val="en-US"/>
        </w:rPr>
        <w:t xml:space="preserve">&gt;&gt;&gt; </w:t>
      </w:r>
      <w:proofErr w:type="gramStart"/>
      <w:r w:rsidRPr="0027155B">
        <w:rPr>
          <w:b/>
          <w:lang w:val="en-US"/>
        </w:rPr>
        <w:t>print(</w:t>
      </w:r>
      <w:proofErr w:type="gramEnd"/>
      <w:r w:rsidRPr="0027155B">
        <w:rPr>
          <w:b/>
          <w:lang w:val="en-US"/>
        </w:rPr>
        <w:t>"The value of x is " + x)</w:t>
      </w:r>
    </w:p>
    <w:p w:rsidR="00BB3AAF" w:rsidRPr="0027155B" w:rsidRDefault="00BB3AAF" w:rsidP="00BB3AAF">
      <w:pPr>
        <w:pStyle w:val="CMDOutput"/>
        <w:rPr>
          <w:lang w:val="en-US"/>
        </w:rPr>
      </w:pPr>
      <w:proofErr w:type="spellStart"/>
      <w:r w:rsidRPr="0027155B">
        <w:rPr>
          <w:lang w:val="en-US"/>
        </w:rPr>
        <w:t>Traceback</w:t>
      </w:r>
      <w:proofErr w:type="spellEnd"/>
      <w:r w:rsidRPr="0027155B">
        <w:rPr>
          <w:lang w:val="en-US"/>
        </w:rPr>
        <w:t xml:space="preserve"> (most recent call last):</w:t>
      </w:r>
    </w:p>
    <w:p w:rsidR="00BB3AAF" w:rsidRPr="0027155B" w:rsidRDefault="00BB3AAF" w:rsidP="00BB3AAF">
      <w:pPr>
        <w:pStyle w:val="CMDOutput"/>
        <w:rPr>
          <w:lang w:val="en-US"/>
        </w:rPr>
      </w:pPr>
      <w:r w:rsidRPr="0027155B">
        <w:rPr>
          <w:lang w:val="en-US"/>
        </w:rPr>
        <w:t xml:space="preserve">  File "&lt;</w:t>
      </w:r>
      <w:proofErr w:type="spellStart"/>
      <w:r w:rsidRPr="0027155B">
        <w:rPr>
          <w:lang w:val="en-US"/>
        </w:rPr>
        <w:t>stdin</w:t>
      </w:r>
      <w:proofErr w:type="spellEnd"/>
      <w:r w:rsidRPr="0027155B">
        <w:rPr>
          <w:lang w:val="en-US"/>
        </w:rPr>
        <w:t>&gt;", line 1, in &lt;module&gt;</w:t>
      </w:r>
    </w:p>
    <w:p w:rsidR="00BB3AAF" w:rsidRPr="0027155B" w:rsidRDefault="00BB3AAF" w:rsidP="00BB3AAF">
      <w:pPr>
        <w:pStyle w:val="CMDOutput"/>
        <w:rPr>
          <w:lang w:val="en-US"/>
        </w:rPr>
      </w:pPr>
      <w:proofErr w:type="spellStart"/>
      <w:r w:rsidRPr="0027155B">
        <w:rPr>
          <w:highlight w:val="yellow"/>
          <w:lang w:val="en-US"/>
        </w:rPr>
        <w:t>TypeError</w:t>
      </w:r>
      <w:proofErr w:type="spellEnd"/>
      <w:r w:rsidRPr="0027155B">
        <w:rPr>
          <w:highlight w:val="yellow"/>
          <w:lang w:val="en-US"/>
        </w:rPr>
        <w:t xml:space="preserve">: can only concatenate </w:t>
      </w:r>
      <w:proofErr w:type="spellStart"/>
      <w:proofErr w:type="gramStart"/>
      <w:r w:rsidRPr="0027155B">
        <w:rPr>
          <w:highlight w:val="yellow"/>
          <w:lang w:val="en-US"/>
        </w:rPr>
        <w:t>str</w:t>
      </w:r>
      <w:proofErr w:type="spellEnd"/>
      <w:proofErr w:type="gramEnd"/>
      <w:r w:rsidRPr="0027155B">
        <w:rPr>
          <w:highlight w:val="yellow"/>
          <w:lang w:val="en-US"/>
        </w:rPr>
        <w:t xml:space="preserve"> (not "</w:t>
      </w:r>
      <w:proofErr w:type="spellStart"/>
      <w:r w:rsidRPr="0027155B">
        <w:rPr>
          <w:highlight w:val="yellow"/>
          <w:lang w:val="en-US"/>
        </w:rPr>
        <w:t>int</w:t>
      </w:r>
      <w:proofErr w:type="spellEnd"/>
      <w:r w:rsidRPr="0027155B">
        <w:rPr>
          <w:highlight w:val="yellow"/>
          <w:lang w:val="en-US"/>
        </w:rPr>
        <w:t xml:space="preserve">") to </w:t>
      </w:r>
      <w:proofErr w:type="spellStart"/>
      <w:r w:rsidRPr="0027155B">
        <w:rPr>
          <w:highlight w:val="yellow"/>
          <w:lang w:val="en-US"/>
        </w:rPr>
        <w:t>str</w:t>
      </w:r>
      <w:proofErr w:type="spellEnd"/>
    </w:p>
    <w:p w:rsidR="002F0AF6" w:rsidRDefault="00BB3AAF" w:rsidP="00BB3AAF">
      <w:pPr>
        <w:pStyle w:val="CMDOutput"/>
      </w:pPr>
      <w:r>
        <w:t>&gt;&gt;&gt;</w:t>
      </w:r>
    </w:p>
    <w:p w:rsidR="002F0AF6" w:rsidRDefault="008258CD" w:rsidP="002F0AF6">
      <w:pPr>
        <w:pStyle w:val="SubStepAlpha"/>
      </w:pPr>
      <w:r>
        <w:t xml:space="preserve">Utilisez la fonction </w:t>
      </w:r>
      <w:r>
        <w:rPr>
          <w:b/>
        </w:rPr>
        <w:t>str ()</w:t>
      </w:r>
      <w:r>
        <w:t xml:space="preserve"> pour convertir le type de données entier en type de données chaîne.</w:t>
      </w:r>
    </w:p>
    <w:p w:rsidR="002F0AF6" w:rsidRPr="0027155B" w:rsidRDefault="002F0AF6" w:rsidP="004427FD">
      <w:pPr>
        <w:pStyle w:val="CMD"/>
        <w:rPr>
          <w:lang w:val="en-US"/>
        </w:rPr>
      </w:pPr>
      <w:r w:rsidRPr="0027155B">
        <w:rPr>
          <w:lang w:val="en-US"/>
        </w:rPr>
        <w:t xml:space="preserve">&gt;&gt;&gt; </w:t>
      </w:r>
      <w:proofErr w:type="gramStart"/>
      <w:r w:rsidRPr="0027155B">
        <w:rPr>
          <w:b/>
          <w:lang w:val="en-US"/>
        </w:rPr>
        <w:t>print(</w:t>
      </w:r>
      <w:proofErr w:type="gramEnd"/>
      <w:r w:rsidRPr="0027155B">
        <w:rPr>
          <w:b/>
          <w:lang w:val="en-US"/>
        </w:rPr>
        <w:t xml:space="preserve">"The value of x is " + </w:t>
      </w:r>
      <w:proofErr w:type="spellStart"/>
      <w:r w:rsidRPr="0027155B">
        <w:rPr>
          <w:b/>
          <w:lang w:val="en-US"/>
        </w:rPr>
        <w:t>str</w:t>
      </w:r>
      <w:proofErr w:type="spellEnd"/>
      <w:r w:rsidRPr="0027155B">
        <w:rPr>
          <w:b/>
          <w:lang w:val="en-US"/>
        </w:rPr>
        <w:t>(x))</w:t>
      </w:r>
    </w:p>
    <w:p w:rsidR="002F0AF6" w:rsidRPr="0027155B" w:rsidRDefault="002F0AF6" w:rsidP="002F0AF6">
      <w:pPr>
        <w:pStyle w:val="CMDOutput"/>
        <w:rPr>
          <w:lang w:val="en-US"/>
        </w:rPr>
      </w:pPr>
      <w:r w:rsidRPr="0027155B">
        <w:rPr>
          <w:lang w:val="en-US"/>
        </w:rPr>
        <w:t>The value of x is 3</w:t>
      </w:r>
    </w:p>
    <w:p w:rsidR="00AF48A1" w:rsidRDefault="00AF48A1" w:rsidP="00AF48A1">
      <w:pPr>
        <w:pStyle w:val="CMD"/>
      </w:pPr>
      <w:r>
        <w:t xml:space="preserve">&gt;&gt;&gt; </w:t>
      </w:r>
      <w:proofErr w:type="gramStart"/>
      <w:r w:rsidRPr="00AF48A1">
        <w:rPr>
          <w:b/>
          <w:bCs/>
        </w:rPr>
        <w:t>type(</w:t>
      </w:r>
      <w:proofErr w:type="gramEnd"/>
      <w:r w:rsidRPr="00AF48A1">
        <w:rPr>
          <w:b/>
          <w:bCs/>
        </w:rPr>
        <w:t>x)</w:t>
      </w:r>
    </w:p>
    <w:p w:rsidR="002F0AF6" w:rsidRDefault="00AF48A1" w:rsidP="00AF48A1">
      <w:pPr>
        <w:pStyle w:val="CMDOutput"/>
      </w:pPr>
      <w:r>
        <w:t>&lt;class 'int'&gt;</w:t>
      </w:r>
    </w:p>
    <w:p w:rsidR="002F0AF6" w:rsidRDefault="00AF48A1" w:rsidP="002F0AF6">
      <w:pPr>
        <w:pStyle w:val="SubStepAlpha"/>
      </w:pPr>
      <w:r>
        <w:t>Notez que le type de données de la variable x est toujours un entier. Pour convertir le type de données, réaffectez la variable au nouveau type de données.</w:t>
      </w:r>
    </w:p>
    <w:p w:rsidR="00AF48A1" w:rsidRPr="0027155B" w:rsidRDefault="00AF48A1" w:rsidP="00AF48A1">
      <w:pPr>
        <w:pStyle w:val="CMD"/>
        <w:rPr>
          <w:lang w:val="en-US"/>
        </w:rPr>
      </w:pPr>
      <w:r w:rsidRPr="0027155B">
        <w:rPr>
          <w:lang w:val="en-US"/>
        </w:rPr>
        <w:t xml:space="preserve">&gt;&gt;&gt; </w:t>
      </w:r>
      <w:r w:rsidRPr="0027155B">
        <w:rPr>
          <w:b/>
          <w:bCs/>
          <w:lang w:val="en-US"/>
        </w:rPr>
        <w:t>x=</w:t>
      </w:r>
      <w:proofErr w:type="spellStart"/>
      <w:proofErr w:type="gramStart"/>
      <w:r w:rsidRPr="0027155B">
        <w:rPr>
          <w:b/>
          <w:bCs/>
          <w:lang w:val="en-US"/>
        </w:rPr>
        <w:t>str</w:t>
      </w:r>
      <w:proofErr w:type="spellEnd"/>
      <w:proofErr w:type="gramEnd"/>
      <w:r w:rsidRPr="0027155B">
        <w:rPr>
          <w:b/>
          <w:bCs/>
          <w:lang w:val="en-US"/>
        </w:rPr>
        <w:t xml:space="preserve"> (x)</w:t>
      </w:r>
    </w:p>
    <w:p w:rsidR="00AF48A1" w:rsidRPr="0027155B" w:rsidRDefault="00AF48A1" w:rsidP="00AF48A1">
      <w:pPr>
        <w:pStyle w:val="CMD"/>
        <w:rPr>
          <w:lang w:val="en-US"/>
        </w:rPr>
      </w:pPr>
      <w:r w:rsidRPr="0027155B">
        <w:rPr>
          <w:lang w:val="en-US"/>
        </w:rPr>
        <w:t xml:space="preserve">&gt;&gt;&gt; </w:t>
      </w:r>
      <w:proofErr w:type="gramStart"/>
      <w:r w:rsidRPr="0027155B">
        <w:rPr>
          <w:b/>
          <w:bCs/>
          <w:lang w:val="en-US"/>
        </w:rPr>
        <w:t>type(</w:t>
      </w:r>
      <w:proofErr w:type="gramEnd"/>
      <w:r w:rsidRPr="0027155B">
        <w:rPr>
          <w:b/>
          <w:bCs/>
          <w:lang w:val="en-US"/>
        </w:rPr>
        <w:t>x)</w:t>
      </w:r>
    </w:p>
    <w:p w:rsidR="00AF48A1" w:rsidRDefault="00AF48A1" w:rsidP="00AF48A1">
      <w:pPr>
        <w:pStyle w:val="CMDOutput"/>
      </w:pPr>
      <w:r>
        <w:t>&lt;class '</w:t>
      </w:r>
      <w:proofErr w:type="spellStart"/>
      <w:r>
        <w:t>str</w:t>
      </w:r>
      <w:proofErr w:type="spellEnd"/>
      <w:r>
        <w:t xml:space="preserve">'&gt; </w:t>
      </w:r>
    </w:p>
    <w:p w:rsidR="002F0AF6" w:rsidRDefault="00951DBA" w:rsidP="00165F5B">
      <w:pPr>
        <w:pStyle w:val="SubStepAlpha"/>
      </w:pPr>
      <w:r>
        <w:t xml:space="preserve">Vous pouvez afficher un nombre flottant à un nombre spécifique de décimales au lieu du nombre complet. Pour ce faire, vous pouvez utiliser f-strings et la fonction </w:t>
      </w:r>
      <w:r>
        <w:rPr>
          <w:b/>
        </w:rPr>
        <w:t>"{:.2f}".format</w:t>
      </w:r>
    </w:p>
    <w:p w:rsidR="00963811" w:rsidRDefault="00963811" w:rsidP="00963811">
      <w:pPr>
        <w:pStyle w:val="BodyTextL50"/>
      </w:pPr>
      <w:r>
        <w:rPr>
          <w:b/>
        </w:rPr>
        <w:t>Remarque</w:t>
      </w:r>
      <w:r>
        <w:t> : Cherchez sur Internet pour en savoir plus sur les f-strings et la fonction de format.</w:t>
      </w:r>
    </w:p>
    <w:p w:rsidR="007D70C5" w:rsidRPr="0027155B" w:rsidRDefault="007D70C5" w:rsidP="007D70C5">
      <w:pPr>
        <w:pStyle w:val="CMD"/>
        <w:rPr>
          <w:lang w:val="en-US"/>
        </w:rPr>
      </w:pPr>
      <w:r w:rsidRPr="0027155B">
        <w:rPr>
          <w:lang w:val="en-US"/>
        </w:rPr>
        <w:t xml:space="preserve">&gt;&gt;&gt; </w:t>
      </w:r>
      <w:proofErr w:type="gramStart"/>
      <w:r w:rsidRPr="0027155B">
        <w:rPr>
          <w:b/>
          <w:bCs/>
          <w:lang w:val="en-US"/>
        </w:rPr>
        <w:t>num</w:t>
      </w:r>
      <w:proofErr w:type="gramEnd"/>
      <w:r w:rsidRPr="0027155B">
        <w:rPr>
          <w:b/>
          <w:bCs/>
          <w:lang w:val="en-US"/>
        </w:rPr>
        <w:t xml:space="preserve"> = 22/7</w:t>
      </w:r>
    </w:p>
    <w:p w:rsidR="007D70C5" w:rsidRPr="0027155B" w:rsidRDefault="007D70C5" w:rsidP="007D70C5">
      <w:pPr>
        <w:pStyle w:val="CMD"/>
        <w:rPr>
          <w:lang w:val="en-US"/>
        </w:rPr>
      </w:pPr>
      <w:r w:rsidRPr="0027155B">
        <w:rPr>
          <w:lang w:val="en-US"/>
        </w:rPr>
        <w:t xml:space="preserve">&gt;&gt;&gt; </w:t>
      </w:r>
      <w:proofErr w:type="spellStart"/>
      <w:proofErr w:type="gramStart"/>
      <w:r w:rsidRPr="0027155B">
        <w:rPr>
          <w:b/>
          <w:lang w:val="en-US"/>
        </w:rPr>
        <w:t>f"</w:t>
      </w:r>
      <w:proofErr w:type="gramEnd"/>
      <w:r w:rsidRPr="0027155B">
        <w:rPr>
          <w:b/>
          <w:lang w:val="en-US"/>
        </w:rPr>
        <w:t>The</w:t>
      </w:r>
      <w:proofErr w:type="spellEnd"/>
      <w:r w:rsidRPr="0027155B">
        <w:rPr>
          <w:b/>
          <w:lang w:val="en-US"/>
        </w:rPr>
        <w:t xml:space="preserve"> value of num is {num}"</w:t>
      </w:r>
    </w:p>
    <w:p w:rsidR="007D70C5" w:rsidRPr="0027155B" w:rsidRDefault="007D70C5" w:rsidP="007D70C5">
      <w:pPr>
        <w:pStyle w:val="CMD"/>
        <w:rPr>
          <w:lang w:val="en-US"/>
        </w:rPr>
      </w:pPr>
      <w:r w:rsidRPr="0027155B">
        <w:rPr>
          <w:lang w:val="en-US"/>
        </w:rPr>
        <w:t>'The value of num is 3.142857142857143'</w:t>
      </w:r>
    </w:p>
    <w:p w:rsidR="007D70C5" w:rsidRPr="0027155B" w:rsidRDefault="007D70C5" w:rsidP="007D70C5">
      <w:pPr>
        <w:pStyle w:val="CMD"/>
        <w:rPr>
          <w:lang w:val="en-US"/>
        </w:rPr>
      </w:pPr>
      <w:r w:rsidRPr="0027155B">
        <w:rPr>
          <w:lang w:val="en-US"/>
        </w:rPr>
        <w:t xml:space="preserve">&gt;&gt;&gt; </w:t>
      </w:r>
      <w:proofErr w:type="gramStart"/>
      <w:r w:rsidRPr="0027155B">
        <w:rPr>
          <w:b/>
          <w:lang w:val="en-US"/>
        </w:rPr>
        <w:t>pi</w:t>
      </w:r>
      <w:proofErr w:type="gramEnd"/>
      <w:r w:rsidRPr="0027155B">
        <w:rPr>
          <w:b/>
          <w:lang w:val="en-US"/>
        </w:rPr>
        <w:t xml:space="preserve"> = "{:.2f}".format(num)</w:t>
      </w:r>
    </w:p>
    <w:p w:rsidR="007D70C5" w:rsidRPr="0027155B" w:rsidRDefault="007D70C5" w:rsidP="007D70C5">
      <w:pPr>
        <w:pStyle w:val="CMD"/>
        <w:rPr>
          <w:lang w:val="en-US"/>
        </w:rPr>
      </w:pPr>
      <w:r w:rsidRPr="0027155B">
        <w:rPr>
          <w:lang w:val="en-US"/>
        </w:rPr>
        <w:t xml:space="preserve">&gt;&gt;&gt; </w:t>
      </w:r>
      <w:proofErr w:type="spellStart"/>
      <w:proofErr w:type="gramStart"/>
      <w:r w:rsidRPr="0027155B">
        <w:rPr>
          <w:b/>
          <w:lang w:val="en-US"/>
        </w:rPr>
        <w:t>f"</w:t>
      </w:r>
      <w:proofErr w:type="gramEnd"/>
      <w:r w:rsidRPr="0027155B">
        <w:rPr>
          <w:b/>
          <w:lang w:val="en-US"/>
        </w:rPr>
        <w:t>The</w:t>
      </w:r>
      <w:proofErr w:type="spellEnd"/>
      <w:r w:rsidRPr="0027155B">
        <w:rPr>
          <w:b/>
          <w:lang w:val="en-US"/>
        </w:rPr>
        <w:t xml:space="preserve"> value of pi is {pi}."</w:t>
      </w:r>
    </w:p>
    <w:p w:rsidR="007D70C5" w:rsidRPr="0027155B" w:rsidRDefault="007D70C5" w:rsidP="007D70C5">
      <w:pPr>
        <w:pStyle w:val="CMD"/>
        <w:rPr>
          <w:lang w:val="en-US"/>
        </w:rPr>
      </w:pPr>
      <w:r w:rsidRPr="0027155B">
        <w:rPr>
          <w:lang w:val="en-US"/>
        </w:rPr>
        <w:t>'The value of pi is 3.14.'</w:t>
      </w:r>
    </w:p>
    <w:p w:rsidR="007D70C5" w:rsidRPr="00951DBA" w:rsidRDefault="007D70C5" w:rsidP="007D70C5">
      <w:pPr>
        <w:pStyle w:val="CMD"/>
      </w:pPr>
      <w:r>
        <w:t>&gt;&gt;&gt;</w:t>
      </w:r>
    </w:p>
    <w:p w:rsidR="002F0AF6" w:rsidRDefault="00505AEB" w:rsidP="00020C29">
      <w:pPr>
        <w:pStyle w:val="Heading2"/>
      </w:pPr>
      <w:r>
        <w:t>Listes de révision et dictionnaires</w:t>
      </w:r>
    </w:p>
    <w:p w:rsidR="000A1C47" w:rsidRPr="000A1C47" w:rsidRDefault="000A1C47" w:rsidP="000A1C47">
      <w:pPr>
        <w:pStyle w:val="BodyTextL25"/>
      </w:pPr>
      <w:r>
        <w:t>Dans cette partie, vous allez passer en revue les méthodes de création et de manipulation de listes et de dictionnaires.</w:t>
      </w:r>
    </w:p>
    <w:p w:rsidR="002F0AF6" w:rsidRDefault="001E5272" w:rsidP="00020C29">
      <w:pPr>
        <w:pStyle w:val="Heading3"/>
      </w:pPr>
      <w:r>
        <w:t>Créer et manipuler une liste.</w:t>
      </w:r>
    </w:p>
    <w:p w:rsidR="00951DBA" w:rsidRDefault="00951DBA" w:rsidP="001005CD">
      <w:pPr>
        <w:pStyle w:val="SubStepAlpha"/>
      </w:pPr>
      <w:r>
        <w:t>En programmation, une variable de liste est utilisée pour stocker plusieurs éléments d'informations ordonnées. Les listes sont également appelées tableaux dans certains environnements de programmation.</w:t>
      </w:r>
    </w:p>
    <w:p w:rsidR="00951DBA" w:rsidRDefault="00951DBA" w:rsidP="001005CD">
      <w:pPr>
        <w:pStyle w:val="Bulletlevel2"/>
      </w:pPr>
      <w:r>
        <w:t xml:space="preserve">Créez une liste à l'aide de crochets </w:t>
      </w:r>
      <w:r w:rsidRPr="00951DBA">
        <w:rPr>
          <w:b/>
          <w:bCs/>
        </w:rPr>
        <w:t>[ ]</w:t>
      </w:r>
      <w:r>
        <w:t xml:space="preserve"> et enfermant chaque élément de la liste avec des guillemets.</w:t>
      </w:r>
    </w:p>
    <w:p w:rsidR="00951DBA" w:rsidRDefault="00951DBA" w:rsidP="001005CD">
      <w:pPr>
        <w:pStyle w:val="Bulletlevel2"/>
      </w:pPr>
      <w:r>
        <w:t>Séparez les éléments par une virgule.</w:t>
      </w:r>
    </w:p>
    <w:p w:rsidR="00951DBA" w:rsidRDefault="00951DBA" w:rsidP="001005CD">
      <w:pPr>
        <w:pStyle w:val="Bulletlevel2"/>
      </w:pPr>
      <w:r>
        <w:t xml:space="preserve">Utilisez la commande </w:t>
      </w:r>
      <w:r>
        <w:rPr>
          <w:b/>
        </w:rPr>
        <w:t>type ()</w:t>
      </w:r>
      <w:r>
        <w:t xml:space="preserve"> pour vérifier le type de données.</w:t>
      </w:r>
    </w:p>
    <w:p w:rsidR="00951DBA" w:rsidRDefault="00951DBA" w:rsidP="001005CD">
      <w:pPr>
        <w:pStyle w:val="Bulletlevel2"/>
      </w:pPr>
      <w:r>
        <w:t xml:space="preserve">Utilisez la commande </w:t>
      </w:r>
      <w:r>
        <w:rPr>
          <w:b/>
        </w:rPr>
        <w:t>len ()</w:t>
      </w:r>
      <w:r>
        <w:t xml:space="preserve"> pour renvoyer le nombre d'éléments dans une liste.</w:t>
      </w:r>
    </w:p>
    <w:p w:rsidR="00951DBA" w:rsidRDefault="00951DBA" w:rsidP="001005CD">
      <w:pPr>
        <w:pStyle w:val="Bulletlevel2"/>
      </w:pPr>
      <w:r>
        <w:t>Appelez le nom de la variable de liste pour afficher son contenu.</w:t>
      </w:r>
    </w:p>
    <w:p w:rsidR="002F0AF6" w:rsidRDefault="00951DBA" w:rsidP="001005CD">
      <w:pPr>
        <w:pStyle w:val="BodyTextL50"/>
      </w:pPr>
      <w:r>
        <w:lastRenderedPageBreak/>
        <w:t xml:space="preserve">L'exemple suivant montre comment créer une variable de liste appelée </w:t>
      </w:r>
      <w:r w:rsidRPr="00951DBA">
        <w:rPr>
          <w:b/>
          <w:bCs/>
        </w:rPr>
        <w:t>hostnames</w:t>
      </w:r>
      <w:r>
        <w:t>.</w:t>
      </w:r>
    </w:p>
    <w:p w:rsidR="002F0AF6" w:rsidRPr="0027155B" w:rsidRDefault="002F0AF6" w:rsidP="001005CD">
      <w:pPr>
        <w:pStyle w:val="CMD"/>
        <w:rPr>
          <w:lang w:val="en-US"/>
        </w:rPr>
      </w:pPr>
      <w:r w:rsidRPr="0027155B">
        <w:rPr>
          <w:lang w:val="en-US"/>
        </w:rPr>
        <w:t xml:space="preserve">&gt;&gt;&gt; </w:t>
      </w:r>
      <w:proofErr w:type="gramStart"/>
      <w:r w:rsidRPr="0027155B">
        <w:rPr>
          <w:b/>
          <w:bCs/>
          <w:lang w:val="en-US"/>
        </w:rPr>
        <w:t>hostnames</w:t>
      </w:r>
      <w:proofErr w:type="gramEnd"/>
      <w:r w:rsidRPr="0027155B">
        <w:rPr>
          <w:b/>
          <w:bCs/>
          <w:lang w:val="en-US"/>
        </w:rPr>
        <w:t>=["R1","R2","R3","S1","S2"]</w:t>
      </w:r>
    </w:p>
    <w:p w:rsidR="002F0AF6" w:rsidRPr="0027155B" w:rsidRDefault="002F0AF6" w:rsidP="001005CD">
      <w:pPr>
        <w:pStyle w:val="CMD"/>
        <w:rPr>
          <w:lang w:val="en-US"/>
        </w:rPr>
      </w:pPr>
      <w:r w:rsidRPr="0027155B">
        <w:rPr>
          <w:lang w:val="en-US"/>
        </w:rPr>
        <w:t xml:space="preserve">&gt;&gt;&gt; </w:t>
      </w:r>
      <w:proofErr w:type="gramStart"/>
      <w:r w:rsidRPr="0027155B">
        <w:rPr>
          <w:b/>
          <w:bCs/>
          <w:lang w:val="en-US"/>
        </w:rPr>
        <w:t>type(</w:t>
      </w:r>
      <w:proofErr w:type="gramEnd"/>
      <w:r w:rsidRPr="0027155B">
        <w:rPr>
          <w:b/>
          <w:bCs/>
          <w:lang w:val="en-US"/>
        </w:rPr>
        <w:t>hostnames)</w:t>
      </w:r>
    </w:p>
    <w:p w:rsidR="002F0AF6" w:rsidRPr="0027155B" w:rsidRDefault="002F0AF6" w:rsidP="002F0AF6">
      <w:pPr>
        <w:pStyle w:val="CMDOutput"/>
        <w:rPr>
          <w:lang w:val="en-US"/>
        </w:rPr>
      </w:pPr>
      <w:r w:rsidRPr="0027155B">
        <w:rPr>
          <w:lang w:val="en-US"/>
        </w:rPr>
        <w:t>&lt;</w:t>
      </w:r>
      <w:proofErr w:type="gramStart"/>
      <w:r w:rsidRPr="0027155B">
        <w:rPr>
          <w:lang w:val="en-US"/>
        </w:rPr>
        <w:t>class</w:t>
      </w:r>
      <w:proofErr w:type="gramEnd"/>
      <w:r w:rsidRPr="0027155B">
        <w:rPr>
          <w:lang w:val="en-US"/>
        </w:rPr>
        <w:t xml:space="preserve"> 'list'&gt;</w:t>
      </w:r>
    </w:p>
    <w:p w:rsidR="002F0AF6" w:rsidRPr="0027155B" w:rsidRDefault="002F0AF6" w:rsidP="001005CD">
      <w:pPr>
        <w:pStyle w:val="CMD"/>
        <w:rPr>
          <w:lang w:val="en-US"/>
        </w:rPr>
      </w:pPr>
      <w:r w:rsidRPr="0027155B">
        <w:rPr>
          <w:lang w:val="en-US"/>
        </w:rPr>
        <w:t xml:space="preserve">&gt;&gt;&gt; </w:t>
      </w:r>
      <w:proofErr w:type="spellStart"/>
      <w:proofErr w:type="gramStart"/>
      <w:r w:rsidRPr="0027155B">
        <w:rPr>
          <w:b/>
          <w:lang w:val="en-US"/>
        </w:rPr>
        <w:t>len</w:t>
      </w:r>
      <w:proofErr w:type="spellEnd"/>
      <w:r w:rsidRPr="0027155B">
        <w:rPr>
          <w:b/>
          <w:lang w:val="en-US"/>
        </w:rPr>
        <w:t>(</w:t>
      </w:r>
      <w:proofErr w:type="gramEnd"/>
      <w:r w:rsidRPr="0027155B">
        <w:rPr>
          <w:b/>
          <w:lang w:val="en-US"/>
        </w:rPr>
        <w:t>hostnames)</w:t>
      </w:r>
    </w:p>
    <w:p w:rsidR="002F0AF6" w:rsidRPr="0027155B" w:rsidRDefault="002F0AF6" w:rsidP="002F0AF6">
      <w:pPr>
        <w:pStyle w:val="CMDOutput"/>
        <w:rPr>
          <w:lang w:val="en-US"/>
        </w:rPr>
      </w:pPr>
      <w:r w:rsidRPr="0027155B">
        <w:rPr>
          <w:lang w:val="en-US"/>
        </w:rPr>
        <w:t>5</w:t>
      </w:r>
    </w:p>
    <w:p w:rsidR="002F0AF6" w:rsidRPr="0027155B" w:rsidRDefault="002F0AF6" w:rsidP="001005CD">
      <w:pPr>
        <w:pStyle w:val="CMD"/>
        <w:rPr>
          <w:lang w:val="en-US"/>
        </w:rPr>
      </w:pPr>
      <w:r w:rsidRPr="0027155B">
        <w:rPr>
          <w:lang w:val="en-US"/>
        </w:rPr>
        <w:t xml:space="preserve">&gt;&gt;&gt; </w:t>
      </w:r>
      <w:proofErr w:type="gramStart"/>
      <w:r w:rsidRPr="0027155B">
        <w:rPr>
          <w:b/>
          <w:bCs/>
          <w:lang w:val="en-US"/>
        </w:rPr>
        <w:t>hostnames</w:t>
      </w:r>
      <w:proofErr w:type="gramEnd"/>
    </w:p>
    <w:p w:rsidR="002F0AF6" w:rsidRPr="0027155B" w:rsidRDefault="002F0AF6" w:rsidP="002F0AF6">
      <w:pPr>
        <w:pStyle w:val="CMDOutput"/>
        <w:rPr>
          <w:lang w:val="en-US"/>
        </w:rPr>
      </w:pPr>
      <w:r w:rsidRPr="0027155B">
        <w:rPr>
          <w:lang w:val="en-US"/>
        </w:rPr>
        <w:t>['R1', 'R2', 'R3', 'S1', 'S2']</w:t>
      </w:r>
    </w:p>
    <w:p w:rsidR="001005CD" w:rsidRDefault="001005CD" w:rsidP="001005CD">
      <w:pPr>
        <w:pStyle w:val="SubStepAlpha"/>
      </w:pPr>
      <w:r>
        <w:t>Un élément d'une liste peut être référencé et manipulé à l'aide de son index.</w:t>
      </w:r>
    </w:p>
    <w:p w:rsidR="001005CD" w:rsidRDefault="001005CD" w:rsidP="001005CD">
      <w:pPr>
        <w:pStyle w:val="Bulletlevel2"/>
      </w:pPr>
      <w:r>
        <w:t>Le premier élément d'une liste est indexé comme zéro, le second est indexé comme un, et ainsi de suite.</w:t>
      </w:r>
    </w:p>
    <w:p w:rsidR="001005CD" w:rsidRDefault="001005CD" w:rsidP="001005CD">
      <w:pPr>
        <w:pStyle w:val="Bulletlevel2"/>
      </w:pPr>
      <w:r>
        <w:t xml:space="preserve">Le dernier élément peut être référencé avec l'index </w:t>
      </w:r>
      <w:r w:rsidRPr="001005CD">
        <w:rPr>
          <w:b/>
          <w:bCs/>
        </w:rPr>
        <w:t>[-1]</w:t>
      </w:r>
      <w:r>
        <w:t>.</w:t>
      </w:r>
    </w:p>
    <w:p w:rsidR="001005CD" w:rsidRDefault="001005CD" w:rsidP="001005CD">
      <w:pPr>
        <w:pStyle w:val="Bulletlevel2"/>
      </w:pPr>
      <w:r>
        <w:t>Remplacez un élément en affectant une nouvelle valeur à l'index.</w:t>
      </w:r>
    </w:p>
    <w:p w:rsidR="002F0AF6" w:rsidRDefault="001005CD" w:rsidP="001005CD">
      <w:pPr>
        <w:pStyle w:val="Bulletlevel2"/>
      </w:pPr>
      <w:r>
        <w:t xml:space="preserve">Utilisez la commande </w:t>
      </w:r>
      <w:r w:rsidRPr="001005CD">
        <w:rPr>
          <w:b/>
          <w:bCs/>
        </w:rPr>
        <w:t>del</w:t>
      </w:r>
      <w:r>
        <w:t xml:space="preserve"> pour supprimer un élément d'une liste.</w:t>
      </w:r>
    </w:p>
    <w:p w:rsidR="002F0AF6" w:rsidRPr="0027155B" w:rsidRDefault="002F0AF6" w:rsidP="001005CD">
      <w:pPr>
        <w:pStyle w:val="CMD"/>
        <w:rPr>
          <w:lang w:val="en-US"/>
        </w:rPr>
      </w:pPr>
      <w:r w:rsidRPr="0027155B">
        <w:rPr>
          <w:lang w:val="en-US"/>
        </w:rPr>
        <w:t xml:space="preserve">&gt;&gt;&gt; </w:t>
      </w:r>
      <w:proofErr w:type="gramStart"/>
      <w:r w:rsidRPr="0027155B">
        <w:rPr>
          <w:b/>
          <w:lang w:val="en-US"/>
        </w:rPr>
        <w:t>hostnames[</w:t>
      </w:r>
      <w:proofErr w:type="gramEnd"/>
      <w:r w:rsidRPr="0027155B">
        <w:rPr>
          <w:b/>
          <w:lang w:val="en-US"/>
        </w:rPr>
        <w:t>0]</w:t>
      </w:r>
    </w:p>
    <w:p w:rsidR="002F0AF6" w:rsidRPr="0027155B" w:rsidRDefault="002F0AF6" w:rsidP="002F0AF6">
      <w:pPr>
        <w:pStyle w:val="CMDOutput"/>
        <w:rPr>
          <w:lang w:val="en-US"/>
        </w:rPr>
      </w:pPr>
      <w:r w:rsidRPr="0027155B">
        <w:rPr>
          <w:lang w:val="en-US"/>
        </w:rPr>
        <w:t>'R1'</w:t>
      </w:r>
    </w:p>
    <w:p w:rsidR="002F0AF6" w:rsidRPr="0027155B" w:rsidRDefault="002F0AF6" w:rsidP="001005CD">
      <w:pPr>
        <w:pStyle w:val="CMD"/>
        <w:rPr>
          <w:lang w:val="en-US"/>
        </w:rPr>
      </w:pPr>
      <w:r w:rsidRPr="0027155B">
        <w:rPr>
          <w:lang w:val="en-US"/>
        </w:rPr>
        <w:t xml:space="preserve">&gt;&gt;&gt; </w:t>
      </w:r>
      <w:proofErr w:type="gramStart"/>
      <w:r w:rsidRPr="0027155B">
        <w:rPr>
          <w:b/>
          <w:lang w:val="en-US"/>
        </w:rPr>
        <w:t>hostnames[</w:t>
      </w:r>
      <w:proofErr w:type="gramEnd"/>
      <w:r w:rsidRPr="0027155B">
        <w:rPr>
          <w:b/>
          <w:lang w:val="en-US"/>
        </w:rPr>
        <w:t>-1]</w:t>
      </w:r>
    </w:p>
    <w:p w:rsidR="002F0AF6" w:rsidRPr="0027155B" w:rsidRDefault="002F0AF6" w:rsidP="002F0AF6">
      <w:pPr>
        <w:pStyle w:val="CMDOutput"/>
        <w:rPr>
          <w:lang w:val="en-US"/>
        </w:rPr>
      </w:pPr>
      <w:r w:rsidRPr="0027155B">
        <w:rPr>
          <w:lang w:val="en-US"/>
        </w:rPr>
        <w:t>'S2'</w:t>
      </w:r>
    </w:p>
    <w:p w:rsidR="002F0AF6" w:rsidRPr="0027155B" w:rsidRDefault="002F0AF6" w:rsidP="001005CD">
      <w:pPr>
        <w:pStyle w:val="CMD"/>
        <w:rPr>
          <w:lang w:val="en-US"/>
        </w:rPr>
      </w:pPr>
      <w:r w:rsidRPr="0027155B">
        <w:rPr>
          <w:lang w:val="en-US"/>
        </w:rPr>
        <w:t xml:space="preserve">&gt;&gt;&gt; </w:t>
      </w:r>
      <w:proofErr w:type="gramStart"/>
      <w:r w:rsidRPr="0027155B">
        <w:rPr>
          <w:b/>
          <w:lang w:val="en-US"/>
        </w:rPr>
        <w:t>hostnames[</w:t>
      </w:r>
      <w:proofErr w:type="gramEnd"/>
      <w:r w:rsidRPr="0027155B">
        <w:rPr>
          <w:b/>
          <w:lang w:val="en-US"/>
        </w:rPr>
        <w:t>0]="RTR1"</w:t>
      </w:r>
    </w:p>
    <w:p w:rsidR="002F0AF6" w:rsidRPr="0027155B" w:rsidRDefault="002F0AF6" w:rsidP="001005CD">
      <w:pPr>
        <w:pStyle w:val="CMD"/>
        <w:rPr>
          <w:lang w:val="en-US"/>
        </w:rPr>
      </w:pPr>
      <w:r w:rsidRPr="0027155B">
        <w:rPr>
          <w:lang w:val="en-US"/>
        </w:rPr>
        <w:t xml:space="preserve">&gt;&gt;&gt; </w:t>
      </w:r>
      <w:proofErr w:type="gramStart"/>
      <w:r w:rsidRPr="0027155B">
        <w:rPr>
          <w:b/>
          <w:bCs/>
          <w:lang w:val="en-US"/>
        </w:rPr>
        <w:t>hostnames</w:t>
      </w:r>
      <w:proofErr w:type="gramEnd"/>
    </w:p>
    <w:p w:rsidR="002F0AF6" w:rsidRPr="0027155B" w:rsidRDefault="002F0AF6" w:rsidP="002F0AF6">
      <w:pPr>
        <w:pStyle w:val="CMDOutput"/>
        <w:rPr>
          <w:lang w:val="en-US"/>
        </w:rPr>
      </w:pPr>
      <w:r w:rsidRPr="0027155B">
        <w:rPr>
          <w:lang w:val="en-US"/>
        </w:rPr>
        <w:t>['RTR1', 'R2', 'R3', 'S1', 'S2']</w:t>
      </w:r>
    </w:p>
    <w:p w:rsidR="002F0AF6" w:rsidRPr="0027155B" w:rsidRDefault="002F0AF6" w:rsidP="001005CD">
      <w:pPr>
        <w:pStyle w:val="CMD"/>
        <w:rPr>
          <w:lang w:val="en-US"/>
        </w:rPr>
      </w:pPr>
      <w:r w:rsidRPr="0027155B">
        <w:rPr>
          <w:lang w:val="en-US"/>
        </w:rPr>
        <w:t xml:space="preserve">&gt;&gt;&gt; </w:t>
      </w:r>
      <w:proofErr w:type="gramStart"/>
      <w:r w:rsidRPr="0027155B">
        <w:rPr>
          <w:b/>
          <w:lang w:val="en-US"/>
        </w:rPr>
        <w:t>del</w:t>
      </w:r>
      <w:proofErr w:type="gramEnd"/>
      <w:r w:rsidRPr="0027155B">
        <w:rPr>
          <w:b/>
          <w:lang w:val="en-US"/>
        </w:rPr>
        <w:t xml:space="preserve"> hostnames[3]</w:t>
      </w:r>
    </w:p>
    <w:p w:rsidR="002F0AF6" w:rsidRPr="0027155B" w:rsidRDefault="002F0AF6" w:rsidP="001005CD">
      <w:pPr>
        <w:pStyle w:val="CMD"/>
        <w:rPr>
          <w:lang w:val="en-US"/>
        </w:rPr>
      </w:pPr>
      <w:r w:rsidRPr="0027155B">
        <w:rPr>
          <w:lang w:val="en-US"/>
        </w:rPr>
        <w:t xml:space="preserve">&gt;&gt;&gt; </w:t>
      </w:r>
      <w:proofErr w:type="gramStart"/>
      <w:r w:rsidRPr="0027155B">
        <w:rPr>
          <w:b/>
          <w:bCs/>
          <w:lang w:val="en-US"/>
        </w:rPr>
        <w:t>hostnames</w:t>
      </w:r>
      <w:proofErr w:type="gramEnd"/>
    </w:p>
    <w:p w:rsidR="002F0AF6" w:rsidRPr="0027155B" w:rsidRDefault="002F0AF6" w:rsidP="002F0AF6">
      <w:pPr>
        <w:pStyle w:val="CMDOutput"/>
        <w:rPr>
          <w:lang w:val="en-US"/>
        </w:rPr>
      </w:pPr>
      <w:r w:rsidRPr="0027155B">
        <w:rPr>
          <w:lang w:val="en-US"/>
        </w:rPr>
        <w:t>['RTR1', 'R2', 'R3', 'S2']</w:t>
      </w:r>
    </w:p>
    <w:p w:rsidR="002F0AF6" w:rsidRPr="00EE5346" w:rsidRDefault="002F0AF6" w:rsidP="002F0AF6">
      <w:pPr>
        <w:pStyle w:val="CMDOutput"/>
      </w:pPr>
      <w:r>
        <w:t>&gt;&gt;&gt;</w:t>
      </w:r>
    </w:p>
    <w:p w:rsidR="002F0AF6" w:rsidRDefault="001E5272" w:rsidP="002F0AF6">
      <w:pPr>
        <w:pStyle w:val="Heading3"/>
      </w:pPr>
      <w:r>
        <w:t>Créer et manipuler un dictionnaire.</w:t>
      </w:r>
    </w:p>
    <w:p w:rsidR="003030F0" w:rsidRDefault="003030F0" w:rsidP="003030F0">
      <w:pPr>
        <w:pStyle w:val="SubStepAlpha"/>
      </w:pPr>
      <w:r>
        <w:t>Les dictionnaires sont des listes d'objets non ordonnées. Chaque objet contient une paire clé/valeur.</w:t>
      </w:r>
    </w:p>
    <w:p w:rsidR="003030F0" w:rsidRDefault="003030F0" w:rsidP="003030F0">
      <w:pPr>
        <w:pStyle w:val="Bulletlevel2"/>
      </w:pPr>
      <w:r>
        <w:t>Créez un dictionnaire à l'aide des accolades {}.</w:t>
      </w:r>
    </w:p>
    <w:p w:rsidR="003030F0" w:rsidRDefault="003030F0" w:rsidP="003030F0">
      <w:pPr>
        <w:pStyle w:val="Bulletlevel2"/>
      </w:pPr>
      <w:r>
        <w:t>Chaque entrée de dictionnaire comprend une clé et une valeur.</w:t>
      </w:r>
    </w:p>
    <w:p w:rsidR="003030F0" w:rsidRDefault="003030F0" w:rsidP="003030F0">
      <w:pPr>
        <w:pStyle w:val="Bulletlevel2"/>
      </w:pPr>
      <w:r>
        <w:t>Séparez une clé et sa valeur par un deux-points.</w:t>
      </w:r>
    </w:p>
    <w:p w:rsidR="002F0AF6" w:rsidRDefault="003030F0" w:rsidP="003030F0">
      <w:pPr>
        <w:pStyle w:val="Bulletlevel2"/>
      </w:pPr>
      <w:r>
        <w:t>Utilisez des guillemets pour les clés et les valeurs qui sont des chaînes.</w:t>
      </w:r>
    </w:p>
    <w:p w:rsidR="003030F0" w:rsidRDefault="003030F0" w:rsidP="003030F0">
      <w:pPr>
        <w:pStyle w:val="BodyTextL50"/>
      </w:pPr>
      <w:r>
        <w:t xml:space="preserve">Créez le dictionnaire suivant appelé </w:t>
      </w:r>
      <w:r w:rsidRPr="003030F0">
        <w:rPr>
          <w:b/>
          <w:bCs/>
        </w:rPr>
        <w:t>IPAddress</w:t>
      </w:r>
      <w:r>
        <w:t xml:space="preserve"> avec trois paires clé/valeur pour spécifier les valeurs d'adresse IP pour trois routeurs.</w:t>
      </w:r>
    </w:p>
    <w:p w:rsidR="002F0AF6" w:rsidRPr="0027155B" w:rsidRDefault="002F0AF6" w:rsidP="003030F0">
      <w:pPr>
        <w:pStyle w:val="CMD"/>
        <w:rPr>
          <w:lang w:val="en-US"/>
        </w:rPr>
      </w:pPr>
      <w:r w:rsidRPr="0027155B">
        <w:rPr>
          <w:lang w:val="en-US"/>
        </w:rPr>
        <w:t xml:space="preserve">&gt;&gt;&gt; </w:t>
      </w:r>
      <w:proofErr w:type="spellStart"/>
      <w:proofErr w:type="gramStart"/>
      <w:r w:rsidRPr="0027155B">
        <w:rPr>
          <w:b/>
          <w:lang w:val="en-US"/>
        </w:rPr>
        <w:t>ipAddress</w:t>
      </w:r>
      <w:proofErr w:type="spellEnd"/>
      <w:proofErr w:type="gramEnd"/>
      <w:r w:rsidRPr="0027155B">
        <w:rPr>
          <w:b/>
          <w:lang w:val="en-US"/>
        </w:rPr>
        <w:t>={"R1":"10.1.1.1","R2":"10.2.2.1","R3":"10.3.3.1"}</w:t>
      </w:r>
    </w:p>
    <w:p w:rsidR="002F0AF6" w:rsidRPr="0027155B" w:rsidRDefault="002F0AF6" w:rsidP="003030F0">
      <w:pPr>
        <w:pStyle w:val="CMD"/>
        <w:rPr>
          <w:lang w:val="en-US"/>
        </w:rPr>
      </w:pPr>
      <w:r w:rsidRPr="0027155B">
        <w:rPr>
          <w:lang w:val="en-US"/>
        </w:rPr>
        <w:t xml:space="preserve">&gt;&gt;&gt; </w:t>
      </w:r>
      <w:proofErr w:type="gramStart"/>
      <w:r w:rsidRPr="0027155B">
        <w:rPr>
          <w:b/>
          <w:lang w:val="en-US"/>
        </w:rPr>
        <w:t>type(</w:t>
      </w:r>
      <w:proofErr w:type="spellStart"/>
      <w:proofErr w:type="gramEnd"/>
      <w:r w:rsidRPr="0027155B">
        <w:rPr>
          <w:b/>
          <w:lang w:val="en-US"/>
        </w:rPr>
        <w:t>ipAddress</w:t>
      </w:r>
      <w:proofErr w:type="spellEnd"/>
      <w:r w:rsidRPr="0027155B">
        <w:rPr>
          <w:b/>
          <w:lang w:val="en-US"/>
        </w:rPr>
        <w:t>)</w:t>
      </w:r>
    </w:p>
    <w:p w:rsidR="002F0AF6" w:rsidRDefault="002F0AF6" w:rsidP="002F0AF6">
      <w:pPr>
        <w:pStyle w:val="CMDOutput"/>
      </w:pPr>
      <w:r>
        <w:t>&lt;class '</w:t>
      </w:r>
      <w:proofErr w:type="spellStart"/>
      <w:r>
        <w:t>dict</w:t>
      </w:r>
      <w:proofErr w:type="spellEnd"/>
      <w:r>
        <w:t>'&gt;</w:t>
      </w:r>
    </w:p>
    <w:p w:rsidR="003030F0" w:rsidRDefault="003030F0" w:rsidP="003030F0">
      <w:pPr>
        <w:pStyle w:val="SubStepAlpha"/>
      </w:pPr>
      <w:r>
        <w:t>Contrairement aux listes, les objectifs à l'intérieur d'un dictionnaire ne peuvent pas être référencés par leur numéro de séquence. Au lieu de cela, vous référencez un objet dictionnaire en utilisant sa clé.</w:t>
      </w:r>
    </w:p>
    <w:p w:rsidR="003030F0" w:rsidRDefault="003030F0" w:rsidP="003030F0">
      <w:pPr>
        <w:pStyle w:val="Bulletlevel2"/>
      </w:pPr>
      <w:r>
        <w:t>La clé est entourée de crochets [ ].</w:t>
      </w:r>
    </w:p>
    <w:p w:rsidR="003030F0" w:rsidRDefault="003030F0" w:rsidP="003030F0">
      <w:pPr>
        <w:pStyle w:val="Bulletlevel2"/>
      </w:pPr>
      <w:r>
        <w:t>Les clés qui sont des chaînes peuvent être référencées à l'aide de guillemets simples ou doubles.</w:t>
      </w:r>
    </w:p>
    <w:p w:rsidR="001E5272" w:rsidRDefault="001E5272" w:rsidP="001E5272">
      <w:pPr>
        <w:pStyle w:val="Bulletlevel2"/>
      </w:pPr>
      <w:r>
        <w:t xml:space="preserve">Utilisez une </w:t>
      </w:r>
      <w:r w:rsidRPr="001E5272">
        <w:rPr>
          <w:b/>
          <w:bCs/>
        </w:rPr>
        <w:t>clé</w:t>
      </w:r>
      <w:r>
        <w:t xml:space="preserve"> dans l'instruction du</w:t>
      </w:r>
      <w:r w:rsidRPr="001E5272">
        <w:rPr>
          <w:b/>
          <w:bCs/>
        </w:rPr>
        <w:t xml:space="preserve"> dictionnaire</w:t>
      </w:r>
      <w:r>
        <w:t xml:space="preserve"> pour vérifier si une clé existe dans le dictionnaire.</w:t>
      </w:r>
    </w:p>
    <w:p w:rsidR="003030F0" w:rsidRDefault="003030F0" w:rsidP="003030F0">
      <w:pPr>
        <w:pStyle w:val="Bulletlevel2"/>
      </w:pPr>
      <w:r>
        <w:t>Ajoutez une paire clé/valeur en définissant la nouvelle clé égale à une valeur.</w:t>
      </w:r>
    </w:p>
    <w:p w:rsidR="003030F0" w:rsidRPr="0027155B" w:rsidRDefault="003030F0" w:rsidP="003030F0">
      <w:pPr>
        <w:pStyle w:val="CMD"/>
        <w:rPr>
          <w:lang w:val="en-US"/>
        </w:rPr>
      </w:pPr>
      <w:r w:rsidRPr="0027155B">
        <w:rPr>
          <w:lang w:val="en-US"/>
        </w:rPr>
        <w:lastRenderedPageBreak/>
        <w:t xml:space="preserve">&gt;&gt;&gt; </w:t>
      </w:r>
      <w:proofErr w:type="spellStart"/>
      <w:proofErr w:type="gramStart"/>
      <w:r w:rsidRPr="0027155B">
        <w:rPr>
          <w:b/>
          <w:bCs/>
          <w:lang w:val="en-US"/>
        </w:rPr>
        <w:t>ipAddress</w:t>
      </w:r>
      <w:proofErr w:type="spellEnd"/>
      <w:proofErr w:type="gramEnd"/>
    </w:p>
    <w:p w:rsidR="003030F0" w:rsidRPr="0027155B" w:rsidRDefault="003030F0" w:rsidP="003030F0">
      <w:pPr>
        <w:pStyle w:val="CMDOutput"/>
        <w:rPr>
          <w:lang w:val="en-US"/>
        </w:rPr>
      </w:pPr>
      <w:r w:rsidRPr="0027155B">
        <w:rPr>
          <w:lang w:val="en-US"/>
        </w:rPr>
        <w:t>{'R1': '10.1.1.1', 'R2': '10.2.2.1', 'R3': '10.3.3.1'}</w:t>
      </w:r>
    </w:p>
    <w:p w:rsidR="003030F0" w:rsidRPr="0027155B" w:rsidRDefault="003030F0" w:rsidP="003030F0">
      <w:pPr>
        <w:pStyle w:val="CMD"/>
        <w:rPr>
          <w:b/>
          <w:bCs/>
          <w:lang w:val="en-US"/>
        </w:rPr>
      </w:pPr>
      <w:r w:rsidRPr="0027155B">
        <w:rPr>
          <w:lang w:val="en-US"/>
        </w:rPr>
        <w:t xml:space="preserve">&gt;&gt;&gt; </w:t>
      </w:r>
      <w:proofErr w:type="spellStart"/>
      <w:proofErr w:type="gramStart"/>
      <w:r w:rsidRPr="0027155B">
        <w:rPr>
          <w:b/>
          <w:lang w:val="en-US"/>
        </w:rPr>
        <w:t>ipAddress</w:t>
      </w:r>
      <w:proofErr w:type="spellEnd"/>
      <w:r w:rsidRPr="0027155B">
        <w:rPr>
          <w:b/>
          <w:lang w:val="en-US"/>
        </w:rPr>
        <w:t>[</w:t>
      </w:r>
      <w:proofErr w:type="gramEnd"/>
      <w:r w:rsidRPr="0027155B">
        <w:rPr>
          <w:b/>
          <w:lang w:val="en-US"/>
        </w:rPr>
        <w:t>'R1']</w:t>
      </w:r>
    </w:p>
    <w:p w:rsidR="003030F0" w:rsidRPr="0027155B" w:rsidRDefault="003030F0" w:rsidP="002F0AF6">
      <w:pPr>
        <w:pStyle w:val="CMDOutput"/>
        <w:rPr>
          <w:lang w:val="en-US"/>
        </w:rPr>
      </w:pPr>
      <w:r w:rsidRPr="0027155B">
        <w:rPr>
          <w:lang w:val="en-US"/>
        </w:rPr>
        <w:t>'10.1.1.1'</w:t>
      </w:r>
    </w:p>
    <w:p w:rsidR="002F0AF6" w:rsidRPr="0027155B" w:rsidRDefault="002F0AF6" w:rsidP="003030F0">
      <w:pPr>
        <w:pStyle w:val="CMD"/>
        <w:rPr>
          <w:lang w:val="en-US"/>
        </w:rPr>
      </w:pPr>
      <w:r w:rsidRPr="0027155B">
        <w:rPr>
          <w:lang w:val="en-US"/>
        </w:rPr>
        <w:t xml:space="preserve">&gt;&gt;&gt; </w:t>
      </w:r>
      <w:proofErr w:type="spellStart"/>
      <w:proofErr w:type="gramStart"/>
      <w:r w:rsidRPr="0027155B">
        <w:rPr>
          <w:b/>
          <w:highlight w:val="yellow"/>
          <w:lang w:val="en-US"/>
        </w:rPr>
        <w:t>ipAddress</w:t>
      </w:r>
      <w:proofErr w:type="spellEnd"/>
      <w:r w:rsidRPr="0027155B">
        <w:rPr>
          <w:b/>
          <w:highlight w:val="yellow"/>
          <w:lang w:val="en-US"/>
        </w:rPr>
        <w:t>[</w:t>
      </w:r>
      <w:proofErr w:type="gramEnd"/>
      <w:r w:rsidRPr="0027155B">
        <w:rPr>
          <w:b/>
          <w:highlight w:val="yellow"/>
          <w:lang w:val="en-US"/>
        </w:rPr>
        <w:t>"S1"]="10.1.1.10"</w:t>
      </w:r>
    </w:p>
    <w:p w:rsidR="002F0AF6" w:rsidRPr="0027155B" w:rsidRDefault="002F0AF6" w:rsidP="003030F0">
      <w:pPr>
        <w:pStyle w:val="CMD"/>
        <w:rPr>
          <w:lang w:val="en-US"/>
        </w:rPr>
      </w:pPr>
      <w:r w:rsidRPr="0027155B">
        <w:rPr>
          <w:lang w:val="en-US"/>
        </w:rPr>
        <w:t xml:space="preserve">&gt;&gt;&gt; </w:t>
      </w:r>
      <w:proofErr w:type="spellStart"/>
      <w:proofErr w:type="gramStart"/>
      <w:r w:rsidRPr="0027155B">
        <w:rPr>
          <w:b/>
          <w:bCs/>
          <w:lang w:val="en-US"/>
        </w:rPr>
        <w:t>ipAddress</w:t>
      </w:r>
      <w:proofErr w:type="spellEnd"/>
      <w:proofErr w:type="gramEnd"/>
    </w:p>
    <w:p w:rsidR="002F0AF6" w:rsidRPr="0027155B" w:rsidRDefault="002F0AF6" w:rsidP="002F0AF6">
      <w:pPr>
        <w:pStyle w:val="CMDOutput"/>
        <w:rPr>
          <w:lang w:val="en-US"/>
        </w:rPr>
      </w:pPr>
      <w:r w:rsidRPr="0027155B">
        <w:rPr>
          <w:lang w:val="en-US"/>
        </w:rPr>
        <w:t>{'R1': '10.1.1.1', 'R2': '10.2.2.1', 'R3': '10.3.3.1', 'S1': '10.1.1.10'}</w:t>
      </w:r>
    </w:p>
    <w:p w:rsidR="002F0AF6" w:rsidRDefault="002F0AF6" w:rsidP="002F0AF6">
      <w:pPr>
        <w:pStyle w:val="CMDOutput"/>
      </w:pPr>
      <w:r>
        <w:t xml:space="preserve">&gt;&gt;&gt; </w:t>
      </w:r>
    </w:p>
    <w:p w:rsidR="002F0AF6" w:rsidRDefault="001E5272" w:rsidP="002F0AF6">
      <w:pPr>
        <w:pStyle w:val="SubStepAlpha"/>
      </w:pPr>
      <w:r>
        <w:t xml:space="preserve">Les valeurs d'une paire clé/valeur peuvent être n'importe quel autre type de données, y compris les listes et les dictionnaires. Par exemple, si R3 a plus d'une adresse IP, comment représentez-vous cela dans le dictionnaire </w:t>
      </w:r>
      <w:r w:rsidRPr="001E5272">
        <w:rPr>
          <w:b/>
          <w:bCs/>
        </w:rPr>
        <w:t>ipAddress</w:t>
      </w:r>
      <w:r>
        <w:t>? Créez une liste pour la valeur de la clé R3.</w:t>
      </w:r>
    </w:p>
    <w:p w:rsidR="001E5272" w:rsidRPr="0027155B" w:rsidRDefault="001E5272" w:rsidP="001E5272">
      <w:pPr>
        <w:pStyle w:val="CMD"/>
        <w:rPr>
          <w:b/>
          <w:bCs/>
          <w:lang w:val="en-US"/>
        </w:rPr>
      </w:pPr>
      <w:r w:rsidRPr="0027155B">
        <w:rPr>
          <w:lang w:val="en-US"/>
        </w:rPr>
        <w:t xml:space="preserve">&gt;&gt;&gt; </w:t>
      </w:r>
      <w:proofErr w:type="spellStart"/>
      <w:proofErr w:type="gramStart"/>
      <w:r w:rsidRPr="0027155B">
        <w:rPr>
          <w:b/>
          <w:lang w:val="en-US"/>
        </w:rPr>
        <w:t>ipAddress</w:t>
      </w:r>
      <w:proofErr w:type="spellEnd"/>
      <w:r w:rsidRPr="0027155B">
        <w:rPr>
          <w:b/>
          <w:lang w:val="en-US"/>
        </w:rPr>
        <w:t>[</w:t>
      </w:r>
      <w:proofErr w:type="gramEnd"/>
      <w:r w:rsidRPr="0027155B">
        <w:rPr>
          <w:b/>
          <w:lang w:val="en-US"/>
        </w:rPr>
        <w:t>"R3"]=["10.3.3.1","10.3.3.2","10.3.3.3"]</w:t>
      </w:r>
    </w:p>
    <w:p w:rsidR="001E5272" w:rsidRPr="0027155B" w:rsidRDefault="001E5272" w:rsidP="001E5272">
      <w:pPr>
        <w:pStyle w:val="CMD"/>
        <w:rPr>
          <w:b/>
          <w:bCs/>
          <w:lang w:val="en-US"/>
        </w:rPr>
      </w:pPr>
      <w:r w:rsidRPr="0027155B">
        <w:rPr>
          <w:lang w:val="en-US"/>
        </w:rPr>
        <w:t xml:space="preserve">&gt;&gt;&gt; </w:t>
      </w:r>
      <w:proofErr w:type="spellStart"/>
      <w:proofErr w:type="gramStart"/>
      <w:r w:rsidRPr="0027155B">
        <w:rPr>
          <w:b/>
          <w:bCs/>
          <w:lang w:val="en-US"/>
        </w:rPr>
        <w:t>ipAddress</w:t>
      </w:r>
      <w:proofErr w:type="spellEnd"/>
      <w:proofErr w:type="gramEnd"/>
    </w:p>
    <w:p w:rsidR="001E5272" w:rsidRPr="0027155B" w:rsidRDefault="001E5272" w:rsidP="001E5272">
      <w:pPr>
        <w:pStyle w:val="CMDOutput"/>
        <w:rPr>
          <w:lang w:val="en-US"/>
        </w:rPr>
      </w:pPr>
      <w:r w:rsidRPr="0027155B">
        <w:rPr>
          <w:lang w:val="en-US"/>
        </w:rPr>
        <w:t xml:space="preserve">{'S1': '10.1.1.10', 'R2': '10.2.2.1', 'R1': '10.1.1.1', </w:t>
      </w:r>
      <w:r w:rsidRPr="0027155B">
        <w:rPr>
          <w:highlight w:val="yellow"/>
          <w:lang w:val="en-US"/>
        </w:rPr>
        <w:t>'R3': ['10.3.3.1', '10.3.3.2', '10.3.3.3'</w:t>
      </w:r>
      <w:r w:rsidRPr="0027155B">
        <w:rPr>
          <w:lang w:val="en-US"/>
        </w:rPr>
        <w:t>]}</w:t>
      </w:r>
    </w:p>
    <w:p w:rsidR="002F0AF6" w:rsidRDefault="002F0AF6" w:rsidP="002F0AF6">
      <w:pPr>
        <w:pStyle w:val="CMDOutput"/>
      </w:pPr>
      <w:r>
        <w:t>&gt;&gt;&gt;</w:t>
      </w:r>
    </w:p>
    <w:p w:rsidR="002F0AF6" w:rsidRDefault="00505AEB" w:rsidP="002F0AF6">
      <w:pPr>
        <w:pStyle w:val="Heading2"/>
      </w:pPr>
      <w:r>
        <w:t>Révision de la fonction d'entrée</w:t>
      </w:r>
    </w:p>
    <w:p w:rsidR="000A1C47" w:rsidRPr="000A1C47" w:rsidRDefault="000A1C47" w:rsidP="000A1C47">
      <w:pPr>
        <w:pStyle w:val="BodyTextL25"/>
      </w:pPr>
      <w:r>
        <w:t>Dans cette partie, vous allez examiner comment utiliser la fonction d'entrée pour stocker et afficher les données fournies par l'utilisateur.</w:t>
      </w:r>
    </w:p>
    <w:p w:rsidR="002F0AF6" w:rsidRDefault="002A713E" w:rsidP="002F0AF6">
      <w:pPr>
        <w:pStyle w:val="Heading3"/>
      </w:pPr>
      <w:r>
        <w:t>Créez une variable pour stocker l'entrée utilisateur, puis affichez la valeur.</w:t>
      </w:r>
    </w:p>
    <w:p w:rsidR="00D26B88" w:rsidRPr="00D26B88" w:rsidRDefault="00D26B88" w:rsidP="00D26B88">
      <w:pPr>
        <w:pStyle w:val="BodyTextL25"/>
      </w:pPr>
      <w:r>
        <w:t xml:space="preserve">La plupart des programmes nécessitent un type d'entrée à partir d'une base de données, d'un autre ordinateur, de clics de souris ou d'une entrée clavier. Pour l'entrée au clavier, utilisez la fonction </w:t>
      </w:r>
      <w:r>
        <w:rPr>
          <w:b/>
        </w:rPr>
        <w:t xml:space="preserve">input () </w:t>
      </w:r>
      <w:r>
        <w:t xml:space="preserve">qui inclut un paramètre facultatif pour fournir une chaîne d'invite. Si la fonction d'entrée est appelée, le programme s'arrêtera jusqu'à ce que l'utilisateur fournisse l'entrée et frappe la touche Entrée. Attribuez la fonction </w:t>
      </w:r>
      <w:r>
        <w:rPr>
          <w:b/>
        </w:rPr>
        <w:t xml:space="preserve">input () </w:t>
      </w:r>
      <w:r>
        <w:t>à une variable qui demande l'entrée à l'utilisateur, puis imprimez la valeur de l'entrée de l'utilisateur.</w:t>
      </w:r>
    </w:p>
    <w:p w:rsidR="002F0AF6" w:rsidRPr="0027155B" w:rsidRDefault="002F0AF6" w:rsidP="00D26B88">
      <w:pPr>
        <w:pStyle w:val="CMD"/>
        <w:rPr>
          <w:rStyle w:val="DevConfigGray"/>
          <w:b w:val="0"/>
          <w:shd w:val="clear" w:color="auto" w:fill="auto"/>
          <w:lang w:val="en-US"/>
        </w:rPr>
      </w:pPr>
      <w:r w:rsidRPr="0027155B">
        <w:rPr>
          <w:rStyle w:val="DevConfigGray"/>
          <w:b w:val="0"/>
          <w:shd w:val="clear" w:color="auto" w:fill="auto"/>
          <w:lang w:val="en-US"/>
        </w:rPr>
        <w:t xml:space="preserve">&gt;&gt;&gt; </w:t>
      </w:r>
      <w:proofErr w:type="spellStart"/>
      <w:proofErr w:type="gramStart"/>
      <w:r w:rsidRPr="0027155B">
        <w:rPr>
          <w:rStyle w:val="DevConfigGray"/>
          <w:shd w:val="clear" w:color="auto" w:fill="auto"/>
          <w:lang w:val="en-US"/>
        </w:rPr>
        <w:t>firstName</w:t>
      </w:r>
      <w:proofErr w:type="spellEnd"/>
      <w:proofErr w:type="gramEnd"/>
      <w:r w:rsidRPr="0027155B">
        <w:rPr>
          <w:rStyle w:val="DevConfigGray"/>
          <w:shd w:val="clear" w:color="auto" w:fill="auto"/>
          <w:lang w:val="en-US"/>
        </w:rPr>
        <w:t xml:space="preserve"> = input("What is your first name? ")</w:t>
      </w:r>
    </w:p>
    <w:p w:rsidR="002F0AF6" w:rsidRPr="0027155B" w:rsidRDefault="002F0AF6" w:rsidP="00D26B88">
      <w:pPr>
        <w:pStyle w:val="CMDOutput"/>
        <w:rPr>
          <w:rStyle w:val="DevConfigGray"/>
          <w:b w:val="0"/>
          <w:sz w:val="18"/>
          <w:shd w:val="clear" w:color="auto" w:fill="auto"/>
          <w:lang w:val="en-US"/>
        </w:rPr>
      </w:pPr>
      <w:r w:rsidRPr="0027155B">
        <w:rPr>
          <w:rStyle w:val="DevConfigGray"/>
          <w:b w:val="0"/>
          <w:sz w:val="18"/>
          <w:shd w:val="clear" w:color="auto" w:fill="auto"/>
          <w:lang w:val="en-US"/>
        </w:rPr>
        <w:t xml:space="preserve">What is your first name? </w:t>
      </w:r>
      <w:proofErr w:type="spellStart"/>
      <w:r w:rsidR="00D26B88" w:rsidRPr="0027155B">
        <w:rPr>
          <w:rStyle w:val="DevConfigGray"/>
          <w:bCs/>
          <w:sz w:val="18"/>
          <w:shd w:val="clear" w:color="auto" w:fill="auto"/>
          <w:lang w:val="en-US"/>
        </w:rPr>
        <w:t>User_Name</w:t>
      </w:r>
      <w:proofErr w:type="spellEnd"/>
    </w:p>
    <w:p w:rsidR="002F0AF6" w:rsidRPr="0027155B" w:rsidRDefault="002F0AF6" w:rsidP="00D26B88">
      <w:pPr>
        <w:pStyle w:val="CMD"/>
        <w:rPr>
          <w:rStyle w:val="DevConfigGray"/>
          <w:b w:val="0"/>
          <w:shd w:val="clear" w:color="auto" w:fill="auto"/>
          <w:lang w:val="en-US"/>
        </w:rPr>
      </w:pPr>
      <w:r w:rsidRPr="0027155B">
        <w:rPr>
          <w:rStyle w:val="DevConfigGray"/>
          <w:b w:val="0"/>
          <w:shd w:val="clear" w:color="auto" w:fill="auto"/>
          <w:lang w:val="en-US"/>
        </w:rPr>
        <w:t xml:space="preserve">&gt;&gt;&gt; </w:t>
      </w:r>
      <w:proofErr w:type="gramStart"/>
      <w:r w:rsidRPr="0027155B">
        <w:rPr>
          <w:rStyle w:val="DevConfigGray"/>
          <w:shd w:val="clear" w:color="auto" w:fill="auto"/>
          <w:lang w:val="en-US"/>
        </w:rPr>
        <w:t>print(</w:t>
      </w:r>
      <w:proofErr w:type="gramEnd"/>
      <w:r w:rsidRPr="0027155B">
        <w:rPr>
          <w:rStyle w:val="DevConfigGray"/>
          <w:shd w:val="clear" w:color="auto" w:fill="auto"/>
          <w:lang w:val="en-US"/>
        </w:rPr>
        <w:t xml:space="preserve">"Hello " + </w:t>
      </w:r>
      <w:proofErr w:type="spellStart"/>
      <w:r w:rsidRPr="0027155B">
        <w:rPr>
          <w:rStyle w:val="DevConfigGray"/>
          <w:shd w:val="clear" w:color="auto" w:fill="auto"/>
          <w:lang w:val="en-US"/>
        </w:rPr>
        <w:t>firstName</w:t>
      </w:r>
      <w:proofErr w:type="spellEnd"/>
      <w:r w:rsidRPr="0027155B">
        <w:rPr>
          <w:rStyle w:val="DevConfigGray"/>
          <w:shd w:val="clear" w:color="auto" w:fill="auto"/>
          <w:lang w:val="en-US"/>
        </w:rPr>
        <w:t xml:space="preserve"> +"!")</w:t>
      </w:r>
    </w:p>
    <w:p w:rsidR="002F0AF6" w:rsidRPr="00D26B88" w:rsidRDefault="002F0AF6" w:rsidP="00D26B88">
      <w:pPr>
        <w:pStyle w:val="CMDOutput"/>
        <w:rPr>
          <w:rStyle w:val="DevConfigGray"/>
          <w:b w:val="0"/>
          <w:sz w:val="18"/>
          <w:shd w:val="clear" w:color="auto" w:fill="auto"/>
        </w:rPr>
      </w:pPr>
      <w:r>
        <w:rPr>
          <w:rStyle w:val="DevConfigGray"/>
          <w:b w:val="0"/>
          <w:sz w:val="18"/>
          <w:shd w:val="clear" w:color="auto" w:fill="auto"/>
        </w:rPr>
        <w:t xml:space="preserve">Hello </w:t>
      </w:r>
      <w:proofErr w:type="spellStart"/>
      <w:r>
        <w:rPr>
          <w:rStyle w:val="DevConfigGray"/>
          <w:b w:val="0"/>
          <w:sz w:val="18"/>
          <w:shd w:val="clear" w:color="auto" w:fill="auto"/>
        </w:rPr>
        <w:t>User_Name</w:t>
      </w:r>
      <w:proofErr w:type="spellEnd"/>
      <w:r>
        <w:rPr>
          <w:rStyle w:val="DevConfigGray"/>
          <w:b w:val="0"/>
          <w:sz w:val="18"/>
          <w:shd w:val="clear" w:color="auto" w:fill="auto"/>
        </w:rPr>
        <w:t>!</w:t>
      </w:r>
    </w:p>
    <w:p w:rsidR="002F0AF6" w:rsidRPr="00D26B88" w:rsidRDefault="002F0AF6" w:rsidP="00D26B88">
      <w:pPr>
        <w:pStyle w:val="CMD"/>
        <w:rPr>
          <w:rStyle w:val="DevConfigGray"/>
          <w:b w:val="0"/>
          <w:shd w:val="clear" w:color="auto" w:fill="auto"/>
        </w:rPr>
      </w:pPr>
      <w:r>
        <w:rPr>
          <w:rStyle w:val="DevConfigGray"/>
          <w:b w:val="0"/>
          <w:shd w:val="clear" w:color="auto" w:fill="auto"/>
        </w:rPr>
        <w:t>&gt;&gt;&gt;</w:t>
      </w:r>
    </w:p>
    <w:p w:rsidR="002F0AF6" w:rsidRDefault="002F0AF6" w:rsidP="002F0AF6">
      <w:pPr>
        <w:pStyle w:val="Heading3"/>
      </w:pPr>
      <w:r>
        <w:t>Créez un script pour collecter des informations personnelles.</w:t>
      </w:r>
    </w:p>
    <w:p w:rsidR="00D26B88" w:rsidRDefault="00D26B88" w:rsidP="00D26B88">
      <w:pPr>
        <w:pStyle w:val="BodyTextL25"/>
      </w:pPr>
      <w:r>
        <w:t>Créez et exécutez un script pour collecter des informations personnelles.</w:t>
      </w:r>
    </w:p>
    <w:p w:rsidR="00D26B88" w:rsidRDefault="00D26B88" w:rsidP="00D26B88">
      <w:pPr>
        <w:pStyle w:val="SubStepAlpha"/>
      </w:pPr>
      <w:r>
        <w:t xml:space="preserve">Ouvrez un fichier de script vide et enregistrez-le sous </w:t>
      </w:r>
      <w:r w:rsidRPr="00D26B88">
        <w:rPr>
          <w:b/>
          <w:bCs/>
        </w:rPr>
        <w:t>personal-info.py</w:t>
      </w:r>
      <w:r>
        <w:t xml:space="preserve"> dans le dossier </w:t>
      </w:r>
      <w:r>
        <w:rPr>
          <w:b/>
        </w:rPr>
        <w:t>~/labs/devnet-src/python</w:t>
      </w:r>
      <w:r>
        <w:t>.</w:t>
      </w:r>
    </w:p>
    <w:p w:rsidR="00D26B88" w:rsidRDefault="00D26B88" w:rsidP="00D26B88">
      <w:pPr>
        <w:pStyle w:val="SubStepAlpha"/>
      </w:pPr>
      <w:r>
        <w:t>Créez un script qui demande quatre éléments d'information tels que : prénom, nom, lieu et âge.</w:t>
      </w:r>
    </w:p>
    <w:p w:rsidR="00D26B88" w:rsidRDefault="00D26B88" w:rsidP="00D26B88">
      <w:pPr>
        <w:pStyle w:val="SubStepAlpha"/>
      </w:pPr>
      <w:r>
        <w:t>Ajoutez une instruction d'impression qui combine toutes les informations en une seule phrase.</w:t>
      </w:r>
    </w:p>
    <w:p w:rsidR="002A713E" w:rsidRDefault="00D26B88" w:rsidP="002A713E">
      <w:pPr>
        <w:pStyle w:val="SubStepAlpha"/>
      </w:pPr>
      <w:r>
        <w:t>Votre script doit s'exécuter sans aucune erreur, comme indiqué dans la sortie suivante.</w:t>
      </w:r>
    </w:p>
    <w:p w:rsidR="002A713E" w:rsidRPr="0027155B" w:rsidRDefault="00D209AF" w:rsidP="002A713E">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w:t>
      </w:r>
      <w:r w:rsidR="002A713E" w:rsidRPr="0027155B">
        <w:rPr>
          <w:b/>
          <w:bCs/>
          <w:lang w:val="en-US"/>
        </w:rPr>
        <w:t xml:space="preserve"> python3 person-info.py </w:t>
      </w:r>
    </w:p>
    <w:p w:rsidR="002A713E" w:rsidRPr="0027155B" w:rsidRDefault="002A713E" w:rsidP="002A713E">
      <w:pPr>
        <w:pStyle w:val="CMDOutput"/>
        <w:rPr>
          <w:lang w:val="en-US"/>
        </w:rPr>
      </w:pPr>
      <w:r w:rsidRPr="0027155B">
        <w:rPr>
          <w:lang w:val="en-US"/>
        </w:rPr>
        <w:t xml:space="preserve">What is your first name? </w:t>
      </w:r>
      <w:r w:rsidRPr="0027155B">
        <w:rPr>
          <w:b/>
          <w:bCs/>
          <w:lang w:val="en-US"/>
        </w:rPr>
        <w:t>Bob</w:t>
      </w:r>
    </w:p>
    <w:p w:rsidR="002A713E" w:rsidRPr="0027155B" w:rsidRDefault="002A713E" w:rsidP="002A713E">
      <w:pPr>
        <w:pStyle w:val="CMDOutput"/>
        <w:rPr>
          <w:lang w:val="en-US"/>
        </w:rPr>
      </w:pPr>
      <w:r w:rsidRPr="0027155B">
        <w:rPr>
          <w:lang w:val="en-US"/>
        </w:rPr>
        <w:t xml:space="preserve">What is your last name? </w:t>
      </w:r>
      <w:r w:rsidRPr="0027155B">
        <w:rPr>
          <w:b/>
          <w:bCs/>
          <w:lang w:val="en-US"/>
        </w:rPr>
        <w:t>Smith</w:t>
      </w:r>
    </w:p>
    <w:p w:rsidR="002A713E" w:rsidRPr="0027155B" w:rsidRDefault="002A713E" w:rsidP="002A713E">
      <w:pPr>
        <w:pStyle w:val="CMDOutput"/>
        <w:rPr>
          <w:lang w:val="en-US"/>
        </w:rPr>
      </w:pPr>
      <w:r w:rsidRPr="0027155B">
        <w:rPr>
          <w:lang w:val="en-US"/>
        </w:rPr>
        <w:t xml:space="preserve">What is your location? </w:t>
      </w:r>
      <w:r w:rsidRPr="0027155B">
        <w:rPr>
          <w:b/>
          <w:bCs/>
          <w:lang w:val="en-US"/>
        </w:rPr>
        <w:t>London</w:t>
      </w:r>
    </w:p>
    <w:p w:rsidR="002A713E" w:rsidRPr="0027155B" w:rsidRDefault="002A713E" w:rsidP="002A713E">
      <w:pPr>
        <w:pStyle w:val="CMDOutput"/>
        <w:rPr>
          <w:lang w:val="en-US"/>
        </w:rPr>
      </w:pPr>
      <w:r w:rsidRPr="0027155B">
        <w:rPr>
          <w:lang w:val="en-US"/>
        </w:rPr>
        <w:t xml:space="preserve">What is your age? </w:t>
      </w:r>
      <w:r w:rsidRPr="0027155B">
        <w:rPr>
          <w:b/>
          <w:bCs/>
          <w:lang w:val="en-US"/>
        </w:rPr>
        <w:t>36</w:t>
      </w:r>
    </w:p>
    <w:p w:rsidR="002A713E" w:rsidRPr="0027155B" w:rsidRDefault="002A713E" w:rsidP="002A713E">
      <w:pPr>
        <w:pStyle w:val="CMDOutput"/>
        <w:rPr>
          <w:lang w:val="en-US"/>
        </w:rPr>
      </w:pPr>
      <w:r w:rsidRPr="0027155B">
        <w:rPr>
          <w:lang w:val="en-US"/>
        </w:rPr>
        <w:t>Hi Bob Smith! Your location is London and you are 36 years old.</w:t>
      </w:r>
    </w:p>
    <w:p w:rsidR="002A713E" w:rsidRPr="0027155B" w:rsidRDefault="00D209AF" w:rsidP="002A713E">
      <w:pPr>
        <w:pStyle w:val="CMD"/>
        <w:rPr>
          <w:lang w:val="en-US"/>
        </w:rPr>
      </w:pPr>
      <w:proofErr w:type="spellStart"/>
      <w:r w:rsidRPr="0027155B">
        <w:rPr>
          <w:lang w:val="en-US"/>
        </w:rPr>
        <w:lastRenderedPageBreak/>
        <w:t>devasc@labvm</w:t>
      </w:r>
      <w:proofErr w:type="spellEnd"/>
      <w:r w:rsidRPr="0027155B">
        <w:rPr>
          <w:lang w:val="en-US"/>
        </w:rPr>
        <w:t>:~/labs/</w:t>
      </w:r>
      <w:proofErr w:type="spellStart"/>
      <w:r w:rsidRPr="0027155B">
        <w:rPr>
          <w:lang w:val="en-US"/>
        </w:rPr>
        <w:t>devnet-src</w:t>
      </w:r>
      <w:proofErr w:type="spellEnd"/>
      <w:r w:rsidRPr="0027155B">
        <w:rPr>
          <w:lang w:val="en-US"/>
        </w:rPr>
        <w:t>$ ^C</w:t>
      </w:r>
    </w:p>
    <w:p w:rsidR="002F0AF6" w:rsidRDefault="00505AEB" w:rsidP="002F0AF6">
      <w:pPr>
        <w:pStyle w:val="Heading2"/>
      </w:pPr>
      <w:r>
        <w:t>Examiner les fonctions if, for et while</w:t>
      </w:r>
    </w:p>
    <w:p w:rsidR="000A1C47" w:rsidRPr="000A1C47" w:rsidRDefault="000A1C47" w:rsidP="000A1C47">
      <w:pPr>
        <w:pStyle w:val="BodyTextL25"/>
      </w:pPr>
      <w:r>
        <w:t xml:space="preserve">Dans cette partie, vous examinez comment créer des instructions if ainsi que des boucles for et while. </w:t>
      </w:r>
    </w:p>
    <w:p w:rsidR="002F0AF6" w:rsidRDefault="00165F5B" w:rsidP="002F0AF6">
      <w:pPr>
        <w:pStyle w:val="Heading3"/>
      </w:pPr>
      <w:r>
        <w:t>Créez une fonction if/else.</w:t>
      </w:r>
    </w:p>
    <w:p w:rsidR="002F0AF6" w:rsidRDefault="00C011F9" w:rsidP="00C011F9">
      <w:pPr>
        <w:pStyle w:val="BodyTextL25"/>
      </w:pPr>
      <w:r>
        <w:t xml:space="preserve">Dans la programmation, les instructions conditionnelles vérifient si quelque chose est vrai, puis exécutent des instructions basées sur l'évaluation. Si l'évaluation est fausse, différentes instructions sont effectuées. </w:t>
      </w:r>
    </w:p>
    <w:p w:rsidR="00C011F9" w:rsidRPr="00C011F9" w:rsidRDefault="00C011F9" w:rsidP="009C0787">
      <w:pPr>
        <w:pStyle w:val="SubStepAlpha"/>
      </w:pPr>
      <w:r>
        <w:t xml:space="preserve">Ouvrez un script vide et enregistrez-le sous </w:t>
      </w:r>
      <w:r w:rsidRPr="009C0787">
        <w:rPr>
          <w:b/>
          <w:bCs/>
        </w:rPr>
        <w:t>if-vlan.py</w:t>
      </w:r>
      <w:r>
        <w:t>. Tapez le script suivant dans le fichier.</w:t>
      </w:r>
    </w:p>
    <w:p w:rsidR="009C0787" w:rsidRPr="0027155B" w:rsidRDefault="009C0787" w:rsidP="009C0787">
      <w:pPr>
        <w:pStyle w:val="CMD"/>
        <w:rPr>
          <w:lang w:val="en-US"/>
        </w:rPr>
      </w:pPr>
      <w:proofErr w:type="spellStart"/>
      <w:proofErr w:type="gramStart"/>
      <w:r w:rsidRPr="0027155B">
        <w:rPr>
          <w:lang w:val="en-US"/>
        </w:rPr>
        <w:t>nativeVLAN</w:t>
      </w:r>
      <w:proofErr w:type="spellEnd"/>
      <w:proofErr w:type="gramEnd"/>
      <w:r w:rsidRPr="0027155B">
        <w:rPr>
          <w:lang w:val="en-US"/>
        </w:rPr>
        <w:t xml:space="preserve"> = 1</w:t>
      </w:r>
    </w:p>
    <w:p w:rsidR="009C0787" w:rsidRPr="0027155B" w:rsidRDefault="009C0787" w:rsidP="009C0787">
      <w:pPr>
        <w:pStyle w:val="CMD"/>
        <w:rPr>
          <w:lang w:val="en-US"/>
        </w:rPr>
      </w:pPr>
      <w:proofErr w:type="spellStart"/>
      <w:r w:rsidRPr="0027155B">
        <w:rPr>
          <w:lang w:val="en-US"/>
        </w:rPr>
        <w:t>DataVLAN</w:t>
      </w:r>
      <w:proofErr w:type="spellEnd"/>
      <w:r w:rsidRPr="0027155B">
        <w:rPr>
          <w:lang w:val="en-US"/>
        </w:rPr>
        <w:t xml:space="preserve"> = 100</w:t>
      </w:r>
    </w:p>
    <w:p w:rsidR="009C0787" w:rsidRPr="0027155B" w:rsidRDefault="009C0787" w:rsidP="009C0787">
      <w:pPr>
        <w:pStyle w:val="CMD"/>
        <w:rPr>
          <w:lang w:val="en-US"/>
        </w:rPr>
      </w:pPr>
      <w:proofErr w:type="gramStart"/>
      <w:r w:rsidRPr="0027155B">
        <w:rPr>
          <w:lang w:val="en-US"/>
        </w:rPr>
        <w:t>if</w:t>
      </w:r>
      <w:proofErr w:type="gramEnd"/>
      <w:r w:rsidRPr="0027155B">
        <w:rPr>
          <w:lang w:val="en-US"/>
        </w:rPr>
        <w:t xml:space="preserve"> </w:t>
      </w:r>
      <w:proofErr w:type="spellStart"/>
      <w:r w:rsidRPr="0027155B">
        <w:rPr>
          <w:lang w:val="en-US"/>
        </w:rPr>
        <w:t>nativeVLAN</w:t>
      </w:r>
      <w:proofErr w:type="spellEnd"/>
      <w:r w:rsidRPr="0027155B">
        <w:rPr>
          <w:lang w:val="en-US"/>
        </w:rPr>
        <w:t xml:space="preserve"> == </w:t>
      </w:r>
      <w:proofErr w:type="spellStart"/>
      <w:r w:rsidRPr="0027155B">
        <w:rPr>
          <w:lang w:val="en-US"/>
        </w:rPr>
        <w:t>dataVLAN</w:t>
      </w:r>
      <w:proofErr w:type="spellEnd"/>
      <w:r w:rsidRPr="0027155B">
        <w:rPr>
          <w:lang w:val="en-US"/>
        </w:rPr>
        <w:t>:</w:t>
      </w:r>
    </w:p>
    <w:p w:rsidR="009C0787" w:rsidRPr="0027155B" w:rsidRDefault="009C0787" w:rsidP="009C0787">
      <w:pPr>
        <w:pStyle w:val="CMD"/>
        <w:rPr>
          <w:lang w:val="en-US"/>
        </w:rPr>
      </w:pPr>
      <w:r w:rsidRPr="0027155B">
        <w:rPr>
          <w:lang w:val="en-US"/>
        </w:rPr>
        <w:t xml:space="preserve">    </w:t>
      </w:r>
      <w:proofErr w:type="gramStart"/>
      <w:r w:rsidRPr="0027155B">
        <w:rPr>
          <w:lang w:val="en-US"/>
        </w:rPr>
        <w:t>print(</w:t>
      </w:r>
      <w:proofErr w:type="gramEnd"/>
      <w:r w:rsidRPr="0027155B">
        <w:rPr>
          <w:lang w:val="en-US"/>
        </w:rPr>
        <w:t>"The native VLAN and the data VLAN are the same.")</w:t>
      </w:r>
    </w:p>
    <w:p w:rsidR="009C0787" w:rsidRPr="0027155B" w:rsidRDefault="009C0787" w:rsidP="009C0787">
      <w:pPr>
        <w:pStyle w:val="CMD"/>
        <w:rPr>
          <w:lang w:val="en-US"/>
        </w:rPr>
      </w:pPr>
      <w:proofErr w:type="gramStart"/>
      <w:r w:rsidRPr="0027155B">
        <w:rPr>
          <w:lang w:val="en-US"/>
        </w:rPr>
        <w:t>else</w:t>
      </w:r>
      <w:proofErr w:type="gramEnd"/>
      <w:r w:rsidRPr="0027155B">
        <w:rPr>
          <w:lang w:val="en-US"/>
        </w:rPr>
        <w:t>:</w:t>
      </w:r>
    </w:p>
    <w:p w:rsidR="00C011F9" w:rsidRPr="0027155B" w:rsidRDefault="009C0787" w:rsidP="009C0787">
      <w:pPr>
        <w:pStyle w:val="CMD"/>
        <w:rPr>
          <w:lang w:val="en-US"/>
        </w:rPr>
      </w:pPr>
      <w:r w:rsidRPr="0027155B">
        <w:rPr>
          <w:lang w:val="en-US"/>
        </w:rPr>
        <w:t xml:space="preserve">    </w:t>
      </w:r>
      <w:proofErr w:type="gramStart"/>
      <w:r w:rsidRPr="0027155B">
        <w:rPr>
          <w:lang w:val="en-US"/>
        </w:rPr>
        <w:t>print(</w:t>
      </w:r>
      <w:proofErr w:type="gramEnd"/>
      <w:r w:rsidRPr="0027155B">
        <w:rPr>
          <w:lang w:val="en-US"/>
        </w:rPr>
        <w:t>"The native VLAN and the data VLAN are different.")</w:t>
      </w:r>
    </w:p>
    <w:p w:rsidR="009C0787" w:rsidRDefault="009C0787" w:rsidP="009C0787">
      <w:pPr>
        <w:pStyle w:val="BodyTextL50"/>
      </w:pPr>
      <w:r>
        <w:rPr>
          <w:b/>
        </w:rPr>
        <w:t>Remarque</w:t>
      </w:r>
      <w:r>
        <w:t> : En Python, utilisez quatre espaces pour mettre en retrait. Si vous enregistrez votre fichier dans VS Code, cette indention de quatre espaces sera automatique. Lorsque vous commencez l'instruction else, assurez-vous d'effectuer un retour arrière sur la marge gauche.</w:t>
      </w:r>
    </w:p>
    <w:p w:rsidR="009C0787" w:rsidRDefault="009C0787" w:rsidP="002F0AF6">
      <w:pPr>
        <w:pStyle w:val="SubStepAlpha"/>
      </w:pPr>
      <w:r>
        <w:t>Enregistrez le script et exécutez-le. Votre sortie devrait ressembler à l'exemple suivant.</w:t>
      </w:r>
    </w:p>
    <w:p w:rsidR="00165F5B" w:rsidRPr="0027155B" w:rsidRDefault="00165F5B" w:rsidP="00165F5B">
      <w:pPr>
        <w:pStyle w:val="CMDOutput"/>
        <w:rPr>
          <w:lang w:val="en-US"/>
        </w:rPr>
      </w:pPr>
      <w:r w:rsidRPr="0027155B">
        <w:rPr>
          <w:lang w:val="en-US"/>
        </w:rPr>
        <w:t>The native VLAN and the data VLAN are different.</w:t>
      </w:r>
    </w:p>
    <w:p w:rsidR="002F0AF6" w:rsidRDefault="00165F5B" w:rsidP="002F0AF6">
      <w:pPr>
        <w:pStyle w:val="SubStepAlpha"/>
      </w:pPr>
      <w:r>
        <w:t xml:space="preserve">Modifiez les variables afin que </w:t>
      </w:r>
      <w:r w:rsidRPr="00165F5B">
        <w:rPr>
          <w:b/>
          <w:bCs/>
        </w:rPr>
        <w:t>NativeVLAN</w:t>
      </w:r>
      <w:r>
        <w:t xml:space="preserve"> et </w:t>
      </w:r>
      <w:r w:rsidRPr="00165F5B">
        <w:rPr>
          <w:b/>
          <w:bCs/>
        </w:rPr>
        <w:t>DataVLAN</w:t>
      </w:r>
      <w:r>
        <w:t xml:space="preserve"> aient la même valeur. Enregistrez et exécutez à nouveau le script. Votre sortie devrait ressembler à l'exemple suivant.</w:t>
      </w:r>
    </w:p>
    <w:p w:rsidR="009C0787" w:rsidRPr="0027155B" w:rsidRDefault="00165F5B" w:rsidP="00165F5B">
      <w:pPr>
        <w:pStyle w:val="CMDOutput"/>
        <w:rPr>
          <w:lang w:val="en-US"/>
        </w:rPr>
      </w:pPr>
      <w:r w:rsidRPr="0027155B">
        <w:rPr>
          <w:lang w:val="en-US"/>
        </w:rPr>
        <w:t>The native VLAN and the data VLAN are the same.</w:t>
      </w:r>
    </w:p>
    <w:p w:rsidR="00165F5B" w:rsidRDefault="00165F5B" w:rsidP="00165F5B">
      <w:pPr>
        <w:pStyle w:val="Heading3"/>
      </w:pPr>
      <w:r>
        <w:t>Créez une fonction if/</w:t>
      </w:r>
      <w:proofErr w:type="spellStart"/>
      <w:r>
        <w:t>elif</w:t>
      </w:r>
      <w:proofErr w:type="spellEnd"/>
      <w:r>
        <w:t>/</w:t>
      </w:r>
      <w:proofErr w:type="spellStart"/>
      <w:r>
        <w:t>else</w:t>
      </w:r>
      <w:proofErr w:type="spellEnd"/>
      <w:r>
        <w:t>.</w:t>
      </w:r>
    </w:p>
    <w:p w:rsidR="00672F3F" w:rsidRDefault="00672F3F" w:rsidP="00672F3F">
      <w:pPr>
        <w:pStyle w:val="BodyTextL25"/>
      </w:pPr>
      <w:r>
        <w:t xml:space="preserve">Que se passe-t-il si nous avons plus de deux énoncés conditionnels à considérer ? Dans ce cas, nous pouvons utiliser des instructions </w:t>
      </w:r>
      <w:r w:rsidRPr="00672F3F">
        <w:rPr>
          <w:b/>
          <w:bCs/>
        </w:rPr>
        <w:t>elif</w:t>
      </w:r>
      <w:r>
        <w:t xml:space="preserve"> au milieu de la fonction </w:t>
      </w:r>
      <w:r w:rsidRPr="00672F3F">
        <w:rPr>
          <w:b/>
          <w:bCs/>
        </w:rPr>
        <w:t>if/else</w:t>
      </w:r>
      <w:r>
        <w:t xml:space="preserve">. Une instruction </w:t>
      </w:r>
      <w:r w:rsidRPr="00672F3F">
        <w:rPr>
          <w:b/>
          <w:bCs/>
        </w:rPr>
        <w:t>elif</w:t>
      </w:r>
      <w:r>
        <w:t xml:space="preserve"> est évaluée si l'instruction </w:t>
      </w:r>
      <w:r w:rsidRPr="00672F3F">
        <w:rPr>
          <w:b/>
          <w:bCs/>
        </w:rPr>
        <w:t>if</w:t>
      </w:r>
      <w:r>
        <w:t xml:space="preserve"> est fausse et avant l'instruction </w:t>
      </w:r>
      <w:r w:rsidRPr="00672F3F">
        <w:rPr>
          <w:b/>
          <w:bCs/>
        </w:rPr>
        <w:t>else</w:t>
      </w:r>
      <w:r>
        <w:t xml:space="preserve">. Vous pouvez avoir autant d'instructions </w:t>
      </w:r>
      <w:r w:rsidRPr="00672F3F">
        <w:rPr>
          <w:b/>
          <w:bCs/>
        </w:rPr>
        <w:t>elif</w:t>
      </w:r>
      <w:r>
        <w:t xml:space="preserve"> que vous le souhaitez. Cependant, la première correspondance sera exécutée et aucune des instructions </w:t>
      </w:r>
      <w:r w:rsidRPr="00672F3F">
        <w:rPr>
          <w:b/>
          <w:bCs/>
        </w:rPr>
        <w:t>elif</w:t>
      </w:r>
      <w:r>
        <w:t xml:space="preserve"> restantes ne sera vérifiée. La déclaration </w:t>
      </w:r>
      <w:r w:rsidRPr="00672F3F">
        <w:rPr>
          <w:b/>
          <w:bCs/>
        </w:rPr>
        <w:t>else</w:t>
      </w:r>
      <w:r>
        <w:t xml:space="preserve"> ne sera pas non plus.</w:t>
      </w:r>
    </w:p>
    <w:p w:rsidR="00672F3F" w:rsidRDefault="00672F3F" w:rsidP="00672F3F">
      <w:pPr>
        <w:pStyle w:val="BodyTextL25"/>
      </w:pPr>
      <w:r>
        <w:t>Le script dans l'exemple suivant demande à l'utilisateur d'entrer le numéro d'une liste ACL IPv4, puis vérifie si ce nombre est une liste ACL IPv4 standard, une liste ACL IPv4 étendue ou une liste ACL IPv4 standard ou étendue.</w:t>
      </w:r>
    </w:p>
    <w:p w:rsidR="00672F3F" w:rsidRDefault="00672F3F" w:rsidP="00672F3F">
      <w:pPr>
        <w:pStyle w:val="SubStepAlpha"/>
      </w:pPr>
      <w:r>
        <w:t xml:space="preserve">Créez ce script pour vos fichiers. Ouvrez un script vide et enregistrez-le sous </w:t>
      </w:r>
      <w:r w:rsidRPr="00672F3F">
        <w:rPr>
          <w:b/>
          <w:bCs/>
        </w:rPr>
        <w:t>if-acl.py</w:t>
      </w:r>
      <w:r>
        <w:t>. Copiez le script dans le fichier.</w:t>
      </w:r>
    </w:p>
    <w:p w:rsidR="00672F3F" w:rsidRPr="0027155B" w:rsidRDefault="00672F3F" w:rsidP="004427FD">
      <w:pPr>
        <w:pStyle w:val="CMD"/>
        <w:rPr>
          <w:lang w:val="en-US"/>
        </w:rPr>
      </w:pPr>
      <w:proofErr w:type="spellStart"/>
      <w:proofErr w:type="gramStart"/>
      <w:r w:rsidRPr="0027155B">
        <w:rPr>
          <w:lang w:val="en-US"/>
        </w:rPr>
        <w:t>aclNum</w:t>
      </w:r>
      <w:proofErr w:type="spellEnd"/>
      <w:proofErr w:type="gramEnd"/>
      <w:r w:rsidRPr="0027155B">
        <w:rPr>
          <w:lang w:val="en-US"/>
        </w:rPr>
        <w:t xml:space="preserve"> = </w:t>
      </w:r>
      <w:proofErr w:type="spellStart"/>
      <w:r w:rsidRPr="0027155B">
        <w:rPr>
          <w:highlight w:val="yellow"/>
          <w:lang w:val="en-US"/>
        </w:rPr>
        <w:t>int</w:t>
      </w:r>
      <w:proofErr w:type="spellEnd"/>
      <w:r w:rsidRPr="0027155B">
        <w:rPr>
          <w:lang w:val="en-US"/>
        </w:rPr>
        <w:t>(input("What is the IPv4 ACL number? "))</w:t>
      </w:r>
    </w:p>
    <w:p w:rsidR="00672F3F" w:rsidRPr="0027155B" w:rsidRDefault="00672F3F" w:rsidP="004427FD">
      <w:pPr>
        <w:pStyle w:val="CMD"/>
        <w:rPr>
          <w:lang w:val="en-US"/>
        </w:rPr>
      </w:pPr>
      <w:proofErr w:type="gramStart"/>
      <w:r w:rsidRPr="0027155B">
        <w:rPr>
          <w:lang w:val="en-US"/>
        </w:rPr>
        <w:t>if</w:t>
      </w:r>
      <w:proofErr w:type="gramEnd"/>
      <w:r w:rsidRPr="0027155B">
        <w:rPr>
          <w:lang w:val="en-US"/>
        </w:rPr>
        <w:t xml:space="preserve"> </w:t>
      </w:r>
      <w:proofErr w:type="spellStart"/>
      <w:r w:rsidRPr="0027155B">
        <w:rPr>
          <w:lang w:val="en-US"/>
        </w:rPr>
        <w:t>aclNum</w:t>
      </w:r>
      <w:proofErr w:type="spellEnd"/>
      <w:r w:rsidRPr="0027155B">
        <w:rPr>
          <w:lang w:val="en-US"/>
        </w:rPr>
        <w:t xml:space="preserve"> &gt;= 1 and </w:t>
      </w:r>
      <w:proofErr w:type="spellStart"/>
      <w:r w:rsidRPr="0027155B">
        <w:rPr>
          <w:lang w:val="en-US"/>
        </w:rPr>
        <w:t>aclNum</w:t>
      </w:r>
      <w:proofErr w:type="spellEnd"/>
      <w:r w:rsidRPr="0027155B">
        <w:rPr>
          <w:lang w:val="en-US"/>
        </w:rPr>
        <w:t xml:space="preserve"> &lt;= 99:</w:t>
      </w:r>
    </w:p>
    <w:p w:rsidR="00672F3F" w:rsidRPr="0027155B" w:rsidRDefault="00672F3F" w:rsidP="004427FD">
      <w:pPr>
        <w:pStyle w:val="CMD"/>
        <w:rPr>
          <w:lang w:val="en-US"/>
        </w:rPr>
      </w:pPr>
      <w:r w:rsidRPr="0027155B">
        <w:rPr>
          <w:lang w:val="en-US"/>
        </w:rPr>
        <w:t xml:space="preserve">    </w:t>
      </w:r>
      <w:proofErr w:type="gramStart"/>
      <w:r w:rsidRPr="0027155B">
        <w:rPr>
          <w:lang w:val="en-US"/>
        </w:rPr>
        <w:t>print(</w:t>
      </w:r>
      <w:proofErr w:type="gramEnd"/>
      <w:r w:rsidRPr="0027155B">
        <w:rPr>
          <w:lang w:val="en-US"/>
        </w:rPr>
        <w:t>"This is a standard IPv4 ACL.")</w:t>
      </w:r>
    </w:p>
    <w:p w:rsidR="00672F3F" w:rsidRPr="0027155B" w:rsidRDefault="00672F3F" w:rsidP="004427FD">
      <w:pPr>
        <w:pStyle w:val="CMD"/>
        <w:rPr>
          <w:lang w:val="en-US"/>
        </w:rPr>
      </w:pPr>
      <w:proofErr w:type="spellStart"/>
      <w:proofErr w:type="gramStart"/>
      <w:r w:rsidRPr="0027155B">
        <w:rPr>
          <w:lang w:val="en-US"/>
        </w:rPr>
        <w:t>elif</w:t>
      </w:r>
      <w:proofErr w:type="spellEnd"/>
      <w:proofErr w:type="gramEnd"/>
      <w:r w:rsidRPr="0027155B">
        <w:rPr>
          <w:lang w:val="en-US"/>
        </w:rPr>
        <w:t xml:space="preserve"> </w:t>
      </w:r>
      <w:proofErr w:type="spellStart"/>
      <w:r w:rsidRPr="0027155B">
        <w:rPr>
          <w:lang w:val="en-US"/>
        </w:rPr>
        <w:t>aclNum</w:t>
      </w:r>
      <w:proofErr w:type="spellEnd"/>
      <w:r w:rsidRPr="0027155B">
        <w:rPr>
          <w:lang w:val="en-US"/>
        </w:rPr>
        <w:t xml:space="preserve"> &gt;=100 and </w:t>
      </w:r>
      <w:proofErr w:type="spellStart"/>
      <w:r w:rsidRPr="0027155B">
        <w:rPr>
          <w:lang w:val="en-US"/>
        </w:rPr>
        <w:t>aclNum</w:t>
      </w:r>
      <w:proofErr w:type="spellEnd"/>
      <w:r w:rsidRPr="0027155B">
        <w:rPr>
          <w:lang w:val="en-US"/>
        </w:rPr>
        <w:t xml:space="preserve"> &lt;= 199:</w:t>
      </w:r>
    </w:p>
    <w:p w:rsidR="00672F3F" w:rsidRPr="0027155B" w:rsidRDefault="00672F3F" w:rsidP="004427FD">
      <w:pPr>
        <w:pStyle w:val="CMD"/>
        <w:rPr>
          <w:lang w:val="en-US"/>
        </w:rPr>
      </w:pPr>
      <w:r w:rsidRPr="0027155B">
        <w:rPr>
          <w:lang w:val="en-US"/>
        </w:rPr>
        <w:t xml:space="preserve">    </w:t>
      </w:r>
      <w:proofErr w:type="gramStart"/>
      <w:r w:rsidRPr="0027155B">
        <w:rPr>
          <w:lang w:val="en-US"/>
        </w:rPr>
        <w:t>print(</w:t>
      </w:r>
      <w:proofErr w:type="gramEnd"/>
      <w:r w:rsidRPr="0027155B">
        <w:rPr>
          <w:lang w:val="en-US"/>
        </w:rPr>
        <w:t>"This is an extended IPv4 ACL.")</w:t>
      </w:r>
    </w:p>
    <w:p w:rsidR="00672F3F" w:rsidRPr="0027155B" w:rsidRDefault="00672F3F" w:rsidP="004427FD">
      <w:pPr>
        <w:pStyle w:val="CMD"/>
        <w:rPr>
          <w:lang w:val="en-US"/>
        </w:rPr>
      </w:pPr>
      <w:proofErr w:type="gramStart"/>
      <w:r w:rsidRPr="0027155B">
        <w:rPr>
          <w:lang w:val="en-US"/>
        </w:rPr>
        <w:t>else</w:t>
      </w:r>
      <w:proofErr w:type="gramEnd"/>
      <w:r w:rsidRPr="0027155B">
        <w:rPr>
          <w:lang w:val="en-US"/>
        </w:rPr>
        <w:t>:</w:t>
      </w:r>
    </w:p>
    <w:p w:rsidR="00672F3F" w:rsidRPr="0027155B" w:rsidRDefault="00672F3F" w:rsidP="004427FD">
      <w:pPr>
        <w:pStyle w:val="CMD"/>
        <w:rPr>
          <w:lang w:val="en-US"/>
        </w:rPr>
      </w:pPr>
      <w:r w:rsidRPr="0027155B">
        <w:rPr>
          <w:lang w:val="en-US"/>
        </w:rPr>
        <w:t xml:space="preserve">    </w:t>
      </w:r>
      <w:proofErr w:type="gramStart"/>
      <w:r w:rsidRPr="0027155B">
        <w:rPr>
          <w:lang w:val="en-US"/>
        </w:rPr>
        <w:t>print(</w:t>
      </w:r>
      <w:proofErr w:type="gramEnd"/>
      <w:r w:rsidRPr="0027155B">
        <w:rPr>
          <w:lang w:val="en-US"/>
        </w:rPr>
        <w:t>"This is not a standard or extended IPv4 ACL.")</w:t>
      </w:r>
    </w:p>
    <w:p w:rsidR="002F0AF6" w:rsidRDefault="00672F3F" w:rsidP="00672F3F">
      <w:pPr>
        <w:pStyle w:val="BodyTextL25"/>
      </w:pPr>
      <w:r>
        <w:rPr>
          <w:b/>
        </w:rPr>
        <w:t>Remarque</w:t>
      </w:r>
      <w:r>
        <w:t xml:space="preserve"> : Le type de données de la fonction d'entrée est changé de la chaîne par défaut à un entier afin que les  évaluations </w:t>
      </w:r>
      <w:r>
        <w:rPr>
          <w:b/>
        </w:rPr>
        <w:t>if</w:t>
      </w:r>
      <w:r>
        <w:t xml:space="preserve"> et </w:t>
      </w:r>
      <w:r>
        <w:rPr>
          <w:b/>
        </w:rPr>
        <w:t>elif</w:t>
      </w:r>
      <w:r>
        <w:t xml:space="preserve"> fonctionnent.</w:t>
      </w:r>
    </w:p>
    <w:p w:rsidR="00672F3F" w:rsidRDefault="00672F3F" w:rsidP="00672F3F">
      <w:pPr>
        <w:pStyle w:val="SubStepAlpha"/>
      </w:pPr>
      <w:r>
        <w:t>Exécutez plusieurs fois pour tester chaque instruction.</w:t>
      </w:r>
    </w:p>
    <w:p w:rsidR="00672F3F" w:rsidRPr="0027155B" w:rsidRDefault="00D209AF" w:rsidP="00672F3F">
      <w:pPr>
        <w:pStyle w:val="CMD"/>
        <w:rPr>
          <w:lang w:val="en-US"/>
        </w:rPr>
      </w:pPr>
      <w:proofErr w:type="spellStart"/>
      <w:r w:rsidRPr="0027155B">
        <w:rPr>
          <w:lang w:val="en-US"/>
        </w:rPr>
        <w:lastRenderedPageBreak/>
        <w:t>devasc@labvm</w:t>
      </w:r>
      <w:proofErr w:type="spellEnd"/>
      <w:r w:rsidRPr="0027155B">
        <w:rPr>
          <w:lang w:val="en-US"/>
        </w:rPr>
        <w:t>:~/labs/</w:t>
      </w:r>
      <w:proofErr w:type="spellStart"/>
      <w:r w:rsidRPr="0027155B">
        <w:rPr>
          <w:lang w:val="en-US"/>
        </w:rPr>
        <w:t>devnet-src</w:t>
      </w:r>
      <w:proofErr w:type="spellEnd"/>
      <w:r w:rsidRPr="0027155B">
        <w:rPr>
          <w:lang w:val="en-US"/>
        </w:rPr>
        <w:t xml:space="preserve">/python$ </w:t>
      </w:r>
      <w:r w:rsidR="00672F3F" w:rsidRPr="0027155B">
        <w:rPr>
          <w:b/>
          <w:bCs/>
          <w:lang w:val="en-US"/>
        </w:rPr>
        <w:t xml:space="preserve">python3 if-acl.py </w:t>
      </w:r>
    </w:p>
    <w:p w:rsidR="00672F3F" w:rsidRPr="0027155B" w:rsidRDefault="00672F3F" w:rsidP="00672F3F">
      <w:pPr>
        <w:pStyle w:val="CMD"/>
        <w:rPr>
          <w:lang w:val="en-US"/>
        </w:rPr>
      </w:pPr>
      <w:r w:rsidRPr="0027155B">
        <w:rPr>
          <w:lang w:val="en-US"/>
        </w:rPr>
        <w:t xml:space="preserve">What is the IPv4 ACL number? </w:t>
      </w:r>
      <w:r w:rsidRPr="0027155B">
        <w:rPr>
          <w:b/>
          <w:bCs/>
          <w:lang w:val="en-US"/>
        </w:rPr>
        <w:t>10</w:t>
      </w:r>
    </w:p>
    <w:p w:rsidR="00672F3F" w:rsidRPr="0027155B" w:rsidRDefault="00672F3F" w:rsidP="00672F3F">
      <w:pPr>
        <w:pStyle w:val="CMDOutput"/>
        <w:rPr>
          <w:lang w:val="en-US"/>
        </w:rPr>
      </w:pPr>
      <w:r w:rsidRPr="0027155B">
        <w:rPr>
          <w:lang w:val="en-US"/>
        </w:rPr>
        <w:t>This is a standard IPv4 ACL.</w:t>
      </w:r>
    </w:p>
    <w:p w:rsidR="00672F3F" w:rsidRPr="0027155B" w:rsidRDefault="00D209AF" w:rsidP="00672F3F">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 xml:space="preserve">/python$ </w:t>
      </w:r>
      <w:r w:rsidR="00672F3F" w:rsidRPr="0027155B">
        <w:rPr>
          <w:b/>
          <w:bCs/>
          <w:lang w:val="en-US"/>
        </w:rPr>
        <w:t xml:space="preserve">python3 if-acl.py </w:t>
      </w:r>
    </w:p>
    <w:p w:rsidR="00672F3F" w:rsidRPr="0027155B" w:rsidRDefault="00672F3F" w:rsidP="00672F3F">
      <w:pPr>
        <w:pStyle w:val="CMD"/>
        <w:rPr>
          <w:lang w:val="en-US"/>
        </w:rPr>
      </w:pPr>
      <w:r w:rsidRPr="0027155B">
        <w:rPr>
          <w:lang w:val="en-US"/>
        </w:rPr>
        <w:t xml:space="preserve">What is the IPv4 ACL number? </w:t>
      </w:r>
      <w:r w:rsidRPr="0027155B">
        <w:rPr>
          <w:b/>
          <w:bCs/>
          <w:lang w:val="en-US"/>
        </w:rPr>
        <w:t>110</w:t>
      </w:r>
    </w:p>
    <w:p w:rsidR="00672F3F" w:rsidRPr="0027155B" w:rsidRDefault="00672F3F" w:rsidP="00672F3F">
      <w:pPr>
        <w:pStyle w:val="CMDOutput"/>
        <w:rPr>
          <w:lang w:val="en-US"/>
        </w:rPr>
      </w:pPr>
      <w:r w:rsidRPr="0027155B">
        <w:rPr>
          <w:lang w:val="en-US"/>
        </w:rPr>
        <w:t>This is an extended IPv4 ACL.</w:t>
      </w:r>
    </w:p>
    <w:p w:rsidR="00672F3F" w:rsidRPr="0027155B" w:rsidRDefault="00D209AF" w:rsidP="00672F3F">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 xml:space="preserve">/python$ </w:t>
      </w:r>
      <w:r w:rsidR="00672F3F" w:rsidRPr="0027155B">
        <w:rPr>
          <w:b/>
          <w:bCs/>
          <w:lang w:val="en-US"/>
        </w:rPr>
        <w:t xml:space="preserve">python3 if-acl.py </w:t>
      </w:r>
    </w:p>
    <w:p w:rsidR="00672F3F" w:rsidRDefault="00672F3F" w:rsidP="00672F3F">
      <w:pPr>
        <w:pStyle w:val="CMD"/>
      </w:pPr>
      <w:r w:rsidRPr="0027155B">
        <w:rPr>
          <w:lang w:val="en-US"/>
        </w:rPr>
        <w:t xml:space="preserve">What is the IPv4 ACL number? </w:t>
      </w:r>
      <w:r w:rsidRPr="00672F3F">
        <w:rPr>
          <w:b/>
          <w:bCs/>
        </w:rPr>
        <w:t>200</w:t>
      </w:r>
    </w:p>
    <w:p w:rsidR="00672F3F" w:rsidRDefault="00672F3F" w:rsidP="00672F3F">
      <w:pPr>
        <w:pStyle w:val="CMDOutput"/>
      </w:pPr>
      <w:r>
        <w:t>Il ne s'agit pas d'une liste ACL IPv4 standard ou étendue.</w:t>
      </w:r>
    </w:p>
    <w:p w:rsidR="00672F3F" w:rsidRDefault="00D209AF" w:rsidP="00672F3F">
      <w:pPr>
        <w:pStyle w:val="CMD"/>
      </w:pPr>
      <w:r>
        <w:t>devasc@labvm:~/labs/devnet-src/python$</w:t>
      </w:r>
    </w:p>
    <w:p w:rsidR="002F0AF6" w:rsidRDefault="00672F3F" w:rsidP="002F0AF6">
      <w:pPr>
        <w:pStyle w:val="Heading3"/>
      </w:pPr>
      <w:r>
        <w:t>Créer une boucle de for.</w:t>
      </w:r>
    </w:p>
    <w:p w:rsidR="003119DA" w:rsidRDefault="00672F3F" w:rsidP="003119DA">
      <w:pPr>
        <w:pStyle w:val="BodyTextL25"/>
      </w:pPr>
      <w:r>
        <w:t xml:space="preserve">La fonction Python </w:t>
      </w:r>
      <w:r w:rsidRPr="003119DA">
        <w:rPr>
          <w:b/>
          <w:bCs/>
        </w:rPr>
        <w:t>for</w:t>
      </w:r>
      <w:r>
        <w:t xml:space="preserve"> est utilisée pour boucler ou itérer à travers les éléments d'une liste ou effectuer une opération sur une série de valeurs.</w:t>
      </w:r>
    </w:p>
    <w:p w:rsidR="003119DA" w:rsidRDefault="003119DA" w:rsidP="003119DA">
      <w:pPr>
        <w:pStyle w:val="SubStepAlpha"/>
      </w:pPr>
      <w:r>
        <w:t xml:space="preserve">Entrez ce qui suit dans l'interpréteur interactif pour voir comment fonctionne une boucle for. Le nom de la variable </w:t>
      </w:r>
      <w:r w:rsidRPr="003119DA">
        <w:rPr>
          <w:b/>
          <w:bCs/>
        </w:rPr>
        <w:t>item</w:t>
      </w:r>
      <w:r>
        <w:t xml:space="preserve"> est arbitraire et peut être tout ce que le programmeur choisit. Souvent, les programmeurs raccourcissent cela à la lettre </w:t>
      </w:r>
      <w:r w:rsidRPr="003119DA">
        <w:rPr>
          <w:b/>
          <w:bCs/>
        </w:rPr>
        <w:t>i</w:t>
      </w:r>
      <w:r>
        <w:t>.</w:t>
      </w:r>
    </w:p>
    <w:p w:rsidR="003119DA" w:rsidRDefault="003119DA" w:rsidP="003119DA">
      <w:pPr>
        <w:pStyle w:val="BodyTextL50"/>
      </w:pPr>
      <w:r>
        <w:rPr>
          <w:b/>
        </w:rPr>
        <w:t>Remarque</w:t>
      </w:r>
      <w:r>
        <w:t xml:space="preserve"> : Assurez-vous d'entrer quatre espaces pour mettre en retrait la  fonction </w:t>
      </w:r>
      <w:r>
        <w:rPr>
          <w:b/>
        </w:rPr>
        <w:t>print ()</w:t>
      </w:r>
      <w:r>
        <w:t xml:space="preserve"> et appuyez deux fois sur la touche Entrée pour quitter la boucle </w:t>
      </w:r>
      <w:r>
        <w:rPr>
          <w:b/>
        </w:rPr>
        <w:t>for</w:t>
      </w:r>
      <w:r>
        <w:t>.</w:t>
      </w:r>
    </w:p>
    <w:p w:rsidR="003119DA" w:rsidRDefault="00D209AF" w:rsidP="003119DA">
      <w:pPr>
        <w:pStyle w:val="CMD"/>
      </w:pPr>
      <w:r>
        <w:t xml:space="preserve">devasc@labvm:~/labs/devnet-src/python$ </w:t>
      </w:r>
      <w:r w:rsidR="003119DA" w:rsidRPr="003119DA">
        <w:rPr>
          <w:b/>
          <w:bCs/>
        </w:rPr>
        <w:t>python3</w:t>
      </w:r>
    </w:p>
    <w:p w:rsidR="003119DA" w:rsidRDefault="003119DA" w:rsidP="003119DA">
      <w:pPr>
        <w:pStyle w:val="CMDOutput"/>
      </w:pPr>
      <w:r>
        <w:t xml:space="preserve">Python 3.8.2 (default, Mar 13 2020, 10:14:16) </w:t>
      </w:r>
    </w:p>
    <w:p w:rsidR="003119DA" w:rsidRDefault="003119DA" w:rsidP="003119DA">
      <w:pPr>
        <w:pStyle w:val="CMDOutput"/>
      </w:pPr>
      <w:r>
        <w:t>[GCC 9.3.0] on linux</w:t>
      </w:r>
    </w:p>
    <w:p w:rsidR="003119DA" w:rsidRDefault="003119DA" w:rsidP="003119DA">
      <w:pPr>
        <w:pStyle w:val="CMDOutput"/>
      </w:pPr>
      <w:r>
        <w:t xml:space="preserve">Tapez "help", "copyright", "credits" ou "license" pour plus d'informations.&gt;&gt;&gt; </w:t>
      </w:r>
      <w:r w:rsidRPr="003119DA">
        <w:rPr>
          <w:b/>
          <w:bCs/>
        </w:rPr>
        <w:t>devices=["R1","R2","R3","S1","S2"]</w:t>
      </w:r>
    </w:p>
    <w:p w:rsidR="003119DA" w:rsidRPr="0027155B" w:rsidRDefault="003119DA" w:rsidP="003119DA">
      <w:pPr>
        <w:pStyle w:val="CMD"/>
        <w:rPr>
          <w:lang w:val="en-US"/>
        </w:rPr>
      </w:pPr>
      <w:r w:rsidRPr="0027155B">
        <w:rPr>
          <w:lang w:val="en-US"/>
        </w:rPr>
        <w:t xml:space="preserve">&gt;&gt;&gt; </w:t>
      </w:r>
      <w:proofErr w:type="gramStart"/>
      <w:r w:rsidRPr="0027155B">
        <w:rPr>
          <w:b/>
          <w:bCs/>
          <w:lang w:val="en-US"/>
        </w:rPr>
        <w:t>for</w:t>
      </w:r>
      <w:proofErr w:type="gramEnd"/>
      <w:r w:rsidRPr="0027155B">
        <w:rPr>
          <w:b/>
          <w:bCs/>
          <w:lang w:val="en-US"/>
        </w:rPr>
        <w:t xml:space="preserve"> item in devices:</w:t>
      </w:r>
    </w:p>
    <w:p w:rsidR="003119DA" w:rsidRPr="0027155B" w:rsidRDefault="003119DA" w:rsidP="003119DA">
      <w:pPr>
        <w:pStyle w:val="CMD"/>
        <w:rPr>
          <w:lang w:val="en-US"/>
        </w:rPr>
      </w:pPr>
      <w:r w:rsidRPr="0027155B">
        <w:rPr>
          <w:lang w:val="en-US"/>
        </w:rPr>
        <w:t xml:space="preserve">... </w:t>
      </w:r>
      <w:proofErr w:type="gramStart"/>
      <w:r w:rsidRPr="0027155B">
        <w:rPr>
          <w:b/>
          <w:bCs/>
          <w:lang w:val="en-US"/>
        </w:rPr>
        <w:t>print(</w:t>
      </w:r>
      <w:proofErr w:type="gramEnd"/>
      <w:r w:rsidRPr="0027155B">
        <w:rPr>
          <w:b/>
          <w:bCs/>
          <w:lang w:val="en-US"/>
        </w:rPr>
        <w:t>item)</w:t>
      </w:r>
    </w:p>
    <w:p w:rsidR="003119DA" w:rsidRDefault="003119DA" w:rsidP="003119DA">
      <w:pPr>
        <w:pStyle w:val="CMD"/>
      </w:pPr>
      <w:r>
        <w:t xml:space="preserve">… </w:t>
      </w:r>
    </w:p>
    <w:p w:rsidR="003119DA" w:rsidRDefault="003119DA" w:rsidP="003119DA">
      <w:pPr>
        <w:pStyle w:val="CMDOutput"/>
      </w:pPr>
      <w:r>
        <w:t>R1</w:t>
      </w:r>
    </w:p>
    <w:p w:rsidR="003119DA" w:rsidRDefault="003119DA" w:rsidP="003119DA">
      <w:pPr>
        <w:pStyle w:val="CMDOutput"/>
      </w:pPr>
      <w:r>
        <w:t>R2</w:t>
      </w:r>
    </w:p>
    <w:p w:rsidR="003119DA" w:rsidRDefault="003119DA" w:rsidP="003119DA">
      <w:pPr>
        <w:pStyle w:val="CMDOutput"/>
      </w:pPr>
      <w:r>
        <w:t>R3</w:t>
      </w:r>
    </w:p>
    <w:p w:rsidR="003119DA" w:rsidRDefault="003119DA" w:rsidP="003119DA">
      <w:pPr>
        <w:pStyle w:val="CMDOutput"/>
      </w:pPr>
      <w:r>
        <w:t>S1</w:t>
      </w:r>
    </w:p>
    <w:p w:rsidR="003119DA" w:rsidRDefault="003119DA" w:rsidP="003119DA">
      <w:pPr>
        <w:pStyle w:val="CMDOutput"/>
      </w:pPr>
      <w:r>
        <w:t>S2</w:t>
      </w:r>
    </w:p>
    <w:p w:rsidR="00672F3F" w:rsidRDefault="003119DA" w:rsidP="003119DA">
      <w:pPr>
        <w:pStyle w:val="CMD"/>
      </w:pPr>
      <w:r>
        <w:t>&gt;&gt;&gt;</w:t>
      </w:r>
    </w:p>
    <w:p w:rsidR="00672F3F" w:rsidRDefault="00672F3F" w:rsidP="003119DA">
      <w:pPr>
        <w:pStyle w:val="SubStepAlpha"/>
      </w:pPr>
      <w:r>
        <w:t xml:space="preserve">Que se passe-t-il si vous ne voulez lister que les éléments qui commencent par la lettre R ? Une instruction </w:t>
      </w:r>
      <w:r w:rsidRPr="003119DA">
        <w:rPr>
          <w:b/>
          <w:bCs/>
        </w:rPr>
        <w:t>if</w:t>
      </w:r>
      <w:r>
        <w:t xml:space="preserve"> peut être incorporée dans une boucle </w:t>
      </w:r>
      <w:r w:rsidRPr="003119DA">
        <w:rPr>
          <w:b/>
          <w:bCs/>
        </w:rPr>
        <w:t>for</w:t>
      </w:r>
      <w:r>
        <w:t xml:space="preserve"> pour y parvenir. En continuant avec la même instance Python, entrez ce qui suit dans l'interpréteur interactif.</w:t>
      </w:r>
    </w:p>
    <w:p w:rsidR="00993BC7" w:rsidRDefault="00993BC7" w:rsidP="00993BC7">
      <w:pPr>
        <w:pStyle w:val="BodyTextL50"/>
      </w:pPr>
      <w:r>
        <w:rPr>
          <w:b/>
        </w:rPr>
        <w:t>Remarque</w:t>
      </w:r>
      <w:r>
        <w:t xml:space="preserve"> : Assurez-vous d'entrer quatre espaces pour mettre en retrait la fonction </w:t>
      </w:r>
      <w:r>
        <w:rPr>
          <w:b/>
        </w:rPr>
        <w:t>if</w:t>
      </w:r>
      <w:r>
        <w:t xml:space="preserve"> et les huit espaces pour mettre en retrait la fonction </w:t>
      </w:r>
      <w:r>
        <w:rPr>
          <w:b/>
        </w:rPr>
        <w:t>print ()</w:t>
      </w:r>
      <w:r>
        <w:t>. Appuyez deux fois sur la touche Entrée pour quitter et exécuter la boucle for.</w:t>
      </w:r>
    </w:p>
    <w:p w:rsidR="00993BC7" w:rsidRPr="0027155B" w:rsidRDefault="00993BC7" w:rsidP="00993BC7">
      <w:pPr>
        <w:pStyle w:val="CMD"/>
        <w:rPr>
          <w:lang w:val="en-US"/>
        </w:rPr>
      </w:pPr>
      <w:r w:rsidRPr="0027155B">
        <w:rPr>
          <w:lang w:val="en-US"/>
        </w:rPr>
        <w:t xml:space="preserve">&gt;&gt;&gt; </w:t>
      </w:r>
      <w:proofErr w:type="gramStart"/>
      <w:r w:rsidRPr="0027155B">
        <w:rPr>
          <w:b/>
          <w:bCs/>
          <w:lang w:val="en-US"/>
        </w:rPr>
        <w:t>for</w:t>
      </w:r>
      <w:proofErr w:type="gramEnd"/>
      <w:r w:rsidRPr="0027155B">
        <w:rPr>
          <w:b/>
          <w:bCs/>
          <w:lang w:val="en-US"/>
        </w:rPr>
        <w:t xml:space="preserve"> item in devices:</w:t>
      </w:r>
    </w:p>
    <w:p w:rsidR="00993BC7" w:rsidRPr="0027155B" w:rsidRDefault="00993BC7" w:rsidP="00993BC7">
      <w:pPr>
        <w:pStyle w:val="CMD"/>
        <w:rPr>
          <w:lang w:val="en-US"/>
        </w:rPr>
      </w:pPr>
      <w:r w:rsidRPr="0027155B">
        <w:rPr>
          <w:lang w:val="en-US"/>
        </w:rPr>
        <w:t xml:space="preserve">... </w:t>
      </w:r>
      <w:proofErr w:type="gramStart"/>
      <w:r w:rsidRPr="0027155B">
        <w:rPr>
          <w:b/>
          <w:bCs/>
          <w:lang w:val="en-US"/>
        </w:rPr>
        <w:t>if</w:t>
      </w:r>
      <w:proofErr w:type="gramEnd"/>
      <w:r w:rsidRPr="0027155B">
        <w:rPr>
          <w:b/>
          <w:bCs/>
          <w:lang w:val="en-US"/>
        </w:rPr>
        <w:t xml:space="preserve"> "R" in item:</w:t>
      </w:r>
    </w:p>
    <w:p w:rsidR="00993BC7" w:rsidRPr="0027155B" w:rsidRDefault="00993BC7" w:rsidP="00993BC7">
      <w:pPr>
        <w:pStyle w:val="CMD"/>
        <w:rPr>
          <w:lang w:val="en-US"/>
        </w:rPr>
      </w:pPr>
      <w:r w:rsidRPr="0027155B">
        <w:rPr>
          <w:lang w:val="en-US"/>
        </w:rPr>
        <w:t xml:space="preserve">... </w:t>
      </w:r>
      <w:proofErr w:type="gramStart"/>
      <w:r w:rsidRPr="0027155B">
        <w:rPr>
          <w:b/>
          <w:bCs/>
          <w:lang w:val="en-US"/>
        </w:rPr>
        <w:t>print(</w:t>
      </w:r>
      <w:proofErr w:type="gramEnd"/>
      <w:r w:rsidRPr="0027155B">
        <w:rPr>
          <w:b/>
          <w:bCs/>
          <w:lang w:val="en-US"/>
        </w:rPr>
        <w:t>item)</w:t>
      </w:r>
    </w:p>
    <w:p w:rsidR="00993BC7" w:rsidRPr="0027155B" w:rsidRDefault="00993BC7" w:rsidP="00993BC7">
      <w:pPr>
        <w:pStyle w:val="CMD"/>
        <w:rPr>
          <w:lang w:val="en-US"/>
        </w:rPr>
      </w:pPr>
      <w:r w:rsidRPr="0027155B">
        <w:rPr>
          <w:lang w:val="en-US"/>
        </w:rPr>
        <w:t xml:space="preserve">… </w:t>
      </w:r>
    </w:p>
    <w:p w:rsidR="00993BC7" w:rsidRPr="0027155B" w:rsidRDefault="00993BC7" w:rsidP="00993BC7">
      <w:pPr>
        <w:pStyle w:val="CMDOutput"/>
        <w:rPr>
          <w:lang w:val="en-US"/>
        </w:rPr>
      </w:pPr>
      <w:r w:rsidRPr="0027155B">
        <w:rPr>
          <w:lang w:val="en-US"/>
        </w:rPr>
        <w:t>R1</w:t>
      </w:r>
    </w:p>
    <w:p w:rsidR="00993BC7" w:rsidRPr="0027155B" w:rsidRDefault="00993BC7" w:rsidP="00993BC7">
      <w:pPr>
        <w:pStyle w:val="CMDOutput"/>
        <w:rPr>
          <w:lang w:val="en-US"/>
        </w:rPr>
      </w:pPr>
      <w:r w:rsidRPr="0027155B">
        <w:rPr>
          <w:lang w:val="en-US"/>
        </w:rPr>
        <w:t>R2</w:t>
      </w:r>
    </w:p>
    <w:p w:rsidR="00993BC7" w:rsidRPr="0027155B" w:rsidRDefault="00993BC7" w:rsidP="00993BC7">
      <w:pPr>
        <w:pStyle w:val="CMDOutput"/>
        <w:rPr>
          <w:lang w:val="en-US"/>
        </w:rPr>
      </w:pPr>
      <w:r w:rsidRPr="0027155B">
        <w:rPr>
          <w:lang w:val="en-US"/>
        </w:rPr>
        <w:t>R3</w:t>
      </w:r>
    </w:p>
    <w:p w:rsidR="00672F3F" w:rsidRPr="0027155B" w:rsidRDefault="00993BC7" w:rsidP="00993BC7">
      <w:pPr>
        <w:pStyle w:val="CMD"/>
        <w:rPr>
          <w:lang w:val="en-US"/>
        </w:rPr>
      </w:pPr>
      <w:r w:rsidRPr="0027155B">
        <w:rPr>
          <w:lang w:val="en-US"/>
        </w:rPr>
        <w:t>&gt;&gt;&gt;</w:t>
      </w:r>
    </w:p>
    <w:p w:rsidR="00993BC7" w:rsidRDefault="00672F3F" w:rsidP="00520603">
      <w:pPr>
        <w:pStyle w:val="SubStepAlpha"/>
      </w:pPr>
      <w:r>
        <w:lastRenderedPageBreak/>
        <w:t xml:space="preserve">Vous pouvez également utiliser une combinaison de la boucle </w:t>
      </w:r>
      <w:r w:rsidRPr="00993BC7">
        <w:rPr>
          <w:b/>
          <w:bCs/>
        </w:rPr>
        <w:t>for</w:t>
      </w:r>
      <w:r>
        <w:t xml:space="preserve"> et de la déclaration </w:t>
      </w:r>
      <w:r w:rsidRPr="00993BC7">
        <w:rPr>
          <w:b/>
          <w:bCs/>
        </w:rPr>
        <w:t>if</w:t>
      </w:r>
      <w:r>
        <w:t xml:space="preserve"> pour créer une nouvelle liste. Entrez l'exemple suivant pour voir comment utiliser la méthode </w:t>
      </w:r>
      <w:r>
        <w:rPr>
          <w:b/>
        </w:rPr>
        <w:t>append ()</w:t>
      </w:r>
      <w:r>
        <w:t xml:space="preserve"> pour créer une liste appelée switches. Veillez à respecter les exigences d'indention.</w:t>
      </w:r>
    </w:p>
    <w:p w:rsidR="00993BC7" w:rsidRPr="00993BC7" w:rsidRDefault="00993BC7" w:rsidP="00993BC7">
      <w:pPr>
        <w:pStyle w:val="CMD"/>
        <w:rPr>
          <w:b/>
          <w:bCs/>
        </w:rPr>
      </w:pPr>
      <w:r>
        <w:t xml:space="preserve">&gt;&gt;&gt; </w:t>
      </w:r>
      <w:r>
        <w:rPr>
          <w:b/>
        </w:rPr>
        <w:t>switches=[]</w:t>
      </w:r>
    </w:p>
    <w:p w:rsidR="00993BC7" w:rsidRDefault="00993BC7" w:rsidP="00993BC7">
      <w:pPr>
        <w:pStyle w:val="CMD"/>
      </w:pPr>
      <w:r>
        <w:t xml:space="preserve">&gt;&gt;&gt; </w:t>
      </w:r>
      <w:r w:rsidRPr="00993BC7">
        <w:rPr>
          <w:b/>
          <w:bCs/>
        </w:rPr>
        <w:t>for item in devices:</w:t>
      </w:r>
    </w:p>
    <w:p w:rsidR="00993BC7" w:rsidRDefault="00993BC7" w:rsidP="00993BC7">
      <w:pPr>
        <w:pStyle w:val="CMD"/>
      </w:pPr>
      <w:r>
        <w:t xml:space="preserve">... </w:t>
      </w:r>
      <w:r w:rsidRPr="00993BC7">
        <w:rPr>
          <w:b/>
          <w:bCs/>
        </w:rPr>
        <w:t>if "S" in item:</w:t>
      </w:r>
    </w:p>
    <w:p w:rsidR="00993BC7" w:rsidRPr="00993BC7" w:rsidRDefault="00993BC7" w:rsidP="00993BC7">
      <w:pPr>
        <w:pStyle w:val="CMD"/>
        <w:rPr>
          <w:b/>
          <w:bCs/>
        </w:rPr>
      </w:pPr>
      <w:r>
        <w:t xml:space="preserve">... </w:t>
      </w:r>
      <w:r>
        <w:rPr>
          <w:b/>
        </w:rPr>
        <w:t>switches.append(item)</w:t>
      </w:r>
    </w:p>
    <w:p w:rsidR="00993BC7" w:rsidRDefault="00993BC7" w:rsidP="00993BC7">
      <w:pPr>
        <w:pStyle w:val="CMD"/>
      </w:pPr>
      <w:r>
        <w:t xml:space="preserve">… </w:t>
      </w:r>
    </w:p>
    <w:p w:rsidR="00993BC7" w:rsidRDefault="00993BC7" w:rsidP="00993BC7">
      <w:pPr>
        <w:pStyle w:val="CMD"/>
      </w:pPr>
      <w:r>
        <w:t xml:space="preserve">&gt;&gt;&gt; </w:t>
      </w:r>
      <w:r w:rsidRPr="00993BC7">
        <w:rPr>
          <w:b/>
          <w:bCs/>
        </w:rPr>
        <w:t>switches</w:t>
      </w:r>
    </w:p>
    <w:p w:rsidR="00993BC7" w:rsidRDefault="00993BC7" w:rsidP="00993BC7">
      <w:pPr>
        <w:pStyle w:val="CMDOutput"/>
      </w:pPr>
      <w:r>
        <w:t>['S1', 'S2']</w:t>
      </w:r>
    </w:p>
    <w:p w:rsidR="00672F3F" w:rsidRPr="00672F3F" w:rsidRDefault="00993BC7" w:rsidP="00993BC7">
      <w:pPr>
        <w:pStyle w:val="CMD"/>
      </w:pPr>
      <w:r>
        <w:t>&gt;&gt;&gt;</w:t>
      </w:r>
    </w:p>
    <w:p w:rsidR="002F0AF6" w:rsidRDefault="002F0AF6" w:rsidP="002F0AF6">
      <w:pPr>
        <w:pStyle w:val="Heading3"/>
      </w:pPr>
      <w:r>
        <w:t>Boucle while</w:t>
      </w:r>
    </w:p>
    <w:p w:rsidR="002D4E34" w:rsidRDefault="002D4E34" w:rsidP="002D4E34">
      <w:pPr>
        <w:pStyle w:val="BodyTextL25"/>
      </w:pPr>
      <w:r>
        <w:t xml:space="preserve">Au lieu d'exécuter un bloc de code une fois, comme dans une instruction </w:t>
      </w:r>
      <w:r w:rsidRPr="002D4E34">
        <w:rPr>
          <w:b/>
          <w:bCs/>
        </w:rPr>
        <w:t>if</w:t>
      </w:r>
      <w:r>
        <w:t xml:space="preserve">, vous pouvez utiliser une boucle </w:t>
      </w:r>
      <w:r w:rsidRPr="002D4E34">
        <w:rPr>
          <w:b/>
          <w:bCs/>
        </w:rPr>
        <w:t>while</w:t>
      </w:r>
      <w:r>
        <w:t>. Une boucle while continue d'exécuter un bloc de code tant qu'une expression booléenne reste vraie. Cela peut entraîner l'exécution infini d'un programme si vous ne vous assurez pas que votre script inclut une condition pour que la boucle while s'arrête. Alors que les boucles ne s'arrêteront pas tant que l'expression booléenne n'est pas évaluée comme false.</w:t>
      </w:r>
    </w:p>
    <w:p w:rsidR="002D4E34" w:rsidRDefault="002D4E34" w:rsidP="00851732">
      <w:pPr>
        <w:pStyle w:val="SubStepAlpha"/>
      </w:pPr>
      <w:r>
        <w:t xml:space="preserve">Ouvrez un script vide et enregistrez-le sous </w:t>
      </w:r>
      <w:r w:rsidRPr="002D4E34">
        <w:rPr>
          <w:b/>
          <w:bCs/>
        </w:rPr>
        <w:t>while-loop.py</w:t>
      </w:r>
      <w:r>
        <w:t>. Utilisez une boucle while pour créer le programme suivant qui compte d'une valeur programmée jusqu'à un nombre fourni par l'utilisateur. Le programme effectue les opérations suivantes :</w:t>
      </w:r>
    </w:p>
    <w:p w:rsidR="002D4E34" w:rsidRDefault="002D4E34" w:rsidP="002D4E34">
      <w:pPr>
        <w:pStyle w:val="Bulletlevel2"/>
      </w:pPr>
      <w:r>
        <w:t>Demande à l'utilisateur un numéro.</w:t>
      </w:r>
    </w:p>
    <w:p w:rsidR="002D4E34" w:rsidRDefault="002D4E34" w:rsidP="002D4E34">
      <w:pPr>
        <w:pStyle w:val="Bulletlevel2"/>
      </w:pPr>
      <w:r>
        <w:t xml:space="preserve">Casse la valeur de chaîne entrée à un entier : </w:t>
      </w:r>
      <w:r w:rsidRPr="002D4E34">
        <w:rPr>
          <w:b/>
          <w:bCs/>
        </w:rPr>
        <w:t>x = int (x)</w:t>
      </w:r>
      <w:r>
        <w:t>.</w:t>
      </w:r>
    </w:p>
    <w:p w:rsidR="002D4E34" w:rsidRDefault="002D4E34" w:rsidP="002D4E34">
      <w:pPr>
        <w:pStyle w:val="Bulletlevel2"/>
      </w:pPr>
      <w:r>
        <w:t xml:space="preserve">Définit une variable pour démarrer le compte : </w:t>
      </w:r>
      <w:r w:rsidRPr="002D4E34">
        <w:rPr>
          <w:b/>
          <w:bCs/>
        </w:rPr>
        <w:t>y = 1</w:t>
      </w:r>
      <w:r>
        <w:t>.</w:t>
      </w:r>
    </w:p>
    <w:p w:rsidR="002D4E34" w:rsidRDefault="002D4E34" w:rsidP="002D4E34">
      <w:pPr>
        <w:pStyle w:val="Bulletlevel2"/>
      </w:pPr>
      <w:r>
        <w:t xml:space="preserve">Alors que </w:t>
      </w:r>
      <w:r w:rsidRPr="002D4E34">
        <w:rPr>
          <w:b/>
          <w:bCs/>
        </w:rPr>
        <w:t>y &lt;= x</w:t>
      </w:r>
      <w:r>
        <w:t>, imprime la valeur de y et incrémente y de 1.</w:t>
      </w:r>
    </w:p>
    <w:p w:rsidR="002D4E34" w:rsidRPr="0027155B" w:rsidRDefault="002D4E34" w:rsidP="002D4E34">
      <w:pPr>
        <w:pStyle w:val="CMD"/>
        <w:rPr>
          <w:lang w:val="en-US"/>
        </w:rPr>
      </w:pPr>
      <w:r w:rsidRPr="0027155B">
        <w:rPr>
          <w:lang w:val="en-US"/>
        </w:rPr>
        <w:t>x=</w:t>
      </w:r>
      <w:proofErr w:type="gramStart"/>
      <w:r w:rsidRPr="0027155B">
        <w:rPr>
          <w:lang w:val="en-US"/>
        </w:rPr>
        <w:t>input(</w:t>
      </w:r>
      <w:proofErr w:type="gramEnd"/>
      <w:r w:rsidRPr="0027155B">
        <w:rPr>
          <w:lang w:val="en-US"/>
        </w:rPr>
        <w:t>"Enter a number to count to: ")</w:t>
      </w:r>
    </w:p>
    <w:p w:rsidR="002D4E34" w:rsidRPr="0027155B" w:rsidRDefault="002D4E34" w:rsidP="002D4E34">
      <w:pPr>
        <w:pStyle w:val="CMD"/>
        <w:rPr>
          <w:lang w:val="en-US"/>
        </w:rPr>
      </w:pPr>
      <w:r w:rsidRPr="0027155B">
        <w:rPr>
          <w:lang w:val="en-US"/>
        </w:rPr>
        <w:t>x=</w:t>
      </w:r>
      <w:proofErr w:type="spellStart"/>
      <w:r w:rsidRPr="0027155B">
        <w:rPr>
          <w:lang w:val="en-US"/>
        </w:rPr>
        <w:t>int</w:t>
      </w:r>
      <w:proofErr w:type="spellEnd"/>
      <w:r w:rsidRPr="0027155B">
        <w:rPr>
          <w:lang w:val="en-US"/>
        </w:rPr>
        <w:t xml:space="preserve"> (x)</w:t>
      </w:r>
    </w:p>
    <w:p w:rsidR="002D4E34" w:rsidRPr="0027155B" w:rsidRDefault="002D4E34" w:rsidP="002D4E34">
      <w:pPr>
        <w:pStyle w:val="CMD"/>
        <w:rPr>
          <w:lang w:val="en-US"/>
        </w:rPr>
      </w:pPr>
      <w:r w:rsidRPr="0027155B">
        <w:rPr>
          <w:lang w:val="en-US"/>
        </w:rPr>
        <w:t>y=1</w:t>
      </w:r>
    </w:p>
    <w:p w:rsidR="002D4E34" w:rsidRPr="0027155B" w:rsidRDefault="002D4E34" w:rsidP="002D4E34">
      <w:pPr>
        <w:pStyle w:val="CMD"/>
        <w:rPr>
          <w:lang w:val="en-US"/>
        </w:rPr>
      </w:pPr>
      <w:r w:rsidRPr="0027155B">
        <w:rPr>
          <w:lang w:val="en-US"/>
        </w:rPr>
        <w:t>x=</w:t>
      </w:r>
      <w:proofErr w:type="gramStart"/>
      <w:r w:rsidRPr="0027155B">
        <w:rPr>
          <w:lang w:val="en-US"/>
        </w:rPr>
        <w:t>input(</w:t>
      </w:r>
      <w:proofErr w:type="gramEnd"/>
      <w:r w:rsidRPr="0027155B">
        <w:rPr>
          <w:lang w:val="en-US"/>
        </w:rPr>
        <w:t>"Enter a number to count to: ")</w:t>
      </w:r>
    </w:p>
    <w:p w:rsidR="002D4E34" w:rsidRDefault="002D4E34" w:rsidP="002D4E34">
      <w:pPr>
        <w:pStyle w:val="CMD"/>
      </w:pPr>
      <w:r w:rsidRPr="0027155B">
        <w:rPr>
          <w:lang w:val="en-US"/>
        </w:rPr>
        <w:t xml:space="preserve">    </w:t>
      </w:r>
      <w:proofErr w:type="spellStart"/>
      <w:proofErr w:type="gramStart"/>
      <w:r>
        <w:t>print</w:t>
      </w:r>
      <w:proofErr w:type="spellEnd"/>
      <w:r>
        <w:t>(</w:t>
      </w:r>
      <w:proofErr w:type="gramEnd"/>
      <w:r>
        <w:t>y)</w:t>
      </w:r>
    </w:p>
    <w:p w:rsidR="002D4E34" w:rsidRDefault="002D4E34" w:rsidP="002D4E34">
      <w:pPr>
        <w:pStyle w:val="CMD"/>
      </w:pPr>
      <w:r>
        <w:t xml:space="preserve">    y=y+1</w:t>
      </w:r>
    </w:p>
    <w:p w:rsidR="002D4E34" w:rsidRDefault="002D4E34" w:rsidP="002F0AF6">
      <w:pPr>
        <w:pStyle w:val="SubStepAlpha"/>
      </w:pPr>
      <w:r>
        <w:t xml:space="preserve">Enregistrez et exécutez votre script. Vous devriez obtenir la sortie comme suit. </w:t>
      </w:r>
    </w:p>
    <w:p w:rsidR="002D4E34" w:rsidRPr="0027155B" w:rsidRDefault="00D209AF" w:rsidP="002D4E34">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 xml:space="preserve">/python$ </w:t>
      </w:r>
      <w:r w:rsidR="002D4E34" w:rsidRPr="0027155B">
        <w:rPr>
          <w:b/>
          <w:bCs/>
          <w:lang w:val="en-US"/>
        </w:rPr>
        <w:t xml:space="preserve">python3 while-loop.py </w:t>
      </w:r>
    </w:p>
    <w:p w:rsidR="002D4E34" w:rsidRDefault="002D4E34" w:rsidP="002D4E34">
      <w:pPr>
        <w:pStyle w:val="CMD"/>
      </w:pPr>
      <w:r>
        <w:t xml:space="preserve">Entrez un nombre à compter : </w:t>
      </w:r>
      <w:r w:rsidRPr="002D4E34">
        <w:rPr>
          <w:b/>
          <w:bCs/>
        </w:rPr>
        <w:t>10</w:t>
      </w:r>
    </w:p>
    <w:p w:rsidR="002D4E34" w:rsidRDefault="002D4E34" w:rsidP="002D4E34">
      <w:pPr>
        <w:pStyle w:val="CMDOutput"/>
      </w:pPr>
      <w:r>
        <w:t>1</w:t>
      </w:r>
    </w:p>
    <w:p w:rsidR="002D4E34" w:rsidRDefault="002D4E34" w:rsidP="002D4E34">
      <w:pPr>
        <w:pStyle w:val="CMDOutput"/>
      </w:pPr>
      <w:r>
        <w:t>2</w:t>
      </w:r>
    </w:p>
    <w:p w:rsidR="002D4E34" w:rsidRDefault="002D4E34" w:rsidP="002D4E34">
      <w:pPr>
        <w:pStyle w:val="CMDOutput"/>
      </w:pPr>
      <w:r>
        <w:t>3</w:t>
      </w:r>
    </w:p>
    <w:p w:rsidR="002D4E34" w:rsidRDefault="002D4E34" w:rsidP="002D4E34">
      <w:pPr>
        <w:pStyle w:val="CMDOutput"/>
      </w:pPr>
      <w:r>
        <w:t>4</w:t>
      </w:r>
    </w:p>
    <w:p w:rsidR="002D4E34" w:rsidRDefault="002D4E34" w:rsidP="002D4E34">
      <w:pPr>
        <w:pStyle w:val="CMDOutput"/>
      </w:pPr>
      <w:r>
        <w:t>5</w:t>
      </w:r>
    </w:p>
    <w:p w:rsidR="002D4E34" w:rsidRDefault="002D4E34" w:rsidP="002D4E34">
      <w:pPr>
        <w:pStyle w:val="CMDOutput"/>
      </w:pPr>
      <w:r>
        <w:t>6</w:t>
      </w:r>
    </w:p>
    <w:p w:rsidR="002D4E34" w:rsidRDefault="002D4E34" w:rsidP="002D4E34">
      <w:pPr>
        <w:pStyle w:val="CMDOutput"/>
      </w:pPr>
      <w:r>
        <w:t>7</w:t>
      </w:r>
    </w:p>
    <w:p w:rsidR="002D4E34" w:rsidRDefault="002D4E34" w:rsidP="002D4E34">
      <w:pPr>
        <w:pStyle w:val="CMDOutput"/>
      </w:pPr>
      <w:r>
        <w:t>8</w:t>
      </w:r>
    </w:p>
    <w:p w:rsidR="002D4E34" w:rsidRDefault="002D4E34" w:rsidP="002D4E34">
      <w:pPr>
        <w:pStyle w:val="CMDOutput"/>
      </w:pPr>
      <w:r>
        <w:t>9</w:t>
      </w:r>
    </w:p>
    <w:p w:rsidR="002D4E34" w:rsidRDefault="002D4E34" w:rsidP="002D4E34">
      <w:pPr>
        <w:pStyle w:val="CMDOutput"/>
      </w:pPr>
      <w:r>
        <w:t>10</w:t>
      </w:r>
    </w:p>
    <w:p w:rsidR="002D4E34" w:rsidRDefault="00D209AF" w:rsidP="002D4E34">
      <w:pPr>
        <w:pStyle w:val="CMD"/>
      </w:pPr>
      <w:r>
        <w:t>devasc@labvm:~/labs/devnet-src/python$</w:t>
      </w:r>
    </w:p>
    <w:p w:rsidR="002D4E34" w:rsidRDefault="002D4E34" w:rsidP="002F0AF6">
      <w:pPr>
        <w:pStyle w:val="SubStepAlpha"/>
      </w:pPr>
      <w:r>
        <w:lastRenderedPageBreak/>
        <w:t xml:space="preserve">Au lieu d'utiliser while </w:t>
      </w:r>
      <w:r w:rsidRPr="002D4E34">
        <w:rPr>
          <w:b/>
          <w:bCs/>
        </w:rPr>
        <w:t>y &lt;= x</w:t>
      </w:r>
      <w:r>
        <w:t xml:space="preserve">, nous pouvons modifier la boucle while pour utiliser une vérification booléenne et casser pour arrêter la boucle lorsque la vérification est évaluée comme false. Modifiez le script </w:t>
      </w:r>
      <w:r w:rsidRPr="002D4E34">
        <w:rPr>
          <w:b/>
          <w:bCs/>
        </w:rPr>
        <w:t>while-loop.py</w:t>
      </w:r>
      <w:r>
        <w:t xml:space="preserve"> comme indiqué dans ce qui suit :</w:t>
      </w:r>
    </w:p>
    <w:p w:rsidR="002D4E34" w:rsidRPr="0027155B" w:rsidRDefault="002D4E34" w:rsidP="002D4E34">
      <w:pPr>
        <w:pStyle w:val="CMD"/>
        <w:rPr>
          <w:lang w:val="en-US"/>
        </w:rPr>
      </w:pPr>
      <w:r w:rsidRPr="0027155B">
        <w:rPr>
          <w:lang w:val="en-US"/>
        </w:rPr>
        <w:t>x=</w:t>
      </w:r>
      <w:proofErr w:type="gramStart"/>
      <w:r w:rsidRPr="0027155B">
        <w:rPr>
          <w:lang w:val="en-US"/>
        </w:rPr>
        <w:t>input(</w:t>
      </w:r>
      <w:proofErr w:type="gramEnd"/>
      <w:r w:rsidRPr="0027155B">
        <w:rPr>
          <w:lang w:val="en-US"/>
        </w:rPr>
        <w:t>"Enter a number to count to: ")</w:t>
      </w:r>
    </w:p>
    <w:p w:rsidR="002D4E34" w:rsidRPr="0027155B" w:rsidRDefault="002D4E34" w:rsidP="002D4E34">
      <w:pPr>
        <w:pStyle w:val="CMD"/>
        <w:rPr>
          <w:lang w:val="en-US"/>
        </w:rPr>
      </w:pPr>
      <w:r w:rsidRPr="0027155B">
        <w:rPr>
          <w:lang w:val="en-US"/>
        </w:rPr>
        <w:t>x=</w:t>
      </w:r>
      <w:proofErr w:type="spellStart"/>
      <w:r w:rsidRPr="0027155B">
        <w:rPr>
          <w:lang w:val="en-US"/>
        </w:rPr>
        <w:t>int</w:t>
      </w:r>
      <w:proofErr w:type="spellEnd"/>
      <w:r w:rsidRPr="0027155B">
        <w:rPr>
          <w:lang w:val="en-US"/>
        </w:rPr>
        <w:t xml:space="preserve"> (x)</w:t>
      </w:r>
    </w:p>
    <w:p w:rsidR="002D4E34" w:rsidRPr="0027155B" w:rsidRDefault="002D4E34" w:rsidP="002D4E34">
      <w:pPr>
        <w:pStyle w:val="CMD"/>
        <w:rPr>
          <w:lang w:val="en-US"/>
        </w:rPr>
      </w:pPr>
      <w:r w:rsidRPr="0027155B">
        <w:rPr>
          <w:lang w:val="en-US"/>
        </w:rPr>
        <w:t>y=1</w:t>
      </w:r>
    </w:p>
    <w:p w:rsidR="002D4E34" w:rsidRPr="0027155B" w:rsidRDefault="002D4E34" w:rsidP="002D4E34">
      <w:pPr>
        <w:pStyle w:val="CMD"/>
        <w:rPr>
          <w:lang w:val="en-US"/>
        </w:rPr>
      </w:pPr>
      <w:proofErr w:type="gramStart"/>
      <w:r w:rsidRPr="0027155B">
        <w:rPr>
          <w:lang w:val="en-US"/>
        </w:rPr>
        <w:t>while</w:t>
      </w:r>
      <w:proofErr w:type="gramEnd"/>
      <w:r w:rsidRPr="0027155B">
        <w:rPr>
          <w:lang w:val="en-US"/>
        </w:rPr>
        <w:t xml:space="preserve"> True:</w:t>
      </w:r>
    </w:p>
    <w:p w:rsidR="002D4E34" w:rsidRDefault="002D4E34" w:rsidP="002D4E34">
      <w:pPr>
        <w:pStyle w:val="CMD"/>
      </w:pPr>
      <w:r w:rsidRPr="0027155B">
        <w:rPr>
          <w:lang w:val="en-US"/>
        </w:rPr>
        <w:t xml:space="preserve">    </w:t>
      </w:r>
      <w:proofErr w:type="spellStart"/>
      <w:proofErr w:type="gramStart"/>
      <w:r>
        <w:t>print</w:t>
      </w:r>
      <w:proofErr w:type="spellEnd"/>
      <w:r>
        <w:t>(</w:t>
      </w:r>
      <w:proofErr w:type="gramEnd"/>
      <w:r>
        <w:t>y)</w:t>
      </w:r>
    </w:p>
    <w:p w:rsidR="002D4E34" w:rsidRDefault="002D4E34" w:rsidP="002D4E34">
      <w:pPr>
        <w:pStyle w:val="CMD"/>
      </w:pPr>
      <w:r>
        <w:t xml:space="preserve">    y=y+1</w:t>
      </w:r>
    </w:p>
    <w:p w:rsidR="002D4E34" w:rsidRDefault="002D4E34" w:rsidP="002D4E34">
      <w:pPr>
        <w:pStyle w:val="CMD"/>
      </w:pPr>
      <w:r>
        <w:t xml:space="preserve">    if y&gt;x:</w:t>
      </w:r>
    </w:p>
    <w:p w:rsidR="002D4E34" w:rsidRPr="002D4E34" w:rsidRDefault="002D4E34" w:rsidP="002D4E34">
      <w:pPr>
        <w:pStyle w:val="CMD"/>
      </w:pPr>
      <w:r>
        <w:t xml:space="preserve">        break</w:t>
      </w:r>
    </w:p>
    <w:p w:rsidR="002F0AF6" w:rsidRDefault="002D4E34" w:rsidP="002F0AF6">
      <w:pPr>
        <w:pStyle w:val="SubStepAlpha"/>
      </w:pPr>
      <w:r>
        <w:t>Enregistrez et exécutez votre script. Vous devriez obtenir la même sortie que dans l'étape 4b ci-dessus.</w:t>
      </w:r>
    </w:p>
    <w:p w:rsidR="005C6991" w:rsidRDefault="005C6991" w:rsidP="002F0AF6">
      <w:pPr>
        <w:pStyle w:val="Heading3"/>
      </w:pPr>
      <w:r>
        <w:t>Utilisez une boucle while pour vérifier la présence d'une commande de fermeture utilisateur.</w:t>
      </w:r>
    </w:p>
    <w:p w:rsidR="005C6991" w:rsidRDefault="005C6991" w:rsidP="005C6991">
      <w:pPr>
        <w:pStyle w:val="BodyTextL25"/>
      </w:pPr>
      <w:r>
        <w:t xml:space="preserve">Que faire si nous voulons que le programme s'exécute autant de fois que l'utilisateur le souhaite jusqu'à ce que l'utilisateur quitte le programme ? Pour ce faire, nous pouvons intégrer le programme dans une boucle while qui vérifie si l'utilisateur entre une commande quit, telle que </w:t>
      </w:r>
      <w:r w:rsidRPr="005C6991">
        <w:rPr>
          <w:b/>
          <w:bCs/>
        </w:rPr>
        <w:t>q</w:t>
      </w:r>
      <w:r>
        <w:t xml:space="preserve"> ou </w:t>
      </w:r>
      <w:r w:rsidRPr="005C6991">
        <w:rPr>
          <w:b/>
          <w:bCs/>
        </w:rPr>
        <w:t>quit</w:t>
      </w:r>
      <w:r>
        <w:t>.</w:t>
      </w:r>
    </w:p>
    <w:p w:rsidR="005C6991" w:rsidRDefault="005C6991" w:rsidP="005C6991">
      <w:pPr>
        <w:pStyle w:val="SubStepAlpha"/>
      </w:pPr>
      <w:r>
        <w:t xml:space="preserve">Modifiez votre script </w:t>
      </w:r>
      <w:r w:rsidRPr="005C6991">
        <w:rPr>
          <w:b/>
          <w:bCs/>
        </w:rPr>
        <w:t>while-loop.py</w:t>
      </w:r>
      <w:r>
        <w:t xml:space="preserve"> avec les modifications suivantes :</w:t>
      </w:r>
    </w:p>
    <w:p w:rsidR="005C6991" w:rsidRDefault="005C6991" w:rsidP="005C6991">
      <w:pPr>
        <w:pStyle w:val="Bulletlevel2"/>
      </w:pPr>
      <w:r>
        <w:t>Ajoutez une autre boucle while au début du script qui vérifiera une commande quit.</w:t>
      </w:r>
    </w:p>
    <w:p w:rsidR="005C6991" w:rsidRDefault="005C6991" w:rsidP="005C6991">
      <w:pPr>
        <w:pStyle w:val="Bulletlevel2"/>
      </w:pPr>
      <w:r>
        <w:t xml:space="preserve">Ajoutez une fonction if à la boucle while pour vérifier </w:t>
      </w:r>
      <w:r w:rsidRPr="005C6991">
        <w:rPr>
          <w:b/>
          <w:bCs/>
        </w:rPr>
        <w:t xml:space="preserve">q </w:t>
      </w:r>
      <w:r>
        <w:t xml:space="preserve">ou </w:t>
      </w:r>
      <w:r w:rsidRPr="005C6991">
        <w:rPr>
          <w:b/>
          <w:bCs/>
        </w:rPr>
        <w:t>quitter</w:t>
      </w:r>
      <w:r>
        <w:t>.</w:t>
      </w:r>
    </w:p>
    <w:p w:rsidR="005C6991" w:rsidRDefault="005C6991" w:rsidP="005C6991">
      <w:pPr>
        <w:pStyle w:val="BodyTextL50"/>
      </w:pPr>
      <w:r>
        <w:rPr>
          <w:b/>
        </w:rPr>
        <w:t>Remarque</w:t>
      </w:r>
      <w:r>
        <w:t> : Assurez-vous d'inclure tous les niveaux d'indention requis.</w:t>
      </w:r>
    </w:p>
    <w:p w:rsidR="005C6991" w:rsidRPr="0027155B" w:rsidRDefault="005C6991" w:rsidP="005C6991">
      <w:pPr>
        <w:pStyle w:val="CMD"/>
        <w:rPr>
          <w:lang w:val="en-US"/>
        </w:rPr>
      </w:pPr>
      <w:proofErr w:type="gramStart"/>
      <w:r w:rsidRPr="0027155B">
        <w:rPr>
          <w:highlight w:val="yellow"/>
          <w:lang w:val="en-US"/>
        </w:rPr>
        <w:t>while</w:t>
      </w:r>
      <w:proofErr w:type="gramEnd"/>
      <w:r w:rsidRPr="0027155B">
        <w:rPr>
          <w:highlight w:val="yellow"/>
          <w:lang w:val="en-US"/>
        </w:rPr>
        <w:t xml:space="preserve"> True:</w:t>
      </w:r>
    </w:p>
    <w:p w:rsidR="005C6991" w:rsidRPr="0027155B" w:rsidRDefault="005C6991" w:rsidP="005C6991">
      <w:pPr>
        <w:pStyle w:val="CMD"/>
        <w:rPr>
          <w:lang w:val="en-US"/>
        </w:rPr>
      </w:pPr>
      <w:r w:rsidRPr="0027155B">
        <w:rPr>
          <w:lang w:val="en-US"/>
        </w:rPr>
        <w:t xml:space="preserve">    x=</w:t>
      </w:r>
      <w:proofErr w:type="gramStart"/>
      <w:r w:rsidRPr="0027155B">
        <w:rPr>
          <w:lang w:val="en-US"/>
        </w:rPr>
        <w:t>input(</w:t>
      </w:r>
      <w:proofErr w:type="gramEnd"/>
      <w:r w:rsidRPr="0027155B">
        <w:rPr>
          <w:lang w:val="en-US"/>
        </w:rPr>
        <w:t>"Enter a number to count to: ")</w:t>
      </w:r>
    </w:p>
    <w:p w:rsidR="005C6991" w:rsidRPr="0027155B" w:rsidRDefault="005C6991" w:rsidP="005C6991">
      <w:pPr>
        <w:pStyle w:val="CMD"/>
        <w:rPr>
          <w:lang w:val="en-US"/>
        </w:rPr>
      </w:pPr>
      <w:r w:rsidRPr="0027155B">
        <w:rPr>
          <w:highlight w:val="yellow"/>
          <w:lang w:val="en-US"/>
        </w:rPr>
        <w:t xml:space="preserve">    </w:t>
      </w:r>
      <w:proofErr w:type="gramStart"/>
      <w:r w:rsidRPr="0027155B">
        <w:rPr>
          <w:highlight w:val="yellow"/>
          <w:lang w:val="en-US"/>
        </w:rPr>
        <w:t>if</w:t>
      </w:r>
      <w:proofErr w:type="gramEnd"/>
      <w:r w:rsidRPr="0027155B">
        <w:rPr>
          <w:highlight w:val="yellow"/>
          <w:lang w:val="en-US"/>
        </w:rPr>
        <w:t xml:space="preserve"> x == 'q' or x == 'quit':</w:t>
      </w:r>
    </w:p>
    <w:p w:rsidR="005C6991" w:rsidRPr="0027155B" w:rsidRDefault="005C6991" w:rsidP="005C6991">
      <w:pPr>
        <w:pStyle w:val="CMD"/>
        <w:rPr>
          <w:lang w:val="en-US"/>
        </w:rPr>
      </w:pPr>
      <w:r w:rsidRPr="0027155B">
        <w:rPr>
          <w:highlight w:val="yellow"/>
          <w:lang w:val="en-US"/>
        </w:rPr>
        <w:t xml:space="preserve">        </w:t>
      </w:r>
      <w:proofErr w:type="gramStart"/>
      <w:r w:rsidRPr="0027155B">
        <w:rPr>
          <w:highlight w:val="yellow"/>
          <w:lang w:val="en-US"/>
        </w:rPr>
        <w:t>break</w:t>
      </w:r>
      <w:proofErr w:type="gramEnd"/>
    </w:p>
    <w:p w:rsidR="005C6991" w:rsidRPr="0027155B" w:rsidRDefault="005C6991" w:rsidP="005C6991">
      <w:pPr>
        <w:pStyle w:val="CMD"/>
        <w:rPr>
          <w:lang w:val="en-US"/>
        </w:rPr>
      </w:pPr>
    </w:p>
    <w:p w:rsidR="005C6991" w:rsidRPr="0027155B" w:rsidRDefault="005C6991" w:rsidP="005C6991">
      <w:pPr>
        <w:pStyle w:val="CMD"/>
        <w:rPr>
          <w:lang w:val="en-US"/>
        </w:rPr>
      </w:pPr>
      <w:r w:rsidRPr="0027155B">
        <w:rPr>
          <w:lang w:val="en-US"/>
        </w:rPr>
        <w:t xml:space="preserve">    x=</w:t>
      </w:r>
      <w:proofErr w:type="spellStart"/>
      <w:r w:rsidRPr="0027155B">
        <w:rPr>
          <w:lang w:val="en-US"/>
        </w:rPr>
        <w:t>int</w:t>
      </w:r>
      <w:proofErr w:type="spellEnd"/>
      <w:r w:rsidRPr="0027155B">
        <w:rPr>
          <w:lang w:val="en-US"/>
        </w:rPr>
        <w:t xml:space="preserve"> (x)</w:t>
      </w:r>
    </w:p>
    <w:p w:rsidR="005C6991" w:rsidRPr="0027155B" w:rsidRDefault="005C6991" w:rsidP="005C6991">
      <w:pPr>
        <w:pStyle w:val="CMD"/>
        <w:rPr>
          <w:lang w:val="en-US"/>
        </w:rPr>
      </w:pPr>
      <w:r w:rsidRPr="0027155B">
        <w:rPr>
          <w:lang w:val="en-US"/>
        </w:rPr>
        <w:t xml:space="preserve">    y=1</w:t>
      </w:r>
    </w:p>
    <w:p w:rsidR="005C6991" w:rsidRDefault="005C6991" w:rsidP="005C6991">
      <w:pPr>
        <w:pStyle w:val="CMD"/>
      </w:pPr>
      <w:r w:rsidRPr="0027155B">
        <w:rPr>
          <w:lang w:val="en-US"/>
        </w:rPr>
        <w:t xml:space="preserve">    </w:t>
      </w:r>
      <w:proofErr w:type="spellStart"/>
      <w:proofErr w:type="gramStart"/>
      <w:r>
        <w:t>while</w:t>
      </w:r>
      <w:proofErr w:type="spellEnd"/>
      <w:proofErr w:type="gramEnd"/>
      <w:r>
        <w:t xml:space="preserve"> </w:t>
      </w:r>
      <w:proofErr w:type="spellStart"/>
      <w:r>
        <w:t>True</w:t>
      </w:r>
      <w:proofErr w:type="spellEnd"/>
      <w:r>
        <w:t>:</w:t>
      </w:r>
    </w:p>
    <w:p w:rsidR="005C6991" w:rsidRDefault="005C6991" w:rsidP="005C6991">
      <w:pPr>
        <w:pStyle w:val="CMD"/>
      </w:pPr>
      <w:r>
        <w:t xml:space="preserve">        print(y)</w:t>
      </w:r>
    </w:p>
    <w:p w:rsidR="005C6991" w:rsidRDefault="005C6991" w:rsidP="005C6991">
      <w:pPr>
        <w:pStyle w:val="CMD"/>
      </w:pPr>
      <w:r>
        <w:t xml:space="preserve">        y=y+1</w:t>
      </w:r>
    </w:p>
    <w:p w:rsidR="005C6991" w:rsidRDefault="005C6991" w:rsidP="005C6991">
      <w:pPr>
        <w:pStyle w:val="CMD"/>
      </w:pPr>
      <w:r>
        <w:t xml:space="preserve">        if y&gt;x:</w:t>
      </w:r>
    </w:p>
    <w:p w:rsidR="005C6991" w:rsidRDefault="005C6991" w:rsidP="005C6991">
      <w:pPr>
        <w:pStyle w:val="CMD"/>
      </w:pPr>
      <w:r>
        <w:t xml:space="preserve">            break</w:t>
      </w:r>
    </w:p>
    <w:p w:rsidR="005C6991" w:rsidRDefault="005C6991" w:rsidP="005C6991">
      <w:pPr>
        <w:pStyle w:val="SubStepAlpha"/>
      </w:pPr>
      <w:r>
        <w:t>Enregistrez et exécutez votre script. Votre sortie devrait ressembler à la suivante dans laquelle l'utilisateur a entré deux valeurs différentes avant de quitter le programme.</w:t>
      </w:r>
    </w:p>
    <w:p w:rsidR="005C6991" w:rsidRPr="0027155B" w:rsidRDefault="00D209AF" w:rsidP="005C6991">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 xml:space="preserve">/python$ </w:t>
      </w:r>
      <w:r w:rsidR="005C6991" w:rsidRPr="0027155B">
        <w:rPr>
          <w:b/>
          <w:bCs/>
          <w:lang w:val="en-US"/>
        </w:rPr>
        <w:t xml:space="preserve">python3 while-loop.py </w:t>
      </w:r>
    </w:p>
    <w:p w:rsidR="005C6991" w:rsidRDefault="005C6991" w:rsidP="005C6991">
      <w:pPr>
        <w:pStyle w:val="CMD"/>
      </w:pPr>
      <w:r>
        <w:t xml:space="preserve">Entrez un nombre à compter : </w:t>
      </w:r>
      <w:r w:rsidRPr="005C6991">
        <w:rPr>
          <w:b/>
          <w:bCs/>
        </w:rPr>
        <w:t>3</w:t>
      </w:r>
    </w:p>
    <w:p w:rsidR="005C6991" w:rsidRPr="0027155B" w:rsidRDefault="005C6991" w:rsidP="005C6991">
      <w:pPr>
        <w:pStyle w:val="CMDOutput"/>
        <w:rPr>
          <w:lang w:val="en-US"/>
        </w:rPr>
      </w:pPr>
      <w:r w:rsidRPr="0027155B">
        <w:rPr>
          <w:lang w:val="en-US"/>
        </w:rPr>
        <w:t>1</w:t>
      </w:r>
    </w:p>
    <w:p w:rsidR="005C6991" w:rsidRPr="0027155B" w:rsidRDefault="005C6991" w:rsidP="005C6991">
      <w:pPr>
        <w:pStyle w:val="CMDOutput"/>
        <w:rPr>
          <w:lang w:val="en-US"/>
        </w:rPr>
      </w:pPr>
      <w:r w:rsidRPr="0027155B">
        <w:rPr>
          <w:lang w:val="en-US"/>
        </w:rPr>
        <w:t>2</w:t>
      </w:r>
    </w:p>
    <w:p w:rsidR="005C6991" w:rsidRPr="0027155B" w:rsidRDefault="005C6991" w:rsidP="005C6991">
      <w:pPr>
        <w:pStyle w:val="CMDOutput"/>
        <w:rPr>
          <w:lang w:val="en-US"/>
        </w:rPr>
      </w:pPr>
      <w:r w:rsidRPr="0027155B">
        <w:rPr>
          <w:lang w:val="en-US"/>
        </w:rPr>
        <w:t>3</w:t>
      </w:r>
    </w:p>
    <w:p w:rsidR="005C6991" w:rsidRPr="0027155B" w:rsidRDefault="005C6991" w:rsidP="005C6991">
      <w:pPr>
        <w:pStyle w:val="CMD"/>
        <w:rPr>
          <w:lang w:val="en-US"/>
        </w:rPr>
      </w:pPr>
      <w:r w:rsidRPr="0027155B">
        <w:rPr>
          <w:lang w:val="en-US"/>
        </w:rPr>
        <w:t xml:space="preserve">Enter a number to count to: </w:t>
      </w:r>
      <w:r w:rsidRPr="0027155B">
        <w:rPr>
          <w:b/>
          <w:bCs/>
          <w:lang w:val="en-US"/>
        </w:rPr>
        <w:t>5</w:t>
      </w:r>
    </w:p>
    <w:p w:rsidR="005C6991" w:rsidRPr="0027155B" w:rsidRDefault="005C6991" w:rsidP="005C6991">
      <w:pPr>
        <w:pStyle w:val="CMDOutput"/>
        <w:rPr>
          <w:lang w:val="en-US"/>
        </w:rPr>
      </w:pPr>
      <w:r w:rsidRPr="0027155B">
        <w:rPr>
          <w:lang w:val="en-US"/>
        </w:rPr>
        <w:t>1</w:t>
      </w:r>
    </w:p>
    <w:p w:rsidR="005C6991" w:rsidRPr="0027155B" w:rsidRDefault="005C6991" w:rsidP="005C6991">
      <w:pPr>
        <w:pStyle w:val="CMDOutput"/>
        <w:rPr>
          <w:lang w:val="en-US"/>
        </w:rPr>
      </w:pPr>
      <w:r w:rsidRPr="0027155B">
        <w:rPr>
          <w:lang w:val="en-US"/>
        </w:rPr>
        <w:t>2</w:t>
      </w:r>
    </w:p>
    <w:p w:rsidR="005C6991" w:rsidRPr="0027155B" w:rsidRDefault="005C6991" w:rsidP="005C6991">
      <w:pPr>
        <w:pStyle w:val="CMDOutput"/>
        <w:rPr>
          <w:lang w:val="en-US"/>
        </w:rPr>
      </w:pPr>
      <w:r w:rsidRPr="0027155B">
        <w:rPr>
          <w:lang w:val="en-US"/>
        </w:rPr>
        <w:t>3</w:t>
      </w:r>
    </w:p>
    <w:p w:rsidR="005C6991" w:rsidRPr="0027155B" w:rsidRDefault="005C6991" w:rsidP="005C6991">
      <w:pPr>
        <w:pStyle w:val="CMDOutput"/>
        <w:rPr>
          <w:lang w:val="en-US"/>
        </w:rPr>
      </w:pPr>
      <w:r w:rsidRPr="0027155B">
        <w:rPr>
          <w:lang w:val="en-US"/>
        </w:rPr>
        <w:lastRenderedPageBreak/>
        <w:t>4</w:t>
      </w:r>
    </w:p>
    <w:p w:rsidR="005C6991" w:rsidRPr="0027155B" w:rsidRDefault="005C6991" w:rsidP="005C6991">
      <w:pPr>
        <w:pStyle w:val="CMDOutput"/>
        <w:rPr>
          <w:lang w:val="en-US"/>
        </w:rPr>
      </w:pPr>
      <w:r w:rsidRPr="0027155B">
        <w:rPr>
          <w:lang w:val="en-US"/>
        </w:rPr>
        <w:t>5</w:t>
      </w:r>
    </w:p>
    <w:p w:rsidR="005C6991" w:rsidRPr="0027155B" w:rsidRDefault="005C6991" w:rsidP="005C6991">
      <w:pPr>
        <w:pStyle w:val="CMD"/>
        <w:rPr>
          <w:lang w:val="en-US"/>
        </w:rPr>
      </w:pPr>
      <w:r w:rsidRPr="0027155B">
        <w:rPr>
          <w:lang w:val="en-US"/>
        </w:rPr>
        <w:t xml:space="preserve">Enter a number to count to: </w:t>
      </w:r>
      <w:r w:rsidRPr="0027155B">
        <w:rPr>
          <w:b/>
          <w:bCs/>
          <w:lang w:val="en-US"/>
        </w:rPr>
        <w:t>quit</w:t>
      </w:r>
    </w:p>
    <w:p w:rsidR="005C6991" w:rsidRPr="0027155B" w:rsidRDefault="00D209AF" w:rsidP="005C6991">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/python$</w:t>
      </w:r>
    </w:p>
    <w:p w:rsidR="002F0AF6" w:rsidRDefault="00505AEB" w:rsidP="002F0AF6">
      <w:pPr>
        <w:pStyle w:val="Heading2"/>
      </w:pPr>
      <w:r>
        <w:t>Méthodes d'examen pour l'accès aux fichiers</w:t>
      </w:r>
    </w:p>
    <w:p w:rsidR="000A1C47" w:rsidRPr="000A1C47" w:rsidRDefault="000A1C47" w:rsidP="000A1C47">
      <w:pPr>
        <w:pStyle w:val="BodyTextL25"/>
      </w:pPr>
      <w:r>
        <w:t xml:space="preserve">Dans cette partie, vous passez en revue les méthodes d'accès, de lecture et de manipulation d'un fichier. </w:t>
      </w:r>
    </w:p>
    <w:p w:rsidR="002F0AF6" w:rsidRDefault="005C6991" w:rsidP="002F0AF6">
      <w:pPr>
        <w:pStyle w:val="Heading3"/>
      </w:pPr>
      <w:r>
        <w:t>Créez un programme qui lit un fichier externe.</w:t>
      </w:r>
    </w:p>
    <w:p w:rsidR="005C6991" w:rsidRDefault="005C6991" w:rsidP="005C6991">
      <w:pPr>
        <w:pStyle w:val="BodyTextL25"/>
      </w:pPr>
      <w:r>
        <w:t xml:space="preserve">En plus de la saisie utilisateur, vous pouvez accéder à une base de données, à un autre programme informatique ou à un fichier pour fournir une entrée à votre programme. La fonction </w:t>
      </w:r>
      <w:r>
        <w:rPr>
          <w:b/>
        </w:rPr>
        <w:t>open ()</w:t>
      </w:r>
      <w:r>
        <w:t xml:space="preserve"> peut être utilisée pour accéder à un fichier en utilisant la syntaxe suivante :</w:t>
      </w:r>
    </w:p>
    <w:p w:rsidR="005C6991" w:rsidRDefault="005C6991" w:rsidP="00943CBE">
      <w:pPr>
        <w:pStyle w:val="CMD"/>
      </w:pPr>
      <w:r w:rsidRPr="00943CBE">
        <w:rPr>
          <w:b/>
          <w:bCs/>
        </w:rPr>
        <w:t>open</w:t>
      </w:r>
      <w:r>
        <w:t>(</w:t>
      </w:r>
      <w:r w:rsidRPr="00943CBE">
        <w:rPr>
          <w:i/>
          <w:iCs/>
        </w:rPr>
        <w:t>name</w:t>
      </w:r>
      <w:r>
        <w:t>, [</w:t>
      </w:r>
      <w:r w:rsidRPr="00943CBE">
        <w:rPr>
          <w:i/>
          <w:iCs/>
        </w:rPr>
        <w:t>mode</w:t>
      </w:r>
      <w:r>
        <w:t>])</w:t>
      </w:r>
    </w:p>
    <w:p w:rsidR="005C6991" w:rsidRDefault="005C6991" w:rsidP="005C6991">
      <w:pPr>
        <w:pStyle w:val="BodyTextL25"/>
      </w:pPr>
      <w:r>
        <w:t>Le paramètre name est le nom du fichier à ouvrir. Si le fichier se trouve dans un répertoire différent de celui de votre script, vous devrez également fournir des informations sur le chemin d'accès. Pour nos besoins, nous ne sommes intéressés que par trois paramètres de mode :</w:t>
      </w:r>
    </w:p>
    <w:p w:rsidR="005C6991" w:rsidRDefault="005C6991" w:rsidP="00943CBE">
      <w:pPr>
        <w:pStyle w:val="Bulletlevel2"/>
      </w:pPr>
      <w:r>
        <w:rPr>
          <w:b/>
        </w:rPr>
        <w:t>r</w:t>
      </w:r>
      <w:r>
        <w:t xml:space="preserve"> - lire le fichier (mode par défaut si le mode est omis).</w:t>
      </w:r>
    </w:p>
    <w:p w:rsidR="005C6991" w:rsidRDefault="005C6991" w:rsidP="00943CBE">
      <w:pPr>
        <w:pStyle w:val="Bulletlevel2"/>
      </w:pPr>
      <w:r>
        <w:rPr>
          <w:b/>
        </w:rPr>
        <w:t>w</w:t>
      </w:r>
      <w:r>
        <w:t xml:space="preserve"> - écrire sur le fichier, en remplaçant le contenu du fichier.</w:t>
      </w:r>
    </w:p>
    <w:p w:rsidR="005C6991" w:rsidRDefault="005C6991" w:rsidP="005C6991">
      <w:pPr>
        <w:pStyle w:val="Bulletlevel2"/>
      </w:pPr>
      <w:r>
        <w:rPr>
          <w:b/>
        </w:rPr>
        <w:t xml:space="preserve">a </w:t>
      </w:r>
      <w:r>
        <w:t>- ajouter au fichier.</w:t>
      </w:r>
    </w:p>
    <w:p w:rsidR="005C6991" w:rsidRDefault="005C6991" w:rsidP="00943CBE">
      <w:pPr>
        <w:pStyle w:val="SubStepAlpha"/>
      </w:pPr>
      <w:r>
        <w:t xml:space="preserve">Ouvrez un script vide et enregistrez-le sous </w:t>
      </w:r>
      <w:r w:rsidRPr="00943CBE">
        <w:rPr>
          <w:b/>
          <w:bCs/>
        </w:rPr>
        <w:t>file-access.py</w:t>
      </w:r>
      <w:r>
        <w:t>.</w:t>
      </w:r>
    </w:p>
    <w:p w:rsidR="005C6991" w:rsidRDefault="005C6991" w:rsidP="00943CBE">
      <w:pPr>
        <w:pStyle w:val="SubStepAlpha"/>
      </w:pPr>
      <w:r>
        <w:t xml:space="preserve">Créez le programme suivant pour lire et imprimer le contenu du fichier </w:t>
      </w:r>
      <w:r w:rsidRPr="00943CBE">
        <w:rPr>
          <w:b/>
          <w:bCs/>
        </w:rPr>
        <w:t>devices.txt</w:t>
      </w:r>
      <w:r>
        <w:t xml:space="preserve"> qui se trouve dans le même répertoire que votre programme. Après avoir imprimé le contenu du fichier, utilisez la fonction </w:t>
      </w:r>
      <w:r>
        <w:rPr>
          <w:b/>
        </w:rPr>
        <w:t>close ()</w:t>
      </w:r>
      <w:r>
        <w:t xml:space="preserve"> pour le supprimer de la mémoire de l'ordinateur.</w:t>
      </w:r>
    </w:p>
    <w:p w:rsidR="00943CBE" w:rsidRPr="0027155B" w:rsidRDefault="00943CBE" w:rsidP="004427FD">
      <w:pPr>
        <w:pStyle w:val="CMD"/>
        <w:rPr>
          <w:lang w:val="en-US"/>
        </w:rPr>
      </w:pPr>
      <w:proofErr w:type="gramStart"/>
      <w:r w:rsidRPr="0027155B">
        <w:rPr>
          <w:lang w:val="en-US"/>
        </w:rPr>
        <w:t>file=</w:t>
      </w:r>
      <w:proofErr w:type="gramEnd"/>
      <w:r w:rsidRPr="0027155B">
        <w:rPr>
          <w:lang w:val="en-US"/>
        </w:rPr>
        <w:t>open("</w:t>
      </w:r>
      <w:proofErr w:type="spellStart"/>
      <w:r w:rsidRPr="0027155B">
        <w:rPr>
          <w:lang w:val="en-US"/>
        </w:rPr>
        <w:t>devices.txt","r</w:t>
      </w:r>
      <w:proofErr w:type="spellEnd"/>
      <w:r w:rsidRPr="0027155B">
        <w:rPr>
          <w:lang w:val="en-US"/>
        </w:rPr>
        <w:t>")</w:t>
      </w:r>
    </w:p>
    <w:p w:rsidR="00943CBE" w:rsidRPr="0027155B" w:rsidRDefault="00943CBE" w:rsidP="004427FD">
      <w:pPr>
        <w:pStyle w:val="CMD"/>
        <w:rPr>
          <w:lang w:val="en-US"/>
        </w:rPr>
      </w:pPr>
      <w:proofErr w:type="gramStart"/>
      <w:r w:rsidRPr="0027155B">
        <w:rPr>
          <w:lang w:val="en-US"/>
        </w:rPr>
        <w:t>for</w:t>
      </w:r>
      <w:proofErr w:type="gramEnd"/>
      <w:r w:rsidRPr="0027155B">
        <w:rPr>
          <w:lang w:val="en-US"/>
        </w:rPr>
        <w:t xml:space="preserve"> item in file:</w:t>
      </w:r>
    </w:p>
    <w:p w:rsidR="00943CBE" w:rsidRPr="0027155B" w:rsidRDefault="00943CBE" w:rsidP="004427FD">
      <w:pPr>
        <w:pStyle w:val="CMD"/>
        <w:rPr>
          <w:lang w:val="en-US"/>
        </w:rPr>
      </w:pPr>
      <w:r w:rsidRPr="0027155B">
        <w:rPr>
          <w:lang w:val="en-US"/>
        </w:rPr>
        <w:t xml:space="preserve">    </w:t>
      </w:r>
      <w:proofErr w:type="gramStart"/>
      <w:r w:rsidRPr="0027155B">
        <w:rPr>
          <w:lang w:val="en-US"/>
        </w:rPr>
        <w:t>print(</w:t>
      </w:r>
      <w:proofErr w:type="gramEnd"/>
      <w:r w:rsidRPr="0027155B">
        <w:rPr>
          <w:lang w:val="en-US"/>
        </w:rPr>
        <w:t>item)</w:t>
      </w:r>
    </w:p>
    <w:p w:rsidR="00943CBE" w:rsidRDefault="00943CBE" w:rsidP="004427FD">
      <w:pPr>
        <w:pStyle w:val="CMD"/>
      </w:pPr>
      <w:proofErr w:type="spellStart"/>
      <w:proofErr w:type="gramStart"/>
      <w:r>
        <w:t>file.close</w:t>
      </w:r>
      <w:proofErr w:type="spellEnd"/>
      <w:r>
        <w:t>()</w:t>
      </w:r>
      <w:proofErr w:type="gramEnd"/>
    </w:p>
    <w:p w:rsidR="005C6991" w:rsidRDefault="005C6991" w:rsidP="00943CBE">
      <w:pPr>
        <w:pStyle w:val="BodyTextL50"/>
      </w:pPr>
      <w:r>
        <w:rPr>
          <w:b/>
        </w:rPr>
        <w:t>Remarque</w:t>
      </w:r>
      <w:r>
        <w:t> : Le contenu du fichier est défini sur une variable nommée fichier. Cependant, cette variable peut être appelée tout ce que le programmeur choisit.</w:t>
      </w:r>
    </w:p>
    <w:p w:rsidR="005C6991" w:rsidRPr="0027155B" w:rsidRDefault="00943CBE" w:rsidP="00943CBE">
      <w:pPr>
        <w:pStyle w:val="SubStepAlpha"/>
        <w:rPr>
          <w:lang w:val="en-US"/>
        </w:rPr>
      </w:pPr>
      <w:r>
        <w:t xml:space="preserve">Enregistrez et exécutez votre programme. </w:t>
      </w:r>
      <w:r w:rsidRPr="0027155B">
        <w:rPr>
          <w:lang w:val="en-US"/>
        </w:rPr>
        <w:t>You should get output similar to the following.</w:t>
      </w:r>
    </w:p>
    <w:p w:rsidR="00943CBE" w:rsidRPr="0027155B" w:rsidRDefault="00D209AF" w:rsidP="00943CBE">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 xml:space="preserve">/python$ </w:t>
      </w:r>
      <w:r w:rsidR="00943CBE" w:rsidRPr="0027155B">
        <w:rPr>
          <w:b/>
          <w:bCs/>
          <w:lang w:val="en-US"/>
        </w:rPr>
        <w:t xml:space="preserve">python3 file-access.py </w:t>
      </w:r>
    </w:p>
    <w:p w:rsidR="00943CBE" w:rsidRPr="0027155B" w:rsidRDefault="00943CBE" w:rsidP="00943CBE">
      <w:pPr>
        <w:pStyle w:val="CMDOutput"/>
        <w:rPr>
          <w:lang w:val="en-US"/>
        </w:rPr>
      </w:pPr>
      <w:r w:rsidRPr="0027155B">
        <w:rPr>
          <w:lang w:val="en-US"/>
        </w:rPr>
        <w:t>Cisco 819 Router</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t>Cisco 881 Router</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t>Cisco 888 Router</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t>Cisco 1100 Router</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t>Cisco 4321 Router</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t>Cisco 4331 Router</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t>Cisco 4351 Router</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lastRenderedPageBreak/>
        <w:t>Cisco 2960 Catalyst Switch</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t>Cisco 3850 Catalyst Switch</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t>Cisco 7700 Nexus Switch</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t xml:space="preserve">Cisco </w:t>
      </w:r>
      <w:proofErr w:type="spellStart"/>
      <w:r w:rsidRPr="0027155B">
        <w:rPr>
          <w:lang w:val="en-US"/>
        </w:rPr>
        <w:t>Meraki</w:t>
      </w:r>
      <w:proofErr w:type="spellEnd"/>
      <w:r w:rsidRPr="0027155B">
        <w:rPr>
          <w:lang w:val="en-US"/>
        </w:rPr>
        <w:t xml:space="preserve"> MS220-8 Cloud Managed Switch</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t xml:space="preserve">Cisco </w:t>
      </w:r>
      <w:proofErr w:type="spellStart"/>
      <w:r w:rsidRPr="0027155B">
        <w:rPr>
          <w:lang w:val="en-US"/>
        </w:rPr>
        <w:t>Meraki</w:t>
      </w:r>
      <w:proofErr w:type="spellEnd"/>
      <w:r w:rsidRPr="0027155B">
        <w:rPr>
          <w:lang w:val="en-US"/>
        </w:rPr>
        <w:t xml:space="preserve"> MX64W Security Appliance</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t xml:space="preserve">Cisco </w:t>
      </w:r>
      <w:proofErr w:type="spellStart"/>
      <w:r w:rsidRPr="0027155B">
        <w:rPr>
          <w:lang w:val="en-US"/>
        </w:rPr>
        <w:t>Meraki</w:t>
      </w:r>
      <w:proofErr w:type="spellEnd"/>
      <w:r w:rsidRPr="0027155B">
        <w:rPr>
          <w:lang w:val="en-US"/>
        </w:rPr>
        <w:t xml:space="preserve"> MX84 Security Appliance</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t xml:space="preserve">Cisco </w:t>
      </w:r>
      <w:proofErr w:type="spellStart"/>
      <w:r w:rsidRPr="0027155B">
        <w:rPr>
          <w:lang w:val="en-US"/>
        </w:rPr>
        <w:t>Meraki</w:t>
      </w:r>
      <w:proofErr w:type="spellEnd"/>
      <w:r w:rsidRPr="0027155B">
        <w:rPr>
          <w:lang w:val="en-US"/>
        </w:rPr>
        <w:t xml:space="preserve"> MC74 VoIP Phone</w:t>
      </w:r>
    </w:p>
    <w:p w:rsidR="00943CBE" w:rsidRPr="0027155B" w:rsidRDefault="00943CBE" w:rsidP="00943CBE">
      <w:pPr>
        <w:pStyle w:val="CMDOutput"/>
        <w:rPr>
          <w:lang w:val="en-US"/>
        </w:rPr>
      </w:pPr>
    </w:p>
    <w:p w:rsidR="00943CBE" w:rsidRPr="0027155B" w:rsidRDefault="00943CBE" w:rsidP="00943CBE">
      <w:pPr>
        <w:pStyle w:val="CMDOutput"/>
        <w:rPr>
          <w:lang w:val="en-US"/>
        </w:rPr>
      </w:pPr>
      <w:r w:rsidRPr="0027155B">
        <w:rPr>
          <w:lang w:val="en-US"/>
        </w:rPr>
        <w:t>Cisco 3860 Catalyst Switch</w:t>
      </w:r>
    </w:p>
    <w:p w:rsidR="005C6991" w:rsidRPr="0027155B" w:rsidRDefault="00D209AF" w:rsidP="00943CBE">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/python$</w:t>
      </w:r>
    </w:p>
    <w:p w:rsidR="00943CBE" w:rsidRDefault="00943CBE" w:rsidP="00943CBE">
      <w:pPr>
        <w:pStyle w:val="Heading3"/>
      </w:pPr>
      <w:r>
        <w:t>Supprimez les lignes vides de la sortie.</w:t>
      </w:r>
    </w:p>
    <w:p w:rsidR="00943CBE" w:rsidRDefault="00943CBE" w:rsidP="00943CBE">
      <w:pPr>
        <w:pStyle w:val="BodyTextL25"/>
      </w:pPr>
      <w:r>
        <w:t xml:space="preserve">Vous avez peut-être remarqué que Python a ajouté une ligne vide après chaque entrée. Nous pouvons supprimer cette ligne vide en utilisant la méthode </w:t>
      </w:r>
      <w:r>
        <w:rPr>
          <w:b/>
        </w:rPr>
        <w:t>strip ()</w:t>
      </w:r>
      <w:r>
        <w:t xml:space="preserve">. </w:t>
      </w:r>
    </w:p>
    <w:p w:rsidR="00943CBE" w:rsidRDefault="00943CBE" w:rsidP="00943CBE">
      <w:pPr>
        <w:pStyle w:val="SubStepAlpha"/>
      </w:pPr>
      <w:r>
        <w:t xml:space="preserve">Modifiez votre programme </w:t>
      </w:r>
      <w:r w:rsidRPr="00943CBE">
        <w:rPr>
          <w:b/>
          <w:bCs/>
        </w:rPr>
        <w:t>file-access.py</w:t>
      </w:r>
      <w:r>
        <w:t xml:space="preserve"> pour inclure la méthode </w:t>
      </w:r>
      <w:r>
        <w:rPr>
          <w:b/>
        </w:rPr>
        <w:t>strip ()</w:t>
      </w:r>
      <w:r>
        <w:t>.</w:t>
      </w:r>
    </w:p>
    <w:p w:rsidR="00943CBE" w:rsidRPr="0027155B" w:rsidRDefault="00943CBE" w:rsidP="00943CBE">
      <w:pPr>
        <w:pStyle w:val="CMD"/>
        <w:rPr>
          <w:lang w:val="en-US"/>
        </w:rPr>
      </w:pPr>
      <w:proofErr w:type="gramStart"/>
      <w:r w:rsidRPr="0027155B">
        <w:rPr>
          <w:lang w:val="en-US"/>
        </w:rPr>
        <w:t>file=</w:t>
      </w:r>
      <w:proofErr w:type="gramEnd"/>
      <w:r w:rsidRPr="0027155B">
        <w:rPr>
          <w:lang w:val="en-US"/>
        </w:rPr>
        <w:t>open("</w:t>
      </w:r>
      <w:proofErr w:type="spellStart"/>
      <w:r w:rsidRPr="0027155B">
        <w:rPr>
          <w:lang w:val="en-US"/>
        </w:rPr>
        <w:t>devices.txt","r</w:t>
      </w:r>
      <w:proofErr w:type="spellEnd"/>
      <w:r w:rsidRPr="0027155B">
        <w:rPr>
          <w:lang w:val="en-US"/>
        </w:rPr>
        <w:t>")</w:t>
      </w:r>
    </w:p>
    <w:p w:rsidR="00943CBE" w:rsidRPr="0027155B" w:rsidRDefault="00943CBE" w:rsidP="00943CBE">
      <w:pPr>
        <w:pStyle w:val="CMD"/>
        <w:rPr>
          <w:lang w:val="en-US"/>
        </w:rPr>
      </w:pPr>
      <w:proofErr w:type="gramStart"/>
      <w:r w:rsidRPr="0027155B">
        <w:rPr>
          <w:lang w:val="en-US"/>
        </w:rPr>
        <w:t>for</w:t>
      </w:r>
      <w:proofErr w:type="gramEnd"/>
      <w:r w:rsidRPr="0027155B">
        <w:rPr>
          <w:lang w:val="en-US"/>
        </w:rPr>
        <w:t xml:space="preserve"> item in file:</w:t>
      </w:r>
    </w:p>
    <w:p w:rsidR="00943CBE" w:rsidRPr="0027155B" w:rsidRDefault="00943CBE" w:rsidP="00943CBE">
      <w:pPr>
        <w:pStyle w:val="CMD"/>
        <w:rPr>
          <w:lang w:val="en-US"/>
        </w:rPr>
      </w:pPr>
      <w:r w:rsidRPr="0027155B">
        <w:rPr>
          <w:highlight w:val="yellow"/>
          <w:lang w:val="en-US"/>
        </w:rPr>
        <w:t xml:space="preserve">   </w:t>
      </w:r>
      <w:proofErr w:type="gramStart"/>
      <w:r w:rsidRPr="0027155B">
        <w:rPr>
          <w:highlight w:val="yellow"/>
          <w:lang w:val="en-US"/>
        </w:rPr>
        <w:t>item=</w:t>
      </w:r>
      <w:proofErr w:type="spellStart"/>
      <w:proofErr w:type="gramEnd"/>
      <w:r w:rsidRPr="0027155B">
        <w:rPr>
          <w:highlight w:val="yellow"/>
          <w:lang w:val="en-US"/>
        </w:rPr>
        <w:t>item.strip</w:t>
      </w:r>
      <w:proofErr w:type="spellEnd"/>
      <w:r w:rsidRPr="0027155B">
        <w:rPr>
          <w:highlight w:val="yellow"/>
          <w:lang w:val="en-US"/>
        </w:rPr>
        <w:t xml:space="preserve"> ()</w:t>
      </w:r>
    </w:p>
    <w:p w:rsidR="00943CBE" w:rsidRDefault="00943CBE" w:rsidP="00943CBE">
      <w:pPr>
        <w:pStyle w:val="CMD"/>
      </w:pPr>
      <w:r w:rsidRPr="0027155B">
        <w:rPr>
          <w:lang w:val="en-US"/>
        </w:rPr>
        <w:t xml:space="preserve">   </w:t>
      </w:r>
      <w:proofErr w:type="spellStart"/>
      <w:proofErr w:type="gramStart"/>
      <w:r>
        <w:t>print</w:t>
      </w:r>
      <w:proofErr w:type="spellEnd"/>
      <w:r>
        <w:t>(</w:t>
      </w:r>
      <w:proofErr w:type="gramEnd"/>
      <w:r>
        <w:t>item)</w:t>
      </w:r>
    </w:p>
    <w:p w:rsidR="00943CBE" w:rsidRDefault="00943CBE" w:rsidP="00943CBE">
      <w:pPr>
        <w:pStyle w:val="CMD"/>
      </w:pPr>
      <w:r>
        <w:t>file.close()</w:t>
      </w:r>
    </w:p>
    <w:p w:rsidR="00943CBE" w:rsidRDefault="00943CBE" w:rsidP="00943CBE">
      <w:pPr>
        <w:pStyle w:val="SubStepAlpha"/>
      </w:pPr>
      <w:r>
        <w:t>Enregistrez et exécutez votre programme. Vous devriez obtenir un résultat similaire à ce qui suit.</w:t>
      </w:r>
    </w:p>
    <w:p w:rsidR="00943CBE" w:rsidRPr="00943CBE" w:rsidRDefault="00D209AF" w:rsidP="00943CBE">
      <w:pPr>
        <w:pStyle w:val="CMD"/>
      </w:pPr>
      <w:r>
        <w:t xml:space="preserve">devasc@labvm:~/labs/devnet-src/python$ </w:t>
      </w:r>
      <w:r w:rsidR="00943CBE" w:rsidRPr="00943CBE">
        <w:rPr>
          <w:b/>
          <w:bCs/>
        </w:rPr>
        <w:t xml:space="preserve">python3 file-access.py </w:t>
      </w:r>
    </w:p>
    <w:p w:rsidR="00943CBE" w:rsidRPr="00943CBE" w:rsidRDefault="00943CBE" w:rsidP="00943CBE">
      <w:pPr>
        <w:pStyle w:val="CMDOutput"/>
      </w:pPr>
      <w:r>
        <w:t>Cisco 819 Router</w:t>
      </w:r>
    </w:p>
    <w:p w:rsidR="00943CBE" w:rsidRPr="00943CBE" w:rsidRDefault="00943CBE" w:rsidP="00943CBE">
      <w:pPr>
        <w:pStyle w:val="CMDOutput"/>
      </w:pPr>
      <w:r>
        <w:t>Cisco 881 Router</w:t>
      </w:r>
    </w:p>
    <w:p w:rsidR="00943CBE" w:rsidRPr="00943CBE" w:rsidRDefault="00943CBE" w:rsidP="00943CBE">
      <w:pPr>
        <w:pStyle w:val="CMDOutput"/>
      </w:pPr>
      <w:r>
        <w:t>Cisco 888 Router</w:t>
      </w:r>
    </w:p>
    <w:p w:rsidR="00943CBE" w:rsidRPr="00943CBE" w:rsidRDefault="00943CBE" w:rsidP="00943CBE">
      <w:pPr>
        <w:pStyle w:val="CMDOutput"/>
      </w:pPr>
      <w:r>
        <w:t>Cisco 1100 Router</w:t>
      </w:r>
    </w:p>
    <w:p w:rsidR="00943CBE" w:rsidRPr="00943CBE" w:rsidRDefault="00943CBE" w:rsidP="00943CBE">
      <w:pPr>
        <w:pStyle w:val="CMDOutput"/>
      </w:pPr>
      <w:r>
        <w:t>Cisco 4321 Router</w:t>
      </w:r>
    </w:p>
    <w:p w:rsidR="00943CBE" w:rsidRPr="00943CBE" w:rsidRDefault="00943CBE" w:rsidP="00943CBE">
      <w:pPr>
        <w:pStyle w:val="CMDOutput"/>
      </w:pPr>
      <w:r>
        <w:t>Cisco 4331 Router</w:t>
      </w:r>
    </w:p>
    <w:p w:rsidR="00943CBE" w:rsidRPr="0027155B" w:rsidRDefault="00943CBE" w:rsidP="00943CBE">
      <w:pPr>
        <w:pStyle w:val="CMDOutput"/>
        <w:rPr>
          <w:lang w:val="en-US"/>
        </w:rPr>
      </w:pPr>
      <w:r w:rsidRPr="0027155B">
        <w:rPr>
          <w:lang w:val="en-US"/>
        </w:rPr>
        <w:t>Cisco 4351 Router</w:t>
      </w:r>
    </w:p>
    <w:p w:rsidR="00943CBE" w:rsidRPr="0027155B" w:rsidRDefault="00943CBE" w:rsidP="00943CBE">
      <w:pPr>
        <w:pStyle w:val="CMDOutput"/>
        <w:rPr>
          <w:lang w:val="en-US"/>
        </w:rPr>
      </w:pPr>
      <w:r w:rsidRPr="0027155B">
        <w:rPr>
          <w:lang w:val="en-US"/>
        </w:rPr>
        <w:t>Cisco 2960 Catalyst Switch</w:t>
      </w:r>
    </w:p>
    <w:p w:rsidR="00943CBE" w:rsidRPr="0027155B" w:rsidRDefault="00943CBE" w:rsidP="00943CBE">
      <w:pPr>
        <w:pStyle w:val="CMDOutput"/>
        <w:rPr>
          <w:lang w:val="en-US"/>
        </w:rPr>
      </w:pPr>
      <w:r w:rsidRPr="0027155B">
        <w:rPr>
          <w:lang w:val="en-US"/>
        </w:rPr>
        <w:t>Cisco 3850 Catalyst Switch</w:t>
      </w:r>
    </w:p>
    <w:p w:rsidR="00943CBE" w:rsidRPr="0027155B" w:rsidRDefault="00943CBE" w:rsidP="00943CBE">
      <w:pPr>
        <w:pStyle w:val="CMDOutput"/>
        <w:rPr>
          <w:lang w:val="en-US"/>
        </w:rPr>
      </w:pPr>
      <w:r w:rsidRPr="0027155B">
        <w:rPr>
          <w:lang w:val="en-US"/>
        </w:rPr>
        <w:t>Cisco 7700 Nexus Switch</w:t>
      </w:r>
    </w:p>
    <w:p w:rsidR="00943CBE" w:rsidRPr="0027155B" w:rsidRDefault="00943CBE" w:rsidP="00943CBE">
      <w:pPr>
        <w:pStyle w:val="CMDOutput"/>
        <w:rPr>
          <w:lang w:val="en-US"/>
        </w:rPr>
      </w:pPr>
      <w:r w:rsidRPr="0027155B">
        <w:rPr>
          <w:lang w:val="en-US"/>
        </w:rPr>
        <w:t xml:space="preserve">Cisco </w:t>
      </w:r>
      <w:proofErr w:type="spellStart"/>
      <w:r w:rsidRPr="0027155B">
        <w:rPr>
          <w:lang w:val="en-US"/>
        </w:rPr>
        <w:t>Meraki</w:t>
      </w:r>
      <w:proofErr w:type="spellEnd"/>
      <w:r w:rsidRPr="0027155B">
        <w:rPr>
          <w:lang w:val="en-US"/>
        </w:rPr>
        <w:t xml:space="preserve"> MS220-8 Cloud Managed Switch</w:t>
      </w:r>
    </w:p>
    <w:p w:rsidR="00943CBE" w:rsidRPr="0027155B" w:rsidRDefault="00943CBE" w:rsidP="00943CBE">
      <w:pPr>
        <w:pStyle w:val="CMDOutput"/>
        <w:rPr>
          <w:lang w:val="en-US"/>
        </w:rPr>
      </w:pPr>
      <w:r w:rsidRPr="0027155B">
        <w:rPr>
          <w:lang w:val="en-US"/>
        </w:rPr>
        <w:t xml:space="preserve">Cisco </w:t>
      </w:r>
      <w:proofErr w:type="spellStart"/>
      <w:r w:rsidRPr="0027155B">
        <w:rPr>
          <w:lang w:val="en-US"/>
        </w:rPr>
        <w:t>Meraki</w:t>
      </w:r>
      <w:proofErr w:type="spellEnd"/>
      <w:r w:rsidRPr="0027155B">
        <w:rPr>
          <w:lang w:val="en-US"/>
        </w:rPr>
        <w:t xml:space="preserve"> MX64W Security Appliance</w:t>
      </w:r>
    </w:p>
    <w:p w:rsidR="00943CBE" w:rsidRPr="0027155B" w:rsidRDefault="00943CBE" w:rsidP="00943CBE">
      <w:pPr>
        <w:pStyle w:val="CMDOutput"/>
        <w:rPr>
          <w:lang w:val="en-US"/>
        </w:rPr>
      </w:pPr>
      <w:r w:rsidRPr="0027155B">
        <w:rPr>
          <w:lang w:val="en-US"/>
        </w:rPr>
        <w:t xml:space="preserve">Cisco </w:t>
      </w:r>
      <w:proofErr w:type="spellStart"/>
      <w:r w:rsidRPr="0027155B">
        <w:rPr>
          <w:lang w:val="en-US"/>
        </w:rPr>
        <w:t>Meraki</w:t>
      </w:r>
      <w:proofErr w:type="spellEnd"/>
      <w:r w:rsidRPr="0027155B">
        <w:rPr>
          <w:lang w:val="en-US"/>
        </w:rPr>
        <w:t xml:space="preserve"> MX84 Security Appliance</w:t>
      </w:r>
    </w:p>
    <w:p w:rsidR="00943CBE" w:rsidRPr="0027155B" w:rsidRDefault="00943CBE" w:rsidP="00943CBE">
      <w:pPr>
        <w:pStyle w:val="CMDOutput"/>
        <w:rPr>
          <w:lang w:val="en-US"/>
        </w:rPr>
      </w:pPr>
      <w:r w:rsidRPr="0027155B">
        <w:rPr>
          <w:lang w:val="en-US"/>
        </w:rPr>
        <w:t xml:space="preserve">Cisco </w:t>
      </w:r>
      <w:proofErr w:type="spellStart"/>
      <w:r w:rsidRPr="0027155B">
        <w:rPr>
          <w:lang w:val="en-US"/>
        </w:rPr>
        <w:t>Meraki</w:t>
      </w:r>
      <w:proofErr w:type="spellEnd"/>
      <w:r w:rsidRPr="0027155B">
        <w:rPr>
          <w:lang w:val="en-US"/>
        </w:rPr>
        <w:t xml:space="preserve"> MC74 VoIP Phone</w:t>
      </w:r>
    </w:p>
    <w:p w:rsidR="00943CBE" w:rsidRPr="0027155B" w:rsidRDefault="00943CBE" w:rsidP="00943CBE">
      <w:pPr>
        <w:pStyle w:val="CMDOutput"/>
        <w:rPr>
          <w:lang w:val="en-US"/>
        </w:rPr>
      </w:pPr>
      <w:r w:rsidRPr="0027155B">
        <w:rPr>
          <w:lang w:val="en-US"/>
        </w:rPr>
        <w:t>Cisco 3860 Catalyst Switch</w:t>
      </w:r>
    </w:p>
    <w:p w:rsidR="00943CBE" w:rsidRPr="0027155B" w:rsidRDefault="00D209AF" w:rsidP="00943CBE">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/python$</w:t>
      </w:r>
    </w:p>
    <w:p w:rsidR="00943CBE" w:rsidRDefault="000A1C47" w:rsidP="000A1C47">
      <w:pPr>
        <w:pStyle w:val="Heading3"/>
      </w:pPr>
      <w:r>
        <w:lastRenderedPageBreak/>
        <w:t>Copiez le contenu d'un fichier dans une variable de liste.</w:t>
      </w:r>
    </w:p>
    <w:p w:rsidR="000A1C47" w:rsidRDefault="000A1C47" w:rsidP="000A1C47">
      <w:pPr>
        <w:pStyle w:val="BodyTextL25"/>
      </w:pPr>
      <w:r>
        <w:t xml:space="preserve">La plupart du temps, lorsque les programmeurs accèdent à une ressource externe telle qu'une base de données ou un fichier, ils veulent copier ce contenu dans une variable locale qui peut ensuite être référencée et manipulée sans affecter la ressource d'origine. </w:t>
      </w:r>
    </w:p>
    <w:p w:rsidR="000A1C47" w:rsidRDefault="000A1C47" w:rsidP="000A1C47">
      <w:pPr>
        <w:pStyle w:val="BodyTextL25"/>
      </w:pPr>
      <w:r>
        <w:t xml:space="preserve">Le fichier </w:t>
      </w:r>
      <w:r w:rsidRPr="000A1C47">
        <w:rPr>
          <w:b/>
          <w:bCs/>
        </w:rPr>
        <w:t>devices.txt</w:t>
      </w:r>
      <w:r>
        <w:t xml:space="preserve"> est une liste de périphériques Cisco qui peuvent facilement être copiés dans une liste Python à l'aide des étapes suivantes :</w:t>
      </w:r>
    </w:p>
    <w:p w:rsidR="000A1C47" w:rsidRDefault="000A1C47" w:rsidP="000A1C47">
      <w:pPr>
        <w:pStyle w:val="Bulletlevel2"/>
      </w:pPr>
      <w:r>
        <w:t>Créer une liste vide.</w:t>
      </w:r>
    </w:p>
    <w:p w:rsidR="000A1C47" w:rsidRDefault="000A1C47" w:rsidP="000A1C47">
      <w:pPr>
        <w:pStyle w:val="Bulletlevel2"/>
      </w:pPr>
      <w:r>
        <w:t xml:space="preserve">Utilisez le paramètre </w:t>
      </w:r>
      <w:r w:rsidRPr="000A1C47">
        <w:rPr>
          <w:b/>
          <w:bCs/>
        </w:rPr>
        <w:t>append</w:t>
      </w:r>
      <w:r>
        <w:t xml:space="preserve"> pour copier le contenu du fichier dans la nouvelle liste.</w:t>
      </w:r>
    </w:p>
    <w:p w:rsidR="000A1C47" w:rsidRDefault="000A1C47" w:rsidP="000A1C47">
      <w:pPr>
        <w:pStyle w:val="Bulletlevel2"/>
      </w:pPr>
      <w:r>
        <w:t>Imprimer la liste.</w:t>
      </w:r>
    </w:p>
    <w:p w:rsidR="000A1C47" w:rsidRDefault="000A1C47" w:rsidP="000A1C47">
      <w:pPr>
        <w:pStyle w:val="SubStepAlpha"/>
      </w:pPr>
      <w:r>
        <w:t>Modifiez votre file-access.py comme indiqué dans le suivant</w:t>
      </w:r>
    </w:p>
    <w:p w:rsidR="000A1C47" w:rsidRPr="0027155B" w:rsidRDefault="000A1C47" w:rsidP="000A1C47">
      <w:pPr>
        <w:pStyle w:val="CMD"/>
        <w:rPr>
          <w:lang w:val="en-US"/>
        </w:rPr>
      </w:pPr>
      <w:proofErr w:type="gramStart"/>
      <w:r w:rsidRPr="0027155B">
        <w:rPr>
          <w:highlight w:val="yellow"/>
          <w:lang w:val="en-US"/>
        </w:rPr>
        <w:t>devices</w:t>
      </w:r>
      <w:proofErr w:type="gramEnd"/>
      <w:r w:rsidRPr="0027155B">
        <w:rPr>
          <w:highlight w:val="yellow"/>
          <w:lang w:val="en-US"/>
        </w:rPr>
        <w:t>=[]</w:t>
      </w:r>
    </w:p>
    <w:p w:rsidR="000A1C47" w:rsidRPr="0027155B" w:rsidRDefault="000A1C47" w:rsidP="000A1C47">
      <w:pPr>
        <w:pStyle w:val="CMD"/>
        <w:rPr>
          <w:lang w:val="en-US"/>
        </w:rPr>
      </w:pPr>
      <w:proofErr w:type="gramStart"/>
      <w:r w:rsidRPr="0027155B">
        <w:rPr>
          <w:lang w:val="en-US"/>
        </w:rPr>
        <w:t>file=</w:t>
      </w:r>
      <w:proofErr w:type="gramEnd"/>
      <w:r w:rsidRPr="0027155B">
        <w:rPr>
          <w:lang w:val="en-US"/>
        </w:rPr>
        <w:t>open("</w:t>
      </w:r>
      <w:proofErr w:type="spellStart"/>
      <w:r w:rsidRPr="0027155B">
        <w:rPr>
          <w:lang w:val="en-US"/>
        </w:rPr>
        <w:t>devices.txt","r</w:t>
      </w:r>
      <w:proofErr w:type="spellEnd"/>
      <w:r w:rsidRPr="0027155B">
        <w:rPr>
          <w:lang w:val="en-US"/>
        </w:rPr>
        <w:t>")</w:t>
      </w:r>
    </w:p>
    <w:p w:rsidR="000A1C47" w:rsidRPr="0027155B" w:rsidRDefault="000A1C47" w:rsidP="000A1C47">
      <w:pPr>
        <w:pStyle w:val="CMD"/>
        <w:rPr>
          <w:lang w:val="en-US"/>
        </w:rPr>
      </w:pPr>
      <w:proofErr w:type="gramStart"/>
      <w:r w:rsidRPr="0027155B">
        <w:rPr>
          <w:lang w:val="en-US"/>
        </w:rPr>
        <w:t>for</w:t>
      </w:r>
      <w:proofErr w:type="gramEnd"/>
      <w:r w:rsidRPr="0027155B">
        <w:rPr>
          <w:lang w:val="en-US"/>
        </w:rPr>
        <w:t xml:space="preserve"> item in file:</w:t>
      </w:r>
    </w:p>
    <w:p w:rsidR="000A1C47" w:rsidRDefault="000A1C47" w:rsidP="000A1C47">
      <w:pPr>
        <w:pStyle w:val="CMD"/>
      </w:pPr>
      <w:r w:rsidRPr="0027155B">
        <w:rPr>
          <w:lang w:val="en-US"/>
        </w:rPr>
        <w:t xml:space="preserve">   </w:t>
      </w:r>
      <w:proofErr w:type="gramStart"/>
      <w:r>
        <w:t>item=</w:t>
      </w:r>
      <w:proofErr w:type="spellStart"/>
      <w:proofErr w:type="gramEnd"/>
      <w:r>
        <w:t>item.strip</w:t>
      </w:r>
      <w:proofErr w:type="spellEnd"/>
      <w:r>
        <w:t xml:space="preserve"> ()</w:t>
      </w:r>
    </w:p>
    <w:p w:rsidR="000A1C47" w:rsidRDefault="000A1C47" w:rsidP="000A1C47">
      <w:pPr>
        <w:pStyle w:val="CMD"/>
      </w:pPr>
      <w:r>
        <w:t xml:space="preserve">   </w:t>
      </w:r>
      <w:r>
        <w:rPr>
          <w:highlight w:val="yellow"/>
        </w:rPr>
        <w:t>devices.append (élément)</w:t>
      </w:r>
    </w:p>
    <w:p w:rsidR="000A1C47" w:rsidRDefault="000A1C47" w:rsidP="000A1C47">
      <w:pPr>
        <w:pStyle w:val="CMD"/>
      </w:pPr>
      <w:r>
        <w:t>file.close()</w:t>
      </w:r>
    </w:p>
    <w:p w:rsidR="000A1C47" w:rsidRDefault="000A1C47" w:rsidP="000A1C47">
      <w:pPr>
        <w:pStyle w:val="CMD"/>
      </w:pPr>
      <w:r>
        <w:rPr>
          <w:highlight w:val="yellow"/>
        </w:rPr>
        <w:t>print(devices)</w:t>
      </w:r>
    </w:p>
    <w:p w:rsidR="000A1C47" w:rsidRDefault="000A1C47" w:rsidP="000A1C47">
      <w:pPr>
        <w:pStyle w:val="SubStepAlpha"/>
      </w:pPr>
      <w:r>
        <w:t>Enregistrez et exécutez votre programme. Vous devriez obtenir un résultat similaire à ce qui suit.</w:t>
      </w:r>
    </w:p>
    <w:p w:rsidR="000A1C47" w:rsidRDefault="00D209AF" w:rsidP="000A1C47">
      <w:pPr>
        <w:pStyle w:val="CMD"/>
      </w:pPr>
      <w:r>
        <w:t xml:space="preserve">devasc@labvm:~/labs/devnet-src/python$ </w:t>
      </w:r>
      <w:r w:rsidR="000A1C47" w:rsidRPr="000A1C47">
        <w:rPr>
          <w:b/>
          <w:bCs/>
        </w:rPr>
        <w:t xml:space="preserve">python3 file-access.py </w:t>
      </w:r>
    </w:p>
    <w:p w:rsidR="000A1C47" w:rsidRDefault="000A1C47" w:rsidP="000A1C47">
      <w:pPr>
        <w:pStyle w:val="CMDOutput"/>
      </w:pPr>
      <w:r>
        <w:t>['Cisco 819 Router', 'Cisco 881 Router', 'Cisco 888 Router', 'Cisco 1100 Router', 'Cisco 4321 Router', 'Cisco 4331 Router', 'Cisco 4351 Router', 'Cisco 2960 Catalyst Switch', 'Cisco 3850 Catalyst Switch', 'Cisco 7700 Nexus Switch', 'Cisco Meraki MS220-8 Cloud Managed Switch', 'Cisco Meraki MX64W Security Appliance', 'Cisco Meraki MX84 Security Appliance', 'Cisco Meraki MC74 VoIP Phone', 'Cisco 3860 Catalyst Switch']</w:t>
      </w:r>
    </w:p>
    <w:p w:rsidR="000A1C47" w:rsidRDefault="00D209AF" w:rsidP="000A1C47">
      <w:pPr>
        <w:pStyle w:val="CMD"/>
      </w:pPr>
      <w:r>
        <w:t>devasc@labvm:~/labs/devnet-src/python$</w:t>
      </w:r>
    </w:p>
    <w:p w:rsidR="000A1C47" w:rsidRDefault="00FE3F5B" w:rsidP="00FE3F5B">
      <w:pPr>
        <w:pStyle w:val="Heading3"/>
      </w:pPr>
      <w:r>
        <w:t>Défi : Créez un script pour permettre à l'utilisateur d'ajouter des périphériques.</w:t>
      </w:r>
    </w:p>
    <w:p w:rsidR="00FE3F5B" w:rsidRDefault="00FE3F5B" w:rsidP="00FE3F5B">
      <w:pPr>
        <w:pStyle w:val="BodyTextL25"/>
      </w:pPr>
      <w:r>
        <w:t xml:space="preserve">Que faire si vous voulez ajouter d'autres périphériques au fichier </w:t>
      </w:r>
      <w:r w:rsidRPr="00FE3F5B">
        <w:rPr>
          <w:b/>
          <w:bCs/>
        </w:rPr>
        <w:t>devices.txt</w:t>
      </w:r>
      <w:r>
        <w:t xml:space="preserve">  ? Vous pouvez créer un programme pour ouvrir le fichier en mode Ajout, puis demander à l'utilisateur de fournir le nom des nouveaux périphériques. Suivez les étapes suivantes pour créer un scénario :</w:t>
      </w:r>
    </w:p>
    <w:p w:rsidR="00FE3F5B" w:rsidRDefault="00FE3F5B" w:rsidP="00FE3F5B">
      <w:pPr>
        <w:pStyle w:val="SubStepNum"/>
      </w:pPr>
      <w:r>
        <w:t xml:space="preserve">Ouvrez un nouveau fichier et enregistrez-le sous </w:t>
      </w:r>
      <w:r w:rsidRPr="00FE3F5B">
        <w:rPr>
          <w:b/>
          <w:bCs/>
        </w:rPr>
        <w:t>file-access-input.py</w:t>
      </w:r>
      <w:r>
        <w:t>.</w:t>
      </w:r>
    </w:p>
    <w:p w:rsidR="00FE3F5B" w:rsidRDefault="00FE3F5B" w:rsidP="00FE3F5B">
      <w:pPr>
        <w:pStyle w:val="SubStepNum"/>
      </w:pPr>
      <w:r>
        <w:t xml:space="preserve">Pour la fonction </w:t>
      </w:r>
      <w:r>
        <w:rPr>
          <w:b/>
        </w:rPr>
        <w:t>open ()</w:t>
      </w:r>
      <w:r>
        <w:t xml:space="preserve"> utilisez le mode </w:t>
      </w:r>
      <w:r w:rsidRPr="00FE3F5B">
        <w:rPr>
          <w:b/>
          <w:bCs/>
        </w:rPr>
        <w:t>a</w:t>
      </w:r>
      <w:r>
        <w:t xml:space="preserve">, qui vous permettra d'ajouter un élément au fichier </w:t>
      </w:r>
      <w:r w:rsidRPr="00FE3F5B">
        <w:rPr>
          <w:b/>
          <w:bCs/>
        </w:rPr>
        <w:t>devices.txt</w:t>
      </w:r>
      <w:r>
        <w:t>.</w:t>
      </w:r>
    </w:p>
    <w:p w:rsidR="00FE3F5B" w:rsidRDefault="00FE3F5B" w:rsidP="00FE3F5B">
      <w:pPr>
        <w:pStyle w:val="SubStepNum"/>
      </w:pPr>
      <w:r>
        <w:t xml:space="preserve">Dans une boucle </w:t>
      </w:r>
      <w:r w:rsidRPr="00FE3F5B">
        <w:rPr>
          <w:b/>
          <w:bCs/>
        </w:rPr>
        <w:t>while True :</w:t>
      </w:r>
      <w:r>
        <w:t xml:space="preserve">, incorporez une commande de fonction </w:t>
      </w:r>
      <w:r>
        <w:rPr>
          <w:b/>
        </w:rPr>
        <w:t>input ()</w:t>
      </w:r>
      <w:r>
        <w:t xml:space="preserve"> qui demande à l'utilisateur le nouveau périphérique.</w:t>
      </w:r>
    </w:p>
    <w:p w:rsidR="00FE3F5B" w:rsidRDefault="00FE3F5B" w:rsidP="00FE3F5B">
      <w:pPr>
        <w:pStyle w:val="SubStepNum"/>
      </w:pPr>
      <w:r>
        <w:t xml:space="preserve">Définissez la valeur de l'entrée de l'utilisateur sur une variable nommée </w:t>
      </w:r>
      <w:r w:rsidRPr="00FE3F5B">
        <w:rPr>
          <w:b/>
          <w:bCs/>
        </w:rPr>
        <w:t>NewiTem</w:t>
      </w:r>
      <w:r>
        <w:t>.</w:t>
      </w:r>
    </w:p>
    <w:p w:rsidR="00FE3F5B" w:rsidRDefault="00FE3F5B" w:rsidP="00FE3F5B">
      <w:pPr>
        <w:pStyle w:val="SubStepNum"/>
      </w:pPr>
      <w:r>
        <w:t xml:space="preserve">Utilisez une instruction </w:t>
      </w:r>
      <w:r w:rsidRPr="00FE3F5B">
        <w:rPr>
          <w:b/>
          <w:bCs/>
        </w:rPr>
        <w:t>if</w:t>
      </w:r>
      <w:r>
        <w:t xml:space="preserve"> qui casse la boucle si l'utilisateur tape </w:t>
      </w:r>
      <w:r w:rsidRPr="00FE3F5B">
        <w:rPr>
          <w:b/>
          <w:bCs/>
        </w:rPr>
        <w:t>exit</w:t>
      </w:r>
      <w:r>
        <w:t xml:space="preserve"> et imprime l'instruction  "All done!".</w:t>
      </w:r>
    </w:p>
    <w:p w:rsidR="00FE3F5B" w:rsidRDefault="00FE3F5B" w:rsidP="00FE3F5B">
      <w:pPr>
        <w:pStyle w:val="SubStepNum"/>
      </w:pPr>
      <w:r>
        <w:t xml:space="preserve">Utilisez la commande </w:t>
      </w:r>
      <w:r>
        <w:rPr>
          <w:b/>
        </w:rPr>
        <w:t>file.write(newItem + “\n”)</w:t>
      </w:r>
      <w:r>
        <w:t xml:space="preserve"> pour ajouter le nouveau périphérique fourni par l'utilisateur.</w:t>
      </w:r>
    </w:p>
    <w:p w:rsidR="005204E3" w:rsidRDefault="00E04537" w:rsidP="00FE3F5B">
      <w:pPr>
        <w:pStyle w:val="SubStepNum"/>
      </w:pPr>
      <w:r>
        <w:t>Fermez le fichier pour le libérer de la mémoire de l'ordinateur.</w:t>
      </w:r>
    </w:p>
    <w:p w:rsidR="00FE3F5B" w:rsidRDefault="00FE3F5B" w:rsidP="00FE3F5B">
      <w:pPr>
        <w:pStyle w:val="BodyTextL25"/>
      </w:pPr>
      <w:r>
        <w:t>Exécutez et dépannez votre script jusqu'à ce que vous obteniez une sortie similaire à la suivante.</w:t>
      </w:r>
    </w:p>
    <w:p w:rsidR="00984DA5" w:rsidRPr="0027155B" w:rsidRDefault="00D209AF" w:rsidP="00984DA5">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 xml:space="preserve">/python$ </w:t>
      </w:r>
      <w:r w:rsidR="00984DA5" w:rsidRPr="0027155B">
        <w:rPr>
          <w:b/>
          <w:bCs/>
          <w:lang w:val="en-US"/>
        </w:rPr>
        <w:t xml:space="preserve">python3 file-access-input.py </w:t>
      </w:r>
    </w:p>
    <w:p w:rsidR="00984DA5" w:rsidRPr="0027155B" w:rsidRDefault="00984DA5" w:rsidP="00984DA5">
      <w:pPr>
        <w:pStyle w:val="CMDOutput"/>
        <w:rPr>
          <w:lang w:val="en-US"/>
        </w:rPr>
      </w:pPr>
      <w:r w:rsidRPr="0027155B">
        <w:rPr>
          <w:lang w:val="en-US"/>
        </w:rPr>
        <w:t xml:space="preserve">Enter device name: </w:t>
      </w:r>
      <w:r w:rsidRPr="0027155B">
        <w:rPr>
          <w:b/>
          <w:bCs/>
          <w:lang w:val="en-US"/>
        </w:rPr>
        <w:t>Cisco 1941 Router</w:t>
      </w:r>
    </w:p>
    <w:p w:rsidR="00984DA5" w:rsidRPr="0027155B" w:rsidRDefault="00984DA5" w:rsidP="00984DA5">
      <w:pPr>
        <w:pStyle w:val="CMDOutput"/>
        <w:rPr>
          <w:lang w:val="en-US"/>
        </w:rPr>
      </w:pPr>
      <w:r w:rsidRPr="0027155B">
        <w:rPr>
          <w:lang w:val="en-US"/>
        </w:rPr>
        <w:lastRenderedPageBreak/>
        <w:t xml:space="preserve">Enter device name: </w:t>
      </w:r>
      <w:r w:rsidRPr="0027155B">
        <w:rPr>
          <w:b/>
          <w:bCs/>
          <w:lang w:val="en-US"/>
        </w:rPr>
        <w:t xml:space="preserve">Cisco 2950 Catalyst Switch </w:t>
      </w:r>
    </w:p>
    <w:p w:rsidR="00984DA5" w:rsidRPr="0027155B" w:rsidRDefault="00984DA5" w:rsidP="00984DA5">
      <w:pPr>
        <w:pStyle w:val="CMDOutput"/>
        <w:rPr>
          <w:lang w:val="en-US"/>
        </w:rPr>
      </w:pPr>
      <w:r w:rsidRPr="0027155B">
        <w:rPr>
          <w:lang w:val="en-US"/>
        </w:rPr>
        <w:t xml:space="preserve">Enter device name: </w:t>
      </w:r>
      <w:r w:rsidRPr="0027155B">
        <w:rPr>
          <w:b/>
          <w:bCs/>
          <w:lang w:val="en-US"/>
        </w:rPr>
        <w:t>exit</w:t>
      </w:r>
    </w:p>
    <w:p w:rsidR="00984DA5" w:rsidRPr="0027155B" w:rsidRDefault="00984DA5" w:rsidP="00984DA5">
      <w:pPr>
        <w:pStyle w:val="CMDOutput"/>
        <w:rPr>
          <w:lang w:val="en-US"/>
        </w:rPr>
      </w:pPr>
      <w:r w:rsidRPr="0027155B">
        <w:rPr>
          <w:lang w:val="en-US"/>
        </w:rPr>
        <w:t>All done!</w:t>
      </w:r>
    </w:p>
    <w:p w:rsidR="00984DA5" w:rsidRPr="0027155B" w:rsidRDefault="00D209AF" w:rsidP="00984DA5">
      <w:pPr>
        <w:pStyle w:val="CMD"/>
        <w:rPr>
          <w:lang w:val="en-US"/>
        </w:rPr>
      </w:pPr>
      <w:proofErr w:type="spellStart"/>
      <w:r w:rsidRPr="0027155B">
        <w:rPr>
          <w:lang w:val="en-US"/>
        </w:rPr>
        <w:t>devasc@labvm</w:t>
      </w:r>
      <w:proofErr w:type="spellEnd"/>
      <w:r w:rsidRPr="0027155B">
        <w:rPr>
          <w:lang w:val="en-US"/>
        </w:rPr>
        <w:t>:~/labs/</w:t>
      </w:r>
      <w:proofErr w:type="spellStart"/>
      <w:r w:rsidRPr="0027155B">
        <w:rPr>
          <w:lang w:val="en-US"/>
        </w:rPr>
        <w:t>devnet-src</w:t>
      </w:r>
      <w:proofErr w:type="spellEnd"/>
      <w:r w:rsidRPr="0027155B">
        <w:rPr>
          <w:lang w:val="en-US"/>
        </w:rPr>
        <w:t>/python$</w:t>
      </w:r>
    </w:p>
    <w:p w:rsidR="000A1C47" w:rsidRDefault="004427FD" w:rsidP="004427FD">
      <w:pPr>
        <w:pStyle w:val="ConfigWindow"/>
      </w:pPr>
      <w:r>
        <w:t>Fin du document</w:t>
      </w:r>
    </w:p>
    <w:sectPr w:rsidR="000A1C47"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6C6" w:rsidRDefault="009216C6" w:rsidP="00710659">
      <w:pPr>
        <w:spacing w:after="0" w:line="240" w:lineRule="auto"/>
      </w:pPr>
      <w:r>
        <w:separator/>
      </w:r>
    </w:p>
    <w:p w:rsidR="009216C6" w:rsidRDefault="009216C6"/>
  </w:endnote>
  <w:endnote w:type="continuationSeparator" w:id="0">
    <w:p w:rsidR="009216C6" w:rsidRDefault="009216C6" w:rsidP="00710659">
      <w:pPr>
        <w:spacing w:after="0" w:line="240" w:lineRule="auto"/>
      </w:pPr>
      <w:r>
        <w:continuationSeparator/>
      </w:r>
    </w:p>
    <w:p w:rsidR="009216C6" w:rsidRDefault="009216C6"/>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B4F" w:rsidRPr="00882B63" w:rsidRDefault="00191B4F"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5A07C0">
      <w:fldChar w:fldCharType="begin"/>
    </w:r>
    <w:r>
      <w:instrText xml:space="preserve"> SAVEDATE  \@ "aaaa"  \* MERGEFORMAT </w:instrText>
    </w:r>
    <w:r w:rsidR="005A07C0">
      <w:fldChar w:fldCharType="separate"/>
    </w:r>
    <w:r w:rsidR="0027155B">
      <w:rPr>
        <w:noProof/>
      </w:rPr>
      <w:t>aa</w:t>
    </w:r>
    <w:r w:rsidR="005A07C0">
      <w:fldChar w:fldCharType="end"/>
    </w:r>
    <w:r>
      <w:t xml:space="preserve"> Cisco et/ou ses filiales. Tous droits réservés. Document public de Cisco</w:t>
    </w:r>
    <w:r>
      <w:tab/>
      <w:t xml:space="preserve">Page </w:t>
    </w:r>
    <w:r w:rsidR="005A07C0" w:rsidRPr="0090659A">
      <w:rPr>
        <w:b/>
        <w:szCs w:val="16"/>
      </w:rPr>
      <w:fldChar w:fldCharType="begin"/>
    </w:r>
    <w:r w:rsidRPr="0090659A">
      <w:rPr>
        <w:b/>
        <w:szCs w:val="16"/>
      </w:rPr>
      <w:instrText xml:space="preserve"> PAGE </w:instrText>
    </w:r>
    <w:r w:rsidR="005A07C0" w:rsidRPr="0090659A">
      <w:rPr>
        <w:b/>
        <w:szCs w:val="16"/>
      </w:rPr>
      <w:fldChar w:fldCharType="separate"/>
    </w:r>
    <w:r w:rsidR="0027155B">
      <w:rPr>
        <w:b/>
        <w:noProof/>
        <w:szCs w:val="16"/>
      </w:rPr>
      <w:t>16</w:t>
    </w:r>
    <w:r w:rsidR="005A07C0" w:rsidRPr="0090659A">
      <w:rPr>
        <w:b/>
        <w:szCs w:val="16"/>
      </w:rPr>
      <w:fldChar w:fldCharType="end"/>
    </w:r>
    <w:r>
      <w:t xml:space="preserve"> sur </w:t>
    </w:r>
    <w:r w:rsidR="005A07C0" w:rsidRPr="0090659A">
      <w:rPr>
        <w:b/>
        <w:szCs w:val="16"/>
      </w:rPr>
      <w:fldChar w:fldCharType="begin"/>
    </w:r>
    <w:r w:rsidRPr="0090659A">
      <w:rPr>
        <w:b/>
        <w:szCs w:val="16"/>
      </w:rPr>
      <w:instrText xml:space="preserve"> NUMPAGES  </w:instrText>
    </w:r>
    <w:r w:rsidR="005A07C0" w:rsidRPr="0090659A">
      <w:rPr>
        <w:b/>
        <w:szCs w:val="16"/>
      </w:rPr>
      <w:fldChar w:fldCharType="separate"/>
    </w:r>
    <w:r w:rsidR="0027155B">
      <w:rPr>
        <w:b/>
        <w:noProof/>
        <w:szCs w:val="16"/>
      </w:rPr>
      <w:t>16</w:t>
    </w:r>
    <w:r w:rsidR="005A07C0" w:rsidRPr="0090659A">
      <w:rPr>
        <w:b/>
        <w:szCs w:val="16"/>
      </w:rPr>
      <w:fldChar w:fldCharType="end"/>
    </w:r>
    <w:r>
      <w:tab/>
    </w:r>
    <w:r w:rsidRPr="0046747B">
      <w:rPr>
        <w:color w:val="00B0F0"/>
      </w:rPr>
      <w:t>www.netacad.com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B4F" w:rsidRPr="00882B63" w:rsidRDefault="00191B4F"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5A07C0">
      <w:fldChar w:fldCharType="begin"/>
    </w:r>
    <w:r>
      <w:instrText xml:space="preserve"> SAVEDATE  \@ "aaaa"  \* MERGEFORMAT </w:instrText>
    </w:r>
    <w:r w:rsidR="005A07C0">
      <w:fldChar w:fldCharType="separate"/>
    </w:r>
    <w:r w:rsidR="0027155B">
      <w:rPr>
        <w:noProof/>
      </w:rPr>
      <w:t>aa</w:t>
    </w:r>
    <w:r w:rsidR="005A07C0">
      <w:fldChar w:fldCharType="end"/>
    </w:r>
    <w:r>
      <w:t xml:space="preserve"> Cisco et/ou ses filiales. Tous droits réservés. Document public de Cisco</w:t>
    </w:r>
    <w:r>
      <w:tab/>
      <w:t xml:space="preserve">Page </w:t>
    </w:r>
    <w:r w:rsidR="005A07C0" w:rsidRPr="0090659A">
      <w:rPr>
        <w:b/>
        <w:szCs w:val="16"/>
      </w:rPr>
      <w:fldChar w:fldCharType="begin"/>
    </w:r>
    <w:r w:rsidRPr="0090659A">
      <w:rPr>
        <w:b/>
        <w:szCs w:val="16"/>
      </w:rPr>
      <w:instrText xml:space="preserve"> PAGE </w:instrText>
    </w:r>
    <w:r w:rsidR="005A07C0" w:rsidRPr="0090659A">
      <w:rPr>
        <w:b/>
        <w:szCs w:val="16"/>
      </w:rPr>
      <w:fldChar w:fldCharType="separate"/>
    </w:r>
    <w:r w:rsidR="0027155B">
      <w:rPr>
        <w:b/>
        <w:noProof/>
        <w:szCs w:val="16"/>
      </w:rPr>
      <w:t>1</w:t>
    </w:r>
    <w:r w:rsidR="005A07C0" w:rsidRPr="0090659A">
      <w:rPr>
        <w:b/>
        <w:szCs w:val="16"/>
      </w:rPr>
      <w:fldChar w:fldCharType="end"/>
    </w:r>
    <w:r>
      <w:t xml:space="preserve"> sur </w:t>
    </w:r>
    <w:r w:rsidR="005A07C0" w:rsidRPr="0090659A">
      <w:rPr>
        <w:b/>
        <w:szCs w:val="16"/>
      </w:rPr>
      <w:fldChar w:fldCharType="begin"/>
    </w:r>
    <w:r w:rsidRPr="0090659A">
      <w:rPr>
        <w:b/>
        <w:szCs w:val="16"/>
      </w:rPr>
      <w:instrText xml:space="preserve"> NUMPAGES  </w:instrText>
    </w:r>
    <w:r w:rsidR="005A07C0" w:rsidRPr="0090659A">
      <w:rPr>
        <w:b/>
        <w:szCs w:val="16"/>
      </w:rPr>
      <w:fldChar w:fldCharType="separate"/>
    </w:r>
    <w:r w:rsidR="0027155B">
      <w:rPr>
        <w:b/>
        <w:noProof/>
        <w:szCs w:val="16"/>
      </w:rPr>
      <w:t>16</w:t>
    </w:r>
    <w:r w:rsidR="005A07C0" w:rsidRPr="0090659A">
      <w:rPr>
        <w:b/>
        <w:szCs w:val="16"/>
      </w:rPr>
      <w:fldChar w:fldCharType="end"/>
    </w:r>
    <w:r>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6C6" w:rsidRDefault="009216C6" w:rsidP="00710659">
      <w:pPr>
        <w:spacing w:after="0" w:line="240" w:lineRule="auto"/>
      </w:pPr>
      <w:r>
        <w:separator/>
      </w:r>
    </w:p>
    <w:p w:rsidR="009216C6" w:rsidRDefault="009216C6"/>
  </w:footnote>
  <w:footnote w:type="continuationSeparator" w:id="0">
    <w:p w:rsidR="009216C6" w:rsidRDefault="009216C6" w:rsidP="00710659">
      <w:pPr>
        <w:spacing w:after="0" w:line="240" w:lineRule="auto"/>
      </w:pPr>
      <w:r>
        <w:continuationSeparator/>
      </w:r>
    </w:p>
    <w:p w:rsidR="009216C6" w:rsidRDefault="009216C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E53C1E48A7F145F0A1B4871C02897E5D"/>
      </w:placeholder>
      <w:dataBinding w:prefixMappings="xmlns:ns0='http://purl.org/dc/elements/1.1/' xmlns:ns1='http://schemas.openxmlformats.org/package/2006/metadata/core-properties' " w:xpath="/ns1:coreProperties[1]/ns0:title[1]" w:storeItemID="{6C3C8BC8-F283-45AE-878A-BAB7291924A1}"/>
      <w:text/>
    </w:sdtPr>
    <w:sdtContent>
      <w:p w:rsidR="00191B4F" w:rsidRDefault="00191B4F" w:rsidP="008402F2">
        <w:pPr>
          <w:pStyle w:val="PageHead"/>
        </w:pPr>
        <w:r>
          <w:t>Travaux pratiques - Revue de programmation Python</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B4F" w:rsidRDefault="00191B4F"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CEE25F02"/>
    <w:styleLink w:val="SectionList"/>
    <w:lvl w:ilvl="0">
      <w:start w:val="1"/>
      <w:numFmt w:val="none"/>
      <w:pStyle w:val="Heading1"/>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9127A5E"/>
    <w:multiLevelType w:val="multilevel"/>
    <w:tmpl w:val="538E07AA"/>
    <w:lvl w:ilvl="0">
      <w:start w:val="1"/>
      <w:numFmt w:val="decimal"/>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E03AD0E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pStyle w:val="TaskHead"/>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3"/>
  </w:num>
  <w:num w:numId="13">
    <w:abstractNumId w:val="3"/>
    <w:lvlOverride w:ilvl="0">
      <w:lvl w:ilvl="0">
        <w:numFmt w:val="decimal"/>
        <w:lvlText w:val=""/>
        <w:lvlJc w:val="left"/>
      </w:lvl>
    </w:lvlOverride>
    <w:lvlOverride w:ilvl="1">
      <w:lvl w:ilvl="1">
        <w:numFmt w:val="decimal"/>
        <w:pStyle w:val="TaskHead"/>
        <w:lvlText w:val=""/>
        <w:lvlJc w:val="left"/>
      </w:lvl>
    </w:lvlOverride>
    <w:lvlOverride w:ilvl="2">
      <w:lvl w:ilvl="2">
        <w:start w:val="1"/>
        <w:numFmt w:val="lowerLetter"/>
        <w:lvlText w:val="%3."/>
        <w:lvlJc w:val="left"/>
        <w:pPr>
          <w:tabs>
            <w:tab w:val="num" w:pos="720"/>
          </w:tabs>
          <w:ind w:left="720" w:hanging="360"/>
        </w:pPr>
        <w:rPr>
          <w:rFonts w:hint="default"/>
          <w:b w:val="0"/>
        </w:rPr>
      </w:lvl>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F0AF6"/>
    <w:rsid w:val="00001BDF"/>
    <w:rsid w:val="0000380F"/>
    <w:rsid w:val="00004175"/>
    <w:rsid w:val="000059C9"/>
    <w:rsid w:val="00012C22"/>
    <w:rsid w:val="000160F7"/>
    <w:rsid w:val="00016D5B"/>
    <w:rsid w:val="00016F30"/>
    <w:rsid w:val="0002047C"/>
    <w:rsid w:val="00020C29"/>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1C47"/>
    <w:rsid w:val="000A22C8"/>
    <w:rsid w:val="000B2344"/>
    <w:rsid w:val="000B7DE5"/>
    <w:rsid w:val="000C2118"/>
    <w:rsid w:val="000C333E"/>
    <w:rsid w:val="000C5EF2"/>
    <w:rsid w:val="000C6425"/>
    <w:rsid w:val="000C6E6E"/>
    <w:rsid w:val="000C7B7D"/>
    <w:rsid w:val="000D55B4"/>
    <w:rsid w:val="000D6EFB"/>
    <w:rsid w:val="000E65F0"/>
    <w:rsid w:val="000F072C"/>
    <w:rsid w:val="000F2074"/>
    <w:rsid w:val="000F31D7"/>
    <w:rsid w:val="000F6743"/>
    <w:rsid w:val="001005CD"/>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0D31"/>
    <w:rsid w:val="00162105"/>
    <w:rsid w:val="00162EEA"/>
    <w:rsid w:val="00163164"/>
    <w:rsid w:val="00165F5B"/>
    <w:rsid w:val="00166253"/>
    <w:rsid w:val="001704B7"/>
    <w:rsid w:val="001708A6"/>
    <w:rsid w:val="001710C0"/>
    <w:rsid w:val="00172AFB"/>
    <w:rsid w:val="001772B8"/>
    <w:rsid w:val="00180FBF"/>
    <w:rsid w:val="001813C3"/>
    <w:rsid w:val="00182CF4"/>
    <w:rsid w:val="00186CE1"/>
    <w:rsid w:val="00191B4F"/>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52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7F98"/>
    <w:rsid w:val="00231DCA"/>
    <w:rsid w:val="00234C42"/>
    <w:rsid w:val="00235792"/>
    <w:rsid w:val="00242E3A"/>
    <w:rsid w:val="00246492"/>
    <w:rsid w:val="002506CF"/>
    <w:rsid w:val="0025107F"/>
    <w:rsid w:val="00260CD4"/>
    <w:rsid w:val="00260E21"/>
    <w:rsid w:val="002639D8"/>
    <w:rsid w:val="00265F77"/>
    <w:rsid w:val="00266C83"/>
    <w:rsid w:val="00270FCC"/>
    <w:rsid w:val="0027155B"/>
    <w:rsid w:val="00275ABD"/>
    <w:rsid w:val="002768DC"/>
    <w:rsid w:val="00283A8A"/>
    <w:rsid w:val="00294C8F"/>
    <w:rsid w:val="002A0B2E"/>
    <w:rsid w:val="002A0DC1"/>
    <w:rsid w:val="002A6C56"/>
    <w:rsid w:val="002A713E"/>
    <w:rsid w:val="002C04C4"/>
    <w:rsid w:val="002C090C"/>
    <w:rsid w:val="002C1243"/>
    <w:rsid w:val="002C1815"/>
    <w:rsid w:val="002C475E"/>
    <w:rsid w:val="002C6AD6"/>
    <w:rsid w:val="002D02BF"/>
    <w:rsid w:val="002D4E34"/>
    <w:rsid w:val="002D6C2A"/>
    <w:rsid w:val="002D7A86"/>
    <w:rsid w:val="002E1C8C"/>
    <w:rsid w:val="002F0AF6"/>
    <w:rsid w:val="002F45FF"/>
    <w:rsid w:val="002F66D3"/>
    <w:rsid w:val="002F6D17"/>
    <w:rsid w:val="00301699"/>
    <w:rsid w:val="00302887"/>
    <w:rsid w:val="003030F0"/>
    <w:rsid w:val="003056EB"/>
    <w:rsid w:val="003071FF"/>
    <w:rsid w:val="00310652"/>
    <w:rsid w:val="00311065"/>
    <w:rsid w:val="003119DA"/>
    <w:rsid w:val="0031371D"/>
    <w:rsid w:val="0031789F"/>
    <w:rsid w:val="00320788"/>
    <w:rsid w:val="003233A3"/>
    <w:rsid w:val="00334C33"/>
    <w:rsid w:val="0034218C"/>
    <w:rsid w:val="0034455D"/>
    <w:rsid w:val="00344C1D"/>
    <w:rsid w:val="0034604B"/>
    <w:rsid w:val="00346D17"/>
    <w:rsid w:val="00347972"/>
    <w:rsid w:val="0035469B"/>
    <w:rsid w:val="003559CC"/>
    <w:rsid w:val="00355A6F"/>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DBD"/>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9C5"/>
    <w:rsid w:val="00426FA5"/>
    <w:rsid w:val="00431654"/>
    <w:rsid w:val="00434926"/>
    <w:rsid w:val="004427FD"/>
    <w:rsid w:val="00443ACE"/>
    <w:rsid w:val="00444217"/>
    <w:rsid w:val="004478F4"/>
    <w:rsid w:val="00450F7A"/>
    <w:rsid w:val="00452C6D"/>
    <w:rsid w:val="00455E0B"/>
    <w:rsid w:val="0045724D"/>
    <w:rsid w:val="00457934"/>
    <w:rsid w:val="00462B9F"/>
    <w:rsid w:val="004659EE"/>
    <w:rsid w:val="0046791C"/>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3D0A"/>
    <w:rsid w:val="004E6152"/>
    <w:rsid w:val="004F344A"/>
    <w:rsid w:val="004F4EC3"/>
    <w:rsid w:val="00504ED4"/>
    <w:rsid w:val="00505AEB"/>
    <w:rsid w:val="00510639"/>
    <w:rsid w:val="00511791"/>
    <w:rsid w:val="005139BE"/>
    <w:rsid w:val="00516142"/>
    <w:rsid w:val="0051681C"/>
    <w:rsid w:val="00520027"/>
    <w:rsid w:val="005204E3"/>
    <w:rsid w:val="00520603"/>
    <w:rsid w:val="0052093C"/>
    <w:rsid w:val="00521B31"/>
    <w:rsid w:val="00522469"/>
    <w:rsid w:val="0052400A"/>
    <w:rsid w:val="00536277"/>
    <w:rsid w:val="00536F43"/>
    <w:rsid w:val="00542616"/>
    <w:rsid w:val="00544A00"/>
    <w:rsid w:val="005468C1"/>
    <w:rsid w:val="00550CC7"/>
    <w:rsid w:val="005510BA"/>
    <w:rsid w:val="005538C8"/>
    <w:rsid w:val="00554B4E"/>
    <w:rsid w:val="00556C02"/>
    <w:rsid w:val="00561BB2"/>
    <w:rsid w:val="00562B7F"/>
    <w:rsid w:val="00563249"/>
    <w:rsid w:val="00570A65"/>
    <w:rsid w:val="005762B1"/>
    <w:rsid w:val="00580456"/>
    <w:rsid w:val="00580E73"/>
    <w:rsid w:val="00592329"/>
    <w:rsid w:val="00593386"/>
    <w:rsid w:val="00596998"/>
    <w:rsid w:val="0059790F"/>
    <w:rsid w:val="005A07C0"/>
    <w:rsid w:val="005A6E62"/>
    <w:rsid w:val="005B2FB3"/>
    <w:rsid w:val="005B32EE"/>
    <w:rsid w:val="005C6991"/>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4AD1"/>
    <w:rsid w:val="006464CA"/>
    <w:rsid w:val="00650697"/>
    <w:rsid w:val="006513FB"/>
    <w:rsid w:val="00656EEF"/>
    <w:rsid w:val="006576AF"/>
    <w:rsid w:val="00672919"/>
    <w:rsid w:val="00672F3F"/>
    <w:rsid w:val="00677544"/>
    <w:rsid w:val="00681687"/>
    <w:rsid w:val="00686295"/>
    <w:rsid w:val="00686587"/>
    <w:rsid w:val="006904CF"/>
    <w:rsid w:val="00695EE2"/>
    <w:rsid w:val="0069660B"/>
    <w:rsid w:val="00697514"/>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5A14"/>
    <w:rsid w:val="006D7590"/>
    <w:rsid w:val="006E372B"/>
    <w:rsid w:val="006E5FE9"/>
    <w:rsid w:val="006E6581"/>
    <w:rsid w:val="006E71DF"/>
    <w:rsid w:val="006F1616"/>
    <w:rsid w:val="006F1CC4"/>
    <w:rsid w:val="006F2A86"/>
    <w:rsid w:val="006F3163"/>
    <w:rsid w:val="006F7D3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4574"/>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52FC"/>
    <w:rsid w:val="007C7164"/>
    <w:rsid w:val="007C7413"/>
    <w:rsid w:val="007D1984"/>
    <w:rsid w:val="007D2AFE"/>
    <w:rsid w:val="007D5F98"/>
    <w:rsid w:val="007D70C5"/>
    <w:rsid w:val="007E3264"/>
    <w:rsid w:val="007E3FEA"/>
    <w:rsid w:val="007E6402"/>
    <w:rsid w:val="007F0A0B"/>
    <w:rsid w:val="007F3A60"/>
    <w:rsid w:val="007F3D0B"/>
    <w:rsid w:val="007F7C94"/>
    <w:rsid w:val="00802FFA"/>
    <w:rsid w:val="00810E4B"/>
    <w:rsid w:val="008122EA"/>
    <w:rsid w:val="00814BAA"/>
    <w:rsid w:val="00816F0C"/>
    <w:rsid w:val="0082211C"/>
    <w:rsid w:val="00824295"/>
    <w:rsid w:val="008258CD"/>
    <w:rsid w:val="00827A65"/>
    <w:rsid w:val="00830473"/>
    <w:rsid w:val="008313F3"/>
    <w:rsid w:val="008402F2"/>
    <w:rsid w:val="00840469"/>
    <w:rsid w:val="008405BB"/>
    <w:rsid w:val="0084564F"/>
    <w:rsid w:val="0084594E"/>
    <w:rsid w:val="00846494"/>
    <w:rsid w:val="00847B20"/>
    <w:rsid w:val="008509D3"/>
    <w:rsid w:val="00851732"/>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01D"/>
    <w:rsid w:val="008A2749"/>
    <w:rsid w:val="008A3A90"/>
    <w:rsid w:val="008B06D4"/>
    <w:rsid w:val="008B181A"/>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FA3"/>
    <w:rsid w:val="008F340F"/>
    <w:rsid w:val="008F78AE"/>
    <w:rsid w:val="00903523"/>
    <w:rsid w:val="00906281"/>
    <w:rsid w:val="0090659A"/>
    <w:rsid w:val="00911080"/>
    <w:rsid w:val="00912500"/>
    <w:rsid w:val="0091350B"/>
    <w:rsid w:val="00915986"/>
    <w:rsid w:val="00917624"/>
    <w:rsid w:val="009216C6"/>
    <w:rsid w:val="00926CB2"/>
    <w:rsid w:val="00930386"/>
    <w:rsid w:val="009309F5"/>
    <w:rsid w:val="00933237"/>
    <w:rsid w:val="00933F28"/>
    <w:rsid w:val="009400C3"/>
    <w:rsid w:val="00942299"/>
    <w:rsid w:val="00943CBE"/>
    <w:rsid w:val="009453F7"/>
    <w:rsid w:val="0094629E"/>
    <w:rsid w:val="009476C0"/>
    <w:rsid w:val="00951DBA"/>
    <w:rsid w:val="00963811"/>
    <w:rsid w:val="00963E34"/>
    <w:rsid w:val="00964DFA"/>
    <w:rsid w:val="00970A69"/>
    <w:rsid w:val="0098155C"/>
    <w:rsid w:val="00981CCA"/>
    <w:rsid w:val="00983B77"/>
    <w:rsid w:val="00983CA2"/>
    <w:rsid w:val="00984DA5"/>
    <w:rsid w:val="00993BC7"/>
    <w:rsid w:val="00996053"/>
    <w:rsid w:val="00997E71"/>
    <w:rsid w:val="009A0B2F"/>
    <w:rsid w:val="009A1CF4"/>
    <w:rsid w:val="009A37D7"/>
    <w:rsid w:val="009A4E17"/>
    <w:rsid w:val="009A6955"/>
    <w:rsid w:val="009A762C"/>
    <w:rsid w:val="009B0697"/>
    <w:rsid w:val="009B341C"/>
    <w:rsid w:val="009B5747"/>
    <w:rsid w:val="009C0787"/>
    <w:rsid w:val="009C0B81"/>
    <w:rsid w:val="009C3182"/>
    <w:rsid w:val="009D2C27"/>
    <w:rsid w:val="009D3DF1"/>
    <w:rsid w:val="009D503E"/>
    <w:rsid w:val="009E2309"/>
    <w:rsid w:val="009E3C43"/>
    <w:rsid w:val="009E42B9"/>
    <w:rsid w:val="009E4E17"/>
    <w:rsid w:val="009E54B9"/>
    <w:rsid w:val="009F4C2E"/>
    <w:rsid w:val="00A014A3"/>
    <w:rsid w:val="00A027CC"/>
    <w:rsid w:val="00A0412D"/>
    <w:rsid w:val="00A05A8D"/>
    <w:rsid w:val="00A15DF0"/>
    <w:rsid w:val="00A21211"/>
    <w:rsid w:val="00A30F8A"/>
    <w:rsid w:val="00A33890"/>
    <w:rsid w:val="00A33C0B"/>
    <w:rsid w:val="00A34E7F"/>
    <w:rsid w:val="00A46F0A"/>
    <w:rsid w:val="00A46F25"/>
    <w:rsid w:val="00A47CC2"/>
    <w:rsid w:val="00A502BA"/>
    <w:rsid w:val="00A52A76"/>
    <w:rsid w:val="00A55450"/>
    <w:rsid w:val="00A60146"/>
    <w:rsid w:val="00A601A9"/>
    <w:rsid w:val="00A60F6F"/>
    <w:rsid w:val="00A622C4"/>
    <w:rsid w:val="00A6283D"/>
    <w:rsid w:val="00A6593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3A52"/>
    <w:rsid w:val="00AD4578"/>
    <w:rsid w:val="00AD68E9"/>
    <w:rsid w:val="00AD761F"/>
    <w:rsid w:val="00AE493C"/>
    <w:rsid w:val="00AE56C0"/>
    <w:rsid w:val="00AF48A1"/>
    <w:rsid w:val="00AF7ACC"/>
    <w:rsid w:val="00B00914"/>
    <w:rsid w:val="00B02A8E"/>
    <w:rsid w:val="00B052EE"/>
    <w:rsid w:val="00B06664"/>
    <w:rsid w:val="00B1081F"/>
    <w:rsid w:val="00B2496B"/>
    <w:rsid w:val="00B27499"/>
    <w:rsid w:val="00B3010D"/>
    <w:rsid w:val="00B35151"/>
    <w:rsid w:val="00B35F46"/>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2CB3"/>
    <w:rsid w:val="00B93438"/>
    <w:rsid w:val="00B97278"/>
    <w:rsid w:val="00B97943"/>
    <w:rsid w:val="00BA1D0B"/>
    <w:rsid w:val="00BA2B50"/>
    <w:rsid w:val="00BA6972"/>
    <w:rsid w:val="00BB1E0D"/>
    <w:rsid w:val="00BB26C8"/>
    <w:rsid w:val="00BB3AAF"/>
    <w:rsid w:val="00BB4D9B"/>
    <w:rsid w:val="00BB73FF"/>
    <w:rsid w:val="00BB7688"/>
    <w:rsid w:val="00BC25D6"/>
    <w:rsid w:val="00BC5E97"/>
    <w:rsid w:val="00BC7423"/>
    <w:rsid w:val="00BC7CAC"/>
    <w:rsid w:val="00BD2080"/>
    <w:rsid w:val="00BD6D76"/>
    <w:rsid w:val="00BE3A73"/>
    <w:rsid w:val="00BE56B3"/>
    <w:rsid w:val="00BE676D"/>
    <w:rsid w:val="00BF04E8"/>
    <w:rsid w:val="00BF16BF"/>
    <w:rsid w:val="00BF4D1F"/>
    <w:rsid w:val="00BF76BE"/>
    <w:rsid w:val="00C011F9"/>
    <w:rsid w:val="00C02A73"/>
    <w:rsid w:val="00C063D2"/>
    <w:rsid w:val="00C07FD9"/>
    <w:rsid w:val="00C10955"/>
    <w:rsid w:val="00C11C4D"/>
    <w:rsid w:val="00C162C0"/>
    <w:rsid w:val="00C1712C"/>
    <w:rsid w:val="00C20634"/>
    <w:rsid w:val="00C20D7D"/>
    <w:rsid w:val="00C212E0"/>
    <w:rsid w:val="00C23E16"/>
    <w:rsid w:val="00C27E37"/>
    <w:rsid w:val="00C30A9D"/>
    <w:rsid w:val="00C32713"/>
    <w:rsid w:val="00C337B8"/>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39A"/>
    <w:rsid w:val="00C73E03"/>
    <w:rsid w:val="00C77B29"/>
    <w:rsid w:val="00C87039"/>
    <w:rsid w:val="00C8718B"/>
    <w:rsid w:val="00C872E4"/>
    <w:rsid w:val="00C878D9"/>
    <w:rsid w:val="00C90311"/>
    <w:rsid w:val="00C91C26"/>
    <w:rsid w:val="00CA2BB2"/>
    <w:rsid w:val="00CA73D5"/>
    <w:rsid w:val="00CB2FC9"/>
    <w:rsid w:val="00CB5068"/>
    <w:rsid w:val="00CB6822"/>
    <w:rsid w:val="00CB7D2B"/>
    <w:rsid w:val="00CC1C87"/>
    <w:rsid w:val="00CC3000"/>
    <w:rsid w:val="00CC4859"/>
    <w:rsid w:val="00CC7A35"/>
    <w:rsid w:val="00CD072A"/>
    <w:rsid w:val="00CD1070"/>
    <w:rsid w:val="00CD40B1"/>
    <w:rsid w:val="00CD51E0"/>
    <w:rsid w:val="00CD5F89"/>
    <w:rsid w:val="00CD7F73"/>
    <w:rsid w:val="00CE26C5"/>
    <w:rsid w:val="00CE36AF"/>
    <w:rsid w:val="00CE47F3"/>
    <w:rsid w:val="00CE54DD"/>
    <w:rsid w:val="00CF0DA5"/>
    <w:rsid w:val="00CF26E3"/>
    <w:rsid w:val="00CF5D31"/>
    <w:rsid w:val="00CF5F3B"/>
    <w:rsid w:val="00CF7733"/>
    <w:rsid w:val="00CF7830"/>
    <w:rsid w:val="00CF791A"/>
    <w:rsid w:val="00D00513"/>
    <w:rsid w:val="00D00D7D"/>
    <w:rsid w:val="00D030AE"/>
    <w:rsid w:val="00D139C8"/>
    <w:rsid w:val="00D17F81"/>
    <w:rsid w:val="00D209AF"/>
    <w:rsid w:val="00D23B53"/>
    <w:rsid w:val="00D26B88"/>
    <w:rsid w:val="00D2758C"/>
    <w:rsid w:val="00D275CA"/>
    <w:rsid w:val="00D2789B"/>
    <w:rsid w:val="00D345AB"/>
    <w:rsid w:val="00D41566"/>
    <w:rsid w:val="00D452F4"/>
    <w:rsid w:val="00D458EC"/>
    <w:rsid w:val="00D501B0"/>
    <w:rsid w:val="00D52582"/>
    <w:rsid w:val="00D531D0"/>
    <w:rsid w:val="00D56A0E"/>
    <w:rsid w:val="00D57AD3"/>
    <w:rsid w:val="00D606DF"/>
    <w:rsid w:val="00D62F25"/>
    <w:rsid w:val="00D635FE"/>
    <w:rsid w:val="00D63F79"/>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0A4"/>
    <w:rsid w:val="00DE6F44"/>
    <w:rsid w:val="00DF1B58"/>
    <w:rsid w:val="00DF7BF9"/>
    <w:rsid w:val="00E009DA"/>
    <w:rsid w:val="00E037D9"/>
    <w:rsid w:val="00E04537"/>
    <w:rsid w:val="00E04927"/>
    <w:rsid w:val="00E11A48"/>
    <w:rsid w:val="00E130EB"/>
    <w:rsid w:val="00E162CD"/>
    <w:rsid w:val="00E17FA5"/>
    <w:rsid w:val="00E21BFE"/>
    <w:rsid w:val="00E21C88"/>
    <w:rsid w:val="00E223AC"/>
    <w:rsid w:val="00E26930"/>
    <w:rsid w:val="00E27257"/>
    <w:rsid w:val="00E27F4F"/>
    <w:rsid w:val="00E33C65"/>
    <w:rsid w:val="00E4178F"/>
    <w:rsid w:val="00E4475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06B1"/>
    <w:rsid w:val="00EA486E"/>
    <w:rsid w:val="00EA4FA3"/>
    <w:rsid w:val="00EB001B"/>
    <w:rsid w:val="00EB3082"/>
    <w:rsid w:val="00EB4D45"/>
    <w:rsid w:val="00EB6C33"/>
    <w:rsid w:val="00EC1DEA"/>
    <w:rsid w:val="00EC6F62"/>
    <w:rsid w:val="00ED2EA2"/>
    <w:rsid w:val="00ED6019"/>
    <w:rsid w:val="00ED7830"/>
    <w:rsid w:val="00EE2BFF"/>
    <w:rsid w:val="00EE3909"/>
    <w:rsid w:val="00EF03A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7078"/>
    <w:rsid w:val="00F8036D"/>
    <w:rsid w:val="00F809DC"/>
    <w:rsid w:val="00F86EB0"/>
    <w:rsid w:val="00F97DE7"/>
    <w:rsid w:val="00FA154B"/>
    <w:rsid w:val="00FA3811"/>
    <w:rsid w:val="00FA3B9F"/>
    <w:rsid w:val="00FA3F06"/>
    <w:rsid w:val="00FA4A26"/>
    <w:rsid w:val="00FA7084"/>
    <w:rsid w:val="00FA7BEF"/>
    <w:rsid w:val="00FB1105"/>
    <w:rsid w:val="00FB1929"/>
    <w:rsid w:val="00FB5C6E"/>
    <w:rsid w:val="00FB5FD9"/>
    <w:rsid w:val="00FB6713"/>
    <w:rsid w:val="00FB6DD3"/>
    <w:rsid w:val="00FB7FFE"/>
    <w:rsid w:val="00FC76B3"/>
    <w:rsid w:val="00FD1398"/>
    <w:rsid w:val="00FD33AB"/>
    <w:rsid w:val="00FD3BA4"/>
    <w:rsid w:val="00FD4491"/>
    <w:rsid w:val="00FD4724"/>
    <w:rsid w:val="00FD4A68"/>
    <w:rsid w:val="00FD68ED"/>
    <w:rsid w:val="00FD7E00"/>
    <w:rsid w:val="00FE2824"/>
    <w:rsid w:val="00FE2EA5"/>
    <w:rsid w:val="00FE2F0E"/>
    <w:rsid w:val="00FE3F5B"/>
    <w:rsid w:val="00FE53F2"/>
    <w:rsid w:val="00FE661F"/>
    <w:rsid w:val="00FF0400"/>
    <w:rsid w:val="00FF3D6B"/>
    <w:rsid w:val="00FF5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20C2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F0AF6"/>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20C29"/>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2F0AF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0AF6"/>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427F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020C29"/>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ind w:left="0"/>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2F0AF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link w:val="LabTitleChar"/>
    <w:qFormat/>
    <w:rsid w:val="002F0AF6"/>
    <w:rPr>
      <w:b/>
      <w:sz w:val="32"/>
    </w:rPr>
  </w:style>
  <w:style w:type="paragraph" w:customStyle="1" w:styleId="TaskHead">
    <w:name w:val="Task Head"/>
    <w:basedOn w:val="Normal"/>
    <w:next w:val="BodyTextL25"/>
    <w:rsid w:val="00191B4F"/>
    <w:pPr>
      <w:keepNext/>
      <w:numPr>
        <w:ilvl w:val="1"/>
        <w:numId w:val="10"/>
      </w:numPr>
      <w:spacing w:before="240" w:line="240" w:lineRule="auto"/>
      <w:outlineLvl w:val="1"/>
    </w:pPr>
    <w:rPr>
      <w:sz w:val="24"/>
    </w:rPr>
  </w:style>
  <w:style w:type="character" w:customStyle="1" w:styleId="LabTitleChar">
    <w:name w:val="Lab Title Char"/>
    <w:link w:val="LabTitle"/>
    <w:rsid w:val="002F0AF6"/>
    <w:rPr>
      <w:b/>
      <w:sz w:val="32"/>
      <w:szCs w:val="22"/>
    </w:rPr>
  </w:style>
  <w:style w:type="paragraph" w:customStyle="1" w:styleId="CMDBold">
    <w:name w:val="CMD Bold"/>
    <w:basedOn w:val="CMD"/>
    <w:next w:val="BodyTextL50"/>
    <w:link w:val="CMDBoldChar"/>
    <w:qFormat/>
    <w:rsid w:val="002F0AF6"/>
    <w:rPr>
      <w:b/>
    </w:rPr>
  </w:style>
  <w:style w:type="character" w:customStyle="1" w:styleId="CMDBoldChar">
    <w:name w:val="CMD Bold Char"/>
    <w:basedOn w:val="CMDChar"/>
    <w:link w:val="CMDBold"/>
    <w:rsid w:val="002F0AF6"/>
    <w:rPr>
      <w:rFonts w:ascii="Courier New" w:hAnsi="Courier New"/>
      <w:b/>
      <w:szCs w:val="22"/>
    </w:rPr>
  </w:style>
  <w:style w:type="character" w:styleId="Hyperlink">
    <w:name w:val="Hyperlink"/>
    <w:basedOn w:val="DefaultParagraphFont"/>
    <w:uiPriority w:val="99"/>
    <w:semiHidden/>
    <w:unhideWhenUsed/>
    <w:rsid w:val="008F78AE"/>
    <w:rPr>
      <w:color w:val="0000FF"/>
      <w:u w:val="single"/>
    </w:rPr>
  </w:style>
  <w:style w:type="character" w:styleId="FollowedHyperlink">
    <w:name w:val="FollowedHyperlink"/>
    <w:basedOn w:val="DefaultParagraphFont"/>
    <w:semiHidden/>
    <w:unhideWhenUsed/>
    <w:rsid w:val="00A33C0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44917058">
      <w:bodyDiv w:val="1"/>
      <w:marLeft w:val="0"/>
      <w:marRight w:val="0"/>
      <w:marTop w:val="0"/>
      <w:marBottom w:val="0"/>
      <w:divBdr>
        <w:top w:val="none" w:sz="0" w:space="0" w:color="auto"/>
        <w:left w:val="none" w:sz="0" w:space="0" w:color="auto"/>
        <w:bottom w:val="none" w:sz="0" w:space="0" w:color="auto"/>
        <w:right w:val="none" w:sz="0" w:space="0" w:color="auto"/>
      </w:divBdr>
    </w:div>
    <w:div w:id="318968175">
      <w:bodyDiv w:val="1"/>
      <w:marLeft w:val="0"/>
      <w:marRight w:val="0"/>
      <w:marTop w:val="0"/>
      <w:marBottom w:val="0"/>
      <w:divBdr>
        <w:top w:val="none" w:sz="0" w:space="0" w:color="auto"/>
        <w:left w:val="none" w:sz="0" w:space="0" w:color="auto"/>
        <w:bottom w:val="none" w:sz="0" w:space="0" w:color="auto"/>
        <w:right w:val="none" w:sz="0" w:space="0" w:color="auto"/>
      </w:divBdr>
    </w:div>
    <w:div w:id="591009849">
      <w:bodyDiv w:val="1"/>
      <w:marLeft w:val="0"/>
      <w:marRight w:val="0"/>
      <w:marTop w:val="0"/>
      <w:marBottom w:val="0"/>
      <w:divBdr>
        <w:top w:val="none" w:sz="0" w:space="0" w:color="auto"/>
        <w:left w:val="none" w:sz="0" w:space="0" w:color="auto"/>
        <w:bottom w:val="none" w:sz="0" w:space="0" w:color="auto"/>
        <w:right w:val="none" w:sz="0" w:space="0" w:color="auto"/>
      </w:divBdr>
    </w:div>
    <w:div w:id="819923920">
      <w:bodyDiv w:val="1"/>
      <w:marLeft w:val="0"/>
      <w:marRight w:val="0"/>
      <w:marTop w:val="0"/>
      <w:marBottom w:val="0"/>
      <w:divBdr>
        <w:top w:val="none" w:sz="0" w:space="0" w:color="auto"/>
        <w:left w:val="none" w:sz="0" w:space="0" w:color="auto"/>
        <w:bottom w:val="none" w:sz="0" w:space="0" w:color="auto"/>
        <w:right w:val="none" w:sz="0" w:space="0" w:color="auto"/>
      </w:divBdr>
    </w:div>
    <w:div w:id="1106071543">
      <w:bodyDiv w:val="1"/>
      <w:marLeft w:val="0"/>
      <w:marRight w:val="0"/>
      <w:marTop w:val="0"/>
      <w:marBottom w:val="0"/>
      <w:divBdr>
        <w:top w:val="none" w:sz="0" w:space="0" w:color="auto"/>
        <w:left w:val="none" w:sz="0" w:space="0" w:color="auto"/>
        <w:bottom w:val="none" w:sz="0" w:space="0" w:color="auto"/>
        <w:right w:val="none" w:sz="0" w:space="0" w:color="auto"/>
      </w:divBdr>
    </w:div>
    <w:div w:id="118864503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3C1E48A7F145F0A1B4871C02897E5D"/>
        <w:category>
          <w:name w:val="General"/>
          <w:gallery w:val="placeholder"/>
        </w:category>
        <w:types>
          <w:type w:val="bbPlcHdr"/>
        </w:types>
        <w:behaviors>
          <w:behavior w:val="content"/>
        </w:behaviors>
        <w:guid w:val="{1099BB2E-EAD9-46EB-B42A-D9D28628A6C8}"/>
      </w:docPartPr>
      <w:docPartBody>
        <w:p w:rsidR="00881C4A" w:rsidRDefault="009F6432">
          <w:pPr>
            <w:pStyle w:val="E53C1E48A7F145F0A1B4871C02897E5D"/>
          </w:pPr>
          <w:r>
            <w:rPr>
              <w:rStyle w:val="PlaceholderText"/>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F6432"/>
    <w:rsid w:val="001C7B03"/>
    <w:rsid w:val="00492D6B"/>
    <w:rsid w:val="006B3310"/>
    <w:rsid w:val="006B49BB"/>
    <w:rsid w:val="00726EFF"/>
    <w:rsid w:val="00881C4A"/>
    <w:rsid w:val="009F6432"/>
    <w:rsid w:val="00A163BD"/>
    <w:rsid w:val="00A21451"/>
    <w:rsid w:val="00AD06C7"/>
    <w:rsid w:val="00B06302"/>
    <w:rsid w:val="00BE2682"/>
    <w:rsid w:val="00CA108E"/>
    <w:rsid w:val="00D03905"/>
    <w:rsid w:val="00D42A8E"/>
    <w:rsid w:val="00F74EB7"/>
    <w:rsid w:val="00FD35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D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D6B"/>
    <w:rPr>
      <w:color w:val="808080"/>
    </w:rPr>
  </w:style>
  <w:style w:type="paragraph" w:customStyle="1" w:styleId="E53C1E48A7F145F0A1B4871C02897E5D">
    <w:name w:val="E53C1E48A7F145F0A1B4871C02897E5D"/>
    <w:rsid w:val="00492D6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B18FF0-77B9-46E9-90B9-0146DB6E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157</TotalTime>
  <Pages>16</Pages>
  <Words>4489</Words>
  <Characters>25592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Lab - Python Programming Review</vt:lpstr>
    </vt:vector>
  </TitlesOfParts>
  <Company>Cisco Systems, Inc.</Company>
  <LinksUpToDate>false</LinksUpToDate>
  <CharactersWithSpaces>30021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Revue de programmation Python</dc:title>
  <dc:creator>DH</dc:creator>
  <dc:description>2020</dc:description>
  <cp:lastModifiedBy>Dawlat</cp:lastModifiedBy>
  <cp:revision>14</cp:revision>
  <cp:lastPrinted>2020-07-17T23:38:00Z</cp:lastPrinted>
  <dcterms:created xsi:type="dcterms:W3CDTF">2020-06-17T21:36:00Z</dcterms:created>
  <dcterms:modified xsi:type="dcterms:W3CDTF">2020-11-22T16:52:00Z</dcterms:modified>
</cp:coreProperties>
</file>