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Default="00411C0A" w:rsidP="00B47940">
      <w:pPr>
        <w:pStyle w:val="Title"/>
        <w:rPr>
          <w:rStyle w:val="LabTitleInstVersred"/>
        </w:rPr>
      </w:pPr>
      <w:sdt>
        <w:sdtPr>
          <w:rPr>
            <w:b w:val="0"/>
            <w:color w:val="EE0000"/>
          </w:rPr>
          <w:alias w:val="Titre"/>
          <w:tag w:val=""/>
          <w:id w:val="-487021785"/>
          <w:placeholder>
            <w:docPart w:val="7C0705CC4798415D8FEB5C91B2A60CF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33C1">
            <w:t>Travaux pratiques - Analyser différents types de données avec Python</w:t>
          </w:r>
        </w:sdtContent>
      </w:sdt>
      <w:r w:rsidR="007D3055">
        <w:rPr>
          <w:rStyle w:val="LabTitleInstVersred"/>
        </w:rPr>
        <w:t xml:space="preserve"> </w:t>
      </w:r>
    </w:p>
    <w:p w:rsidR="00E300CA" w:rsidRPr="002F0AF6" w:rsidRDefault="00E300CA" w:rsidP="00E300CA">
      <w:pPr>
        <w:pStyle w:val="Heading1"/>
        <w:tabs>
          <w:tab w:val="num" w:pos="0"/>
          <w:tab w:val="left" w:pos="6210"/>
        </w:tabs>
      </w:pPr>
      <w:r>
        <w:t>Objectifs</w:t>
      </w:r>
    </w:p>
    <w:p w:rsidR="00E300CA" w:rsidRDefault="00E300CA" w:rsidP="00E300CA">
      <w:pPr>
        <w:pStyle w:val="BodyTextL25Bold"/>
      </w:pPr>
      <w:r>
        <w:t>Partie 1 : Lancer la DEVASC VM</w:t>
      </w:r>
    </w:p>
    <w:p w:rsidR="00E300CA" w:rsidRDefault="00E300CA" w:rsidP="00E300CA">
      <w:pPr>
        <w:pStyle w:val="BodyTextL25Bold"/>
      </w:pPr>
      <w:r>
        <w:t>Partie 2 : Analyser (Parse) XML en Python</w:t>
      </w:r>
    </w:p>
    <w:p w:rsidR="00E300CA" w:rsidRDefault="00E300CA" w:rsidP="00E300CA">
      <w:pPr>
        <w:pStyle w:val="BodyTextL25Bold"/>
      </w:pPr>
      <w:r>
        <w:t>Partie 3 : Analyser (Parse) JSON en Python</w:t>
      </w:r>
    </w:p>
    <w:p w:rsidR="00E300CA" w:rsidRPr="004C0909" w:rsidRDefault="00E300CA" w:rsidP="00E300CA">
      <w:pPr>
        <w:pStyle w:val="BodyTextL25Bold"/>
      </w:pPr>
      <w:r>
        <w:t>Partie 4 : Analyser (Parse) YAML en Python</w:t>
      </w:r>
    </w:p>
    <w:p w:rsidR="00E300CA" w:rsidRDefault="00E300CA" w:rsidP="00E300CA">
      <w:pPr>
        <w:pStyle w:val="Heading1"/>
      </w:pPr>
      <w:r>
        <w:t>Contexte/scénario</w:t>
      </w:r>
    </w:p>
    <w:p w:rsidR="00E300CA" w:rsidRDefault="00E300CA" w:rsidP="00E300CA">
      <w:pPr>
        <w:pStyle w:val="BodyTextL25"/>
      </w:pPr>
      <w:r>
        <w:t>Parsing signifie analyser un message, le diviser en ses parties constitutives et comprendre le but de chaque partie dans son contexte. Lorsque les messages sont transmis entre ordinateurs, ils voyagent comme un flux de caractères. Ces caractères sont effectivement une chaîne. Ce message doit être analysé dans une structure de données sémantique équivalente contenant des données de types reconnus (par exemple, entiers, flottants, chaînes et booléens) avant que les données puissent être interprétées et traitées.</w:t>
      </w:r>
    </w:p>
    <w:p w:rsidR="00E300CA" w:rsidRDefault="00E300CA" w:rsidP="00E300CA">
      <w:pPr>
        <w:pStyle w:val="BodyTextL25"/>
      </w:pPr>
      <w:r>
        <w:t>Dans ce laboratoire, vous allez utiliser Python pour analyser chaque format de données à tour de rôle : XML, JSON et YAML. Nous allons parcourir des exemples de code et parler du fonctionnement de chaque analyseur.</w:t>
      </w:r>
    </w:p>
    <w:p w:rsidR="00E300CA" w:rsidRPr="00E70096" w:rsidRDefault="00E300CA" w:rsidP="00E300CA">
      <w:pPr>
        <w:pStyle w:val="Heading1"/>
      </w:pPr>
      <w:r>
        <w:t>Ressources requises</w:t>
      </w:r>
    </w:p>
    <w:p w:rsidR="00E300CA" w:rsidRDefault="00E300CA" w:rsidP="00E300CA">
      <w:pPr>
        <w:pStyle w:val="Bulletlevel1"/>
      </w:pPr>
      <w:r>
        <w:t>1 PC avec système d'exploitation de votre choix</w:t>
      </w:r>
    </w:p>
    <w:p w:rsidR="00E300CA" w:rsidRDefault="00E300CA" w:rsidP="00E300CA">
      <w:pPr>
        <w:pStyle w:val="Bulletlevel1"/>
      </w:pPr>
      <w:r>
        <w:t>Boîte virtuelle ou VMWare</w:t>
      </w:r>
    </w:p>
    <w:p w:rsidR="00E300CA" w:rsidRDefault="00E300CA" w:rsidP="00E300CA">
      <w:pPr>
        <w:pStyle w:val="Bulletlevel1"/>
      </w:pPr>
      <w:r>
        <w:t>Machine virtuelle DEVASC</w:t>
      </w:r>
    </w:p>
    <w:p w:rsidR="00E300CA" w:rsidRDefault="00E300CA" w:rsidP="00E300CA">
      <w:pPr>
        <w:pStyle w:val="Heading1"/>
        <w:tabs>
          <w:tab w:val="num" w:pos="0"/>
        </w:tabs>
      </w:pPr>
      <w:r>
        <w:t>Instructions</w:t>
      </w:r>
    </w:p>
    <w:p w:rsidR="00E300CA" w:rsidRPr="004123E3" w:rsidRDefault="00E300CA" w:rsidP="00E300CA">
      <w:pPr>
        <w:pStyle w:val="Heading2"/>
      </w:pPr>
      <w:r>
        <w:t>Lancer la machine virtuelle DEVASC</w:t>
      </w:r>
    </w:p>
    <w:p w:rsidR="00E300CA" w:rsidRPr="004123E3" w:rsidRDefault="00E300CA" w:rsidP="00E300CA">
      <w:pPr>
        <w:pStyle w:val="BodyTextL25"/>
      </w:pPr>
      <w:r>
        <w:t xml:space="preserve">Si vous n'avez pas encore terminé </w:t>
      </w:r>
      <w:r w:rsidRPr="00A03D0E">
        <w:rPr>
          <w:b/>
          <w:bCs/>
        </w:rPr>
        <w:t>TP - Installer l'environnement de laboratoire de machines virtuelles</w:t>
      </w:r>
      <w:r>
        <w:t>, faites-le maintenant. Si vous avez déjà terminé ce laboratoire, lancez la machine virtuelle DEVASC maintenant.</w:t>
      </w:r>
    </w:p>
    <w:p w:rsidR="00E300CA" w:rsidRDefault="00E300CA" w:rsidP="00E300CA">
      <w:pPr>
        <w:pStyle w:val="Heading2"/>
      </w:pPr>
      <w:r>
        <w:t>Analyser XML en Python</w:t>
      </w:r>
    </w:p>
    <w:p w:rsidR="00E300CA" w:rsidRDefault="00E300CA" w:rsidP="00E300CA">
      <w:pPr>
        <w:pStyle w:val="BodyTextL25"/>
      </w:pPr>
      <w:r>
        <w:t>En raison de la flexibilité fournie par le langage XML (Extensible Markup Language), il peut être difficile d'analyser. Les champs de données balisés en texte intégral de XML ne sont pas mappés sans ambiguïté avec les types de données par défaut en Python ou dans d'autres langues populaires. En outre, il n'est pas toujours évident comment les valeurs attributaires doivent être représentées dans les données.</w:t>
      </w:r>
    </w:p>
    <w:p w:rsidR="00E300CA" w:rsidRDefault="00E300CA" w:rsidP="00E300CA">
      <w:pPr>
        <w:pStyle w:val="BodyTextL25"/>
      </w:pPr>
      <w:r>
        <w:t xml:space="preserve">Ces problèmes peuvent être évités par les développeurs Cisco travaillant dans certains contextes, car Cisco a fourni des outils tels que YANG-CLI, qui valide et consomme du XML pertinent pour la modélisation des données et les tâches connexes. Voici le contenu du fichier </w:t>
      </w:r>
      <w:r w:rsidRPr="00E541C7">
        <w:rPr>
          <w:b/>
          <w:bCs/>
        </w:rPr>
        <w:t>myfile.xml</w:t>
      </w:r>
      <w:r>
        <w:t xml:space="preserve"> trouvé dans </w:t>
      </w:r>
      <w:r>
        <w:rPr>
          <w:b/>
        </w:rPr>
        <w:t>~/labs/devnet-src/parsing</w:t>
      </w:r>
      <w:r>
        <w:t>. Ceci est un exemple du type de fichier géré par YANG-CLI. Vous allez analyser ce fichier en Python pour accéder aux informations qu'il contient.</w:t>
      </w:r>
    </w:p>
    <w:p w:rsidR="00E300CA" w:rsidRPr="007D3055" w:rsidRDefault="00E300CA" w:rsidP="00E300CA">
      <w:pPr>
        <w:pStyle w:val="CMDOutput"/>
        <w:rPr>
          <w:lang w:val="en-US"/>
        </w:rPr>
      </w:pPr>
      <w:proofErr w:type="gramStart"/>
      <w:r w:rsidRPr="007D3055">
        <w:rPr>
          <w:lang w:val="en-US"/>
        </w:rPr>
        <w:t>&lt;?xml</w:t>
      </w:r>
      <w:proofErr w:type="gramEnd"/>
      <w:r w:rsidRPr="007D3055">
        <w:rPr>
          <w:lang w:val="en-US"/>
        </w:rPr>
        <w:t xml:space="preserve"> version="1.0" encoding="UTF-8"?&gt;</w:t>
      </w:r>
    </w:p>
    <w:p w:rsidR="00E300CA" w:rsidRPr="007D3055" w:rsidRDefault="00E300CA" w:rsidP="00E300CA">
      <w:pPr>
        <w:pStyle w:val="CMDOutput"/>
        <w:rPr>
          <w:lang w:val="en-US"/>
        </w:rPr>
      </w:pPr>
      <w:r w:rsidRPr="007D3055">
        <w:rPr>
          <w:lang w:val="en-US"/>
        </w:rPr>
        <w:t>&lt;</w:t>
      </w:r>
      <w:proofErr w:type="spellStart"/>
      <w:r w:rsidRPr="007D3055">
        <w:rPr>
          <w:lang w:val="en-US"/>
        </w:rPr>
        <w:t>rpc</w:t>
      </w:r>
      <w:proofErr w:type="spellEnd"/>
      <w:r w:rsidRPr="007D3055">
        <w:rPr>
          <w:lang w:val="en-US"/>
        </w:rPr>
        <w:t xml:space="preserve"> message-id="1"</w:t>
      </w:r>
    </w:p>
    <w:p w:rsidR="00E300CA" w:rsidRPr="007D3055" w:rsidRDefault="00E300CA" w:rsidP="00E300CA">
      <w:pPr>
        <w:pStyle w:val="CMDOutput"/>
        <w:rPr>
          <w:lang w:val="en-US"/>
        </w:rPr>
      </w:pPr>
      <w:r w:rsidRPr="007D3055">
        <w:rPr>
          <w:lang w:val="en-US"/>
        </w:rPr>
        <w:lastRenderedPageBreak/>
        <w:t xml:space="preserve"> </w:t>
      </w:r>
      <w:proofErr w:type="spellStart"/>
      <w:proofErr w:type="gramStart"/>
      <w:r w:rsidRPr="007D3055">
        <w:rPr>
          <w:lang w:val="en-US"/>
        </w:rPr>
        <w:t>xmlns</w:t>
      </w:r>
      <w:proofErr w:type="spellEnd"/>
      <w:proofErr w:type="gramEnd"/>
      <w:r w:rsidRPr="007D3055">
        <w:rPr>
          <w:lang w:val="en-US"/>
        </w:rPr>
        <w:t>="urn:ietf:params:xml:ns:netconf:base:1.0"&gt;</w:t>
      </w:r>
    </w:p>
    <w:p w:rsidR="00E300CA" w:rsidRPr="007D3055" w:rsidRDefault="00E300CA" w:rsidP="00E300CA">
      <w:pPr>
        <w:pStyle w:val="CMDOutput"/>
        <w:rPr>
          <w:lang w:val="en-US"/>
        </w:rPr>
      </w:pPr>
      <w:r w:rsidRPr="007D3055">
        <w:rPr>
          <w:lang w:val="en-US"/>
        </w:rPr>
        <w:t xml:space="preserve"> &lt;</w:t>
      </w:r>
      <w:proofErr w:type="gramStart"/>
      <w:r w:rsidRPr="007D3055">
        <w:rPr>
          <w:lang w:val="en-US"/>
        </w:rPr>
        <w:t>edit-</w:t>
      </w:r>
      <w:proofErr w:type="spellStart"/>
      <w:r w:rsidRPr="007D3055">
        <w:rPr>
          <w:lang w:val="en-US"/>
        </w:rPr>
        <w:t>config</w:t>
      </w:r>
      <w:proofErr w:type="spellEnd"/>
      <w:proofErr w:type="gramEnd"/>
      <w:r w:rsidRPr="007D3055">
        <w:rPr>
          <w:lang w:val="en-US"/>
        </w:rPr>
        <w:t>&gt;</w:t>
      </w:r>
    </w:p>
    <w:p w:rsidR="00E300CA" w:rsidRPr="007D3055" w:rsidRDefault="00E300CA" w:rsidP="00E300CA">
      <w:pPr>
        <w:pStyle w:val="CMDOutput"/>
        <w:rPr>
          <w:lang w:val="en-US"/>
        </w:rPr>
      </w:pPr>
      <w:r w:rsidRPr="007D3055">
        <w:rPr>
          <w:lang w:val="en-US"/>
        </w:rPr>
        <w:t xml:space="preserve">  &lt;</w:t>
      </w:r>
      <w:proofErr w:type="gramStart"/>
      <w:r w:rsidRPr="007D3055">
        <w:rPr>
          <w:lang w:val="en-US"/>
        </w:rPr>
        <w:t>target</w:t>
      </w:r>
      <w:proofErr w:type="gramEnd"/>
      <w:r w:rsidRPr="007D3055">
        <w:rPr>
          <w:lang w:val="en-US"/>
        </w:rPr>
        <w:t>&gt;</w:t>
      </w:r>
    </w:p>
    <w:p w:rsidR="00E300CA" w:rsidRPr="007D3055" w:rsidRDefault="00E300CA" w:rsidP="00E300CA">
      <w:pPr>
        <w:pStyle w:val="CMDOutput"/>
        <w:rPr>
          <w:lang w:val="en-US"/>
        </w:rPr>
      </w:pPr>
      <w:r w:rsidRPr="007D3055">
        <w:rPr>
          <w:lang w:val="en-US"/>
        </w:rPr>
        <w:t xml:space="preserve">   &lt;candidate/&gt;</w:t>
      </w:r>
    </w:p>
    <w:p w:rsidR="00E300CA" w:rsidRPr="007D3055" w:rsidRDefault="00E300CA" w:rsidP="00E300CA">
      <w:pPr>
        <w:pStyle w:val="CMDOutput"/>
        <w:rPr>
          <w:lang w:val="en-US"/>
        </w:rPr>
      </w:pPr>
      <w:r w:rsidRPr="007D3055">
        <w:rPr>
          <w:lang w:val="en-US"/>
        </w:rPr>
        <w:t xml:space="preserve">  &lt;/target&gt;</w:t>
      </w:r>
    </w:p>
    <w:p w:rsidR="00E300CA" w:rsidRPr="007D3055" w:rsidRDefault="00E300CA" w:rsidP="00E300CA">
      <w:pPr>
        <w:pStyle w:val="CMDOutput"/>
        <w:rPr>
          <w:lang w:val="en-US"/>
        </w:rPr>
      </w:pPr>
      <w:r w:rsidRPr="007D3055">
        <w:rPr>
          <w:lang w:val="en-US"/>
        </w:rPr>
        <w:t xml:space="preserve">  &lt;default-operation&gt;merge&lt;/default-operation&gt;</w:t>
      </w:r>
    </w:p>
    <w:p w:rsidR="00E300CA" w:rsidRPr="007D3055" w:rsidRDefault="00E300CA" w:rsidP="00E300CA">
      <w:pPr>
        <w:pStyle w:val="CMDOutput"/>
        <w:rPr>
          <w:lang w:val="en-US"/>
        </w:rPr>
      </w:pPr>
      <w:r w:rsidRPr="007D3055">
        <w:rPr>
          <w:lang w:val="en-US"/>
        </w:rPr>
        <w:t xml:space="preserve">  &lt;test-option&gt;set&lt;/test-option&gt;</w:t>
      </w:r>
    </w:p>
    <w:p w:rsidR="00E300CA" w:rsidRPr="007D3055" w:rsidRDefault="00E300CA" w:rsidP="00E300CA">
      <w:pPr>
        <w:pStyle w:val="CMDOutput"/>
        <w:rPr>
          <w:lang w:val="en-US"/>
        </w:rPr>
      </w:pPr>
      <w:r w:rsidRPr="007D3055">
        <w:rPr>
          <w:lang w:val="en-US"/>
        </w:rPr>
        <w:t xml:space="preserve">  &lt;</w:t>
      </w:r>
      <w:proofErr w:type="spellStart"/>
      <w:proofErr w:type="gramStart"/>
      <w:r w:rsidRPr="007D3055">
        <w:rPr>
          <w:lang w:val="en-US"/>
        </w:rPr>
        <w:t>config</w:t>
      </w:r>
      <w:proofErr w:type="spellEnd"/>
      <w:proofErr w:type="gramEnd"/>
      <w:r w:rsidRPr="007D3055">
        <w:rPr>
          <w:lang w:val="en-US"/>
        </w:rPr>
        <w:t>&gt;</w:t>
      </w:r>
    </w:p>
    <w:p w:rsidR="00E300CA" w:rsidRPr="007D3055" w:rsidRDefault="00E300CA" w:rsidP="00E300CA">
      <w:pPr>
        <w:pStyle w:val="CMDOutput"/>
        <w:rPr>
          <w:lang w:val="en-US"/>
        </w:rPr>
      </w:pPr>
      <w:r w:rsidRPr="007D3055">
        <w:rPr>
          <w:lang w:val="en-US"/>
        </w:rPr>
        <w:t xml:space="preserve">   &lt;int8.1</w:t>
      </w:r>
    </w:p>
    <w:p w:rsidR="00E300CA" w:rsidRPr="007D3055" w:rsidRDefault="00E300CA" w:rsidP="00E300CA">
      <w:pPr>
        <w:pStyle w:val="CMDOutput"/>
        <w:rPr>
          <w:lang w:val="en-US"/>
        </w:rPr>
      </w:pPr>
      <w:r w:rsidRPr="007D3055">
        <w:rPr>
          <w:lang w:val="en-US"/>
        </w:rPr>
        <w:t xml:space="preserve">    </w:t>
      </w:r>
      <w:proofErr w:type="spellStart"/>
      <w:r w:rsidRPr="007D3055">
        <w:rPr>
          <w:lang w:val="en-US"/>
        </w:rPr>
        <w:t>xmlns:nc</w:t>
      </w:r>
      <w:proofErr w:type="spellEnd"/>
      <w:r w:rsidRPr="007D3055">
        <w:rPr>
          <w:lang w:val="en-US"/>
        </w:rPr>
        <w:t>="urn:ietf:params:xml:ns:netconf:base:1.0"</w:t>
      </w:r>
    </w:p>
    <w:p w:rsidR="00E300CA" w:rsidRPr="007D3055" w:rsidRDefault="00E300CA" w:rsidP="00E300CA">
      <w:pPr>
        <w:pStyle w:val="CMDOutput"/>
        <w:rPr>
          <w:lang w:val="en-US"/>
        </w:rPr>
      </w:pPr>
      <w:r w:rsidRPr="007D3055">
        <w:rPr>
          <w:lang w:val="en-US"/>
        </w:rPr>
        <w:t xml:space="preserve">    </w:t>
      </w:r>
      <w:proofErr w:type="spellStart"/>
      <w:proofErr w:type="gramStart"/>
      <w:r w:rsidRPr="007D3055">
        <w:rPr>
          <w:lang w:val="en-US"/>
        </w:rPr>
        <w:t>nc:</w:t>
      </w:r>
      <w:proofErr w:type="gramEnd"/>
      <w:r w:rsidRPr="007D3055">
        <w:rPr>
          <w:lang w:val="en-US"/>
        </w:rPr>
        <w:t>operation</w:t>
      </w:r>
      <w:proofErr w:type="spellEnd"/>
      <w:r w:rsidRPr="007D3055">
        <w:rPr>
          <w:lang w:val="en-US"/>
        </w:rPr>
        <w:t>="create"</w:t>
      </w:r>
    </w:p>
    <w:p w:rsidR="00E300CA" w:rsidRPr="007D3055" w:rsidRDefault="00E300CA" w:rsidP="00E300CA">
      <w:pPr>
        <w:pStyle w:val="CMDOutput"/>
        <w:rPr>
          <w:lang w:val="en-US"/>
        </w:rPr>
      </w:pPr>
      <w:r w:rsidRPr="007D3055">
        <w:rPr>
          <w:lang w:val="en-US"/>
        </w:rPr>
        <w:t xml:space="preserve">    </w:t>
      </w:r>
      <w:proofErr w:type="spellStart"/>
      <w:r w:rsidRPr="007D3055">
        <w:rPr>
          <w:lang w:val="en-US"/>
        </w:rPr>
        <w:t>xmlns</w:t>
      </w:r>
      <w:proofErr w:type="spellEnd"/>
      <w:r w:rsidRPr="007D3055">
        <w:rPr>
          <w:lang w:val="en-US"/>
        </w:rPr>
        <w:t>="http://netconfcentral.org/ns/test"&gt;9&lt;/int8.1&gt;</w:t>
      </w:r>
    </w:p>
    <w:p w:rsidR="00E300CA" w:rsidRDefault="00E300CA" w:rsidP="00E300CA">
      <w:pPr>
        <w:pStyle w:val="CMDOutput"/>
      </w:pPr>
      <w:r w:rsidRPr="007D3055">
        <w:rPr>
          <w:lang w:val="en-US"/>
        </w:rPr>
        <w:t xml:space="preserve">  </w:t>
      </w:r>
      <w:r>
        <w:t>&lt;/</w:t>
      </w:r>
      <w:proofErr w:type="gramStart"/>
      <w:r>
        <w:t>config</w:t>
      </w:r>
      <w:proofErr w:type="gramEnd"/>
      <w:r>
        <w:t>&gt;</w:t>
      </w:r>
    </w:p>
    <w:p w:rsidR="00E300CA" w:rsidRDefault="00E300CA" w:rsidP="00E300CA">
      <w:pPr>
        <w:pStyle w:val="CMDOutput"/>
      </w:pPr>
      <w:r>
        <w:t xml:space="preserve"> &lt;/edit-config&gt;</w:t>
      </w:r>
    </w:p>
    <w:p w:rsidR="00E300CA" w:rsidRDefault="00E300CA" w:rsidP="00E300CA">
      <w:pPr>
        <w:pStyle w:val="CMDOutput"/>
      </w:pPr>
      <w:r>
        <w:t>&lt;/rpc&gt;</w:t>
      </w:r>
    </w:p>
    <w:p w:rsidR="00E300CA" w:rsidRDefault="00E300CA" w:rsidP="00E300CA">
      <w:pPr>
        <w:pStyle w:val="Heading3"/>
      </w:pPr>
      <w:r>
        <w:t>Créez un script pour analyser les données XML.</w:t>
      </w:r>
    </w:p>
    <w:p w:rsidR="00E300CA" w:rsidRDefault="00E300CA" w:rsidP="00E300CA">
      <w:pPr>
        <w:pStyle w:val="SubStepAlpha"/>
      </w:pPr>
      <w:r>
        <w:t xml:space="preserve">Ouvrez le fichier </w:t>
      </w:r>
      <w:r w:rsidRPr="00E541C7">
        <w:rPr>
          <w:b/>
          <w:bCs/>
        </w:rPr>
        <w:t>parsexml.py</w:t>
      </w:r>
      <w:r>
        <w:t xml:space="preserve"> situé dans le répertoire </w:t>
      </w:r>
      <w:r>
        <w:rPr>
          <w:b/>
        </w:rPr>
        <w:t>~/labs/devnet-src/parsing</w:t>
      </w:r>
      <w:r>
        <w:t>.</w:t>
      </w:r>
    </w:p>
    <w:p w:rsidR="00E300CA" w:rsidRDefault="00E300CA" w:rsidP="00E300CA">
      <w:pPr>
        <w:pStyle w:val="SubStepAlpha"/>
      </w:pPr>
      <w:r>
        <w:t>Importez le module ElementTree de la bibliothèque xml et le moteur d'expression régulière. Le module ElementTree sera utilisé pour effectuer l'analyse. Le moteur d'expression régulière sera utilisé pour rechercher des données spécifiques.</w:t>
      </w:r>
    </w:p>
    <w:p w:rsidR="00E300CA" w:rsidRDefault="00E300CA" w:rsidP="00E300CA">
      <w:pPr>
        <w:pStyle w:val="BodyTextL50"/>
      </w:pPr>
      <w:r>
        <w:rPr>
          <w:b/>
        </w:rPr>
        <w:t>Remarque</w:t>
      </w:r>
      <w:r>
        <w:t> : Si vous n'avez aucune expérience avec l'utilisation d'expressions régulières dans Linux, Python ou d'autres langages de programmation orientés objet, recherchez des didacticiels sur Internet.</w:t>
      </w:r>
    </w:p>
    <w:p w:rsidR="00E300CA" w:rsidRDefault="00E300CA" w:rsidP="00E300CA">
      <w:pPr>
        <w:pStyle w:val="CMD"/>
      </w:pPr>
      <w:r>
        <w:t>importer Xml.etree.elementTree en tant que ET</w:t>
      </w:r>
    </w:p>
    <w:p w:rsidR="00E300CA" w:rsidRDefault="00E300CA" w:rsidP="00E300CA">
      <w:pPr>
        <w:pStyle w:val="CMD"/>
      </w:pPr>
      <w:r>
        <w:t>Importer re</w:t>
      </w:r>
    </w:p>
    <w:p w:rsidR="00E300CA" w:rsidRDefault="00E300CA" w:rsidP="00E300CA">
      <w:pPr>
        <w:pStyle w:val="SubStepAlpha"/>
      </w:pPr>
      <w:r>
        <w:t xml:space="preserve">Ensuite, utilisez la fonction </w:t>
      </w:r>
      <w:r w:rsidRPr="001944D1">
        <w:rPr>
          <w:b/>
          <w:bCs/>
        </w:rPr>
        <w:t>parse</w:t>
      </w:r>
      <w:r>
        <w:t xml:space="preserve"> de ET (ElementTree) pour analyser le fichier </w:t>
      </w:r>
      <w:r w:rsidRPr="001944D1">
        <w:rPr>
          <w:b/>
          <w:bCs/>
        </w:rPr>
        <w:t>myfile.xml</w:t>
      </w:r>
      <w:r>
        <w:t xml:space="preserve"> et l'affecter à une variable (</w:t>
      </w:r>
      <w:r w:rsidRPr="001944D1">
        <w:rPr>
          <w:b/>
          <w:bCs/>
        </w:rPr>
        <w:t>xml</w:t>
      </w:r>
      <w:r>
        <w:t xml:space="preserve">). Ensuite, obtenez l'élément racine avec la fonction </w:t>
      </w:r>
      <w:r w:rsidRPr="00127CFB">
        <w:rPr>
          <w:b/>
          <w:bCs/>
        </w:rPr>
        <w:t>getroot</w:t>
      </w:r>
      <w:r>
        <w:t xml:space="preserve"> et attribuez-le à une variable (</w:t>
      </w:r>
      <w:r w:rsidRPr="001944D1">
        <w:rPr>
          <w:b/>
          <w:bCs/>
        </w:rPr>
        <w:t>root</w:t>
      </w:r>
      <w:r>
        <w:t>).</w:t>
      </w:r>
    </w:p>
    <w:p w:rsidR="00E300CA" w:rsidRDefault="00E300CA" w:rsidP="00E300CA">
      <w:pPr>
        <w:pStyle w:val="CMD"/>
      </w:pPr>
      <w:r>
        <w:t>xml = ET.parse("myfile.xml")</w:t>
      </w:r>
    </w:p>
    <w:p w:rsidR="00E300CA" w:rsidRDefault="00E300CA" w:rsidP="00E300CA">
      <w:pPr>
        <w:pStyle w:val="CMD"/>
      </w:pPr>
      <w:r>
        <w:t>root = xml.getroot()</w:t>
      </w:r>
    </w:p>
    <w:p w:rsidR="00E300CA" w:rsidRDefault="00E300CA" w:rsidP="00E300CA">
      <w:pPr>
        <w:pStyle w:val="SubStepAlpha"/>
      </w:pPr>
      <w:r>
        <w:t xml:space="preserve">Maintenant, le niveau supérieur de l'arborescence peut être recherché pour la balise contenant </w:t>
      </w:r>
      <w:r w:rsidRPr="00127CFB">
        <w:rPr>
          <w:b/>
          <w:bCs/>
        </w:rPr>
        <w:t>&lt;edit-config&gt;</w:t>
      </w:r>
      <w:r>
        <w:t xml:space="preserve">, et une fois trouvé, ce bloc balisé peut être recherché pour deux valeurs nommées qu'il contient : </w:t>
      </w:r>
      <w:r w:rsidRPr="0098336B">
        <w:rPr>
          <w:b/>
          <w:bCs/>
        </w:rPr>
        <w:t>&lt;default-operation&gt;</w:t>
      </w:r>
      <w:r>
        <w:t xml:space="preserve"> et </w:t>
      </w:r>
      <w:r>
        <w:rPr>
          <w:b/>
        </w:rPr>
        <w:t>&lt;test-option&gt;</w:t>
      </w:r>
      <w:r>
        <w:t xml:space="preserve">. Créez une expression régulière pour obtenir le contenu du contenu racine XML dans la </w:t>
      </w:r>
      <w:r>
        <w:rPr>
          <w:b/>
        </w:rPr>
        <w:t>&lt;rpc&gt;</w:t>
      </w:r>
      <w:r>
        <w:t xml:space="preserve"> balise, puis ajoutez des expressions régulières supplémentaires pour explorer le contenu afin de trouver la valeur de </w:t>
      </w:r>
      <w:r w:rsidRPr="00127CFB">
        <w:rPr>
          <w:b/>
          <w:bCs/>
        </w:rPr>
        <w:t>&lt;edit-config&gt;</w:t>
      </w:r>
      <w:r>
        <w:t xml:space="preserve">, </w:t>
      </w:r>
      <w:r w:rsidRPr="0098336B">
        <w:rPr>
          <w:b/>
          <w:bCs/>
        </w:rPr>
        <w:t>&lt;default-operation&gt;</w:t>
      </w:r>
      <w:r>
        <w:t xml:space="preserve">, et </w:t>
      </w:r>
      <w:r w:rsidRPr="0098336B">
        <w:rPr>
          <w:b/>
          <w:bCs/>
        </w:rPr>
        <w:t>&lt;test-option</w:t>
      </w:r>
      <w:r>
        <w:t xml:space="preserve"> éléments.</w:t>
      </w:r>
    </w:p>
    <w:p w:rsidR="00E300CA" w:rsidRPr="007D3055" w:rsidRDefault="00E300CA" w:rsidP="00E300CA">
      <w:pPr>
        <w:pStyle w:val="CMD"/>
        <w:rPr>
          <w:lang w:val="en-US"/>
        </w:rPr>
      </w:pPr>
      <w:proofErr w:type="gramStart"/>
      <w:r w:rsidRPr="007D3055">
        <w:rPr>
          <w:lang w:val="en-US"/>
        </w:rPr>
        <w:t>ns</w:t>
      </w:r>
      <w:proofErr w:type="gramEnd"/>
      <w:r w:rsidRPr="007D3055">
        <w:rPr>
          <w:lang w:val="en-US"/>
        </w:rPr>
        <w:t xml:space="preserve"> = </w:t>
      </w:r>
      <w:proofErr w:type="spellStart"/>
      <w:r w:rsidRPr="007D3055">
        <w:rPr>
          <w:lang w:val="en-US"/>
        </w:rPr>
        <w:t>re.match</w:t>
      </w:r>
      <w:proofErr w:type="spellEnd"/>
      <w:r w:rsidRPr="007D3055">
        <w:rPr>
          <w:lang w:val="en-US"/>
        </w:rPr>
        <w:t>('{.*}', root.tag).group(0)</w:t>
      </w:r>
    </w:p>
    <w:p w:rsidR="00E300CA" w:rsidRPr="007D3055" w:rsidRDefault="00E300CA" w:rsidP="00E300CA">
      <w:pPr>
        <w:pStyle w:val="CMD"/>
        <w:rPr>
          <w:lang w:val="en-US"/>
        </w:rPr>
      </w:pPr>
      <w:proofErr w:type="spellStart"/>
      <w:proofErr w:type="gramStart"/>
      <w:r w:rsidRPr="007D3055">
        <w:rPr>
          <w:lang w:val="en-US"/>
        </w:rPr>
        <w:t>editconf</w:t>
      </w:r>
      <w:proofErr w:type="spellEnd"/>
      <w:proofErr w:type="gramEnd"/>
      <w:r w:rsidRPr="007D3055">
        <w:rPr>
          <w:lang w:val="en-US"/>
        </w:rPr>
        <w:t xml:space="preserve"> = </w:t>
      </w:r>
      <w:proofErr w:type="spellStart"/>
      <w:r w:rsidRPr="007D3055">
        <w:rPr>
          <w:lang w:val="en-US"/>
        </w:rPr>
        <w:t>root.find</w:t>
      </w:r>
      <w:proofErr w:type="spellEnd"/>
      <w:r w:rsidRPr="007D3055">
        <w:rPr>
          <w:lang w:val="en-US"/>
        </w:rPr>
        <w:t>("{}edit-</w:t>
      </w:r>
      <w:proofErr w:type="spellStart"/>
      <w:r w:rsidRPr="007D3055">
        <w:rPr>
          <w:lang w:val="en-US"/>
        </w:rPr>
        <w:t>config".format</w:t>
      </w:r>
      <w:proofErr w:type="spellEnd"/>
      <w:r w:rsidRPr="007D3055">
        <w:rPr>
          <w:lang w:val="en-US"/>
        </w:rPr>
        <w:t>(ns))</w:t>
      </w:r>
    </w:p>
    <w:p w:rsidR="00E300CA" w:rsidRPr="007D3055" w:rsidRDefault="00E300CA" w:rsidP="00E300CA">
      <w:pPr>
        <w:pStyle w:val="CMD"/>
        <w:rPr>
          <w:lang w:val="en-US"/>
        </w:rPr>
      </w:pPr>
      <w:proofErr w:type="spellStart"/>
      <w:proofErr w:type="gramStart"/>
      <w:r w:rsidRPr="007D3055">
        <w:rPr>
          <w:lang w:val="en-US"/>
        </w:rPr>
        <w:t>defop</w:t>
      </w:r>
      <w:proofErr w:type="spellEnd"/>
      <w:proofErr w:type="gramEnd"/>
      <w:r w:rsidRPr="007D3055">
        <w:rPr>
          <w:lang w:val="en-US"/>
        </w:rPr>
        <w:t xml:space="preserve"> = </w:t>
      </w:r>
      <w:proofErr w:type="spellStart"/>
      <w:r w:rsidRPr="007D3055">
        <w:rPr>
          <w:lang w:val="en-US"/>
        </w:rPr>
        <w:t>editconf.find</w:t>
      </w:r>
      <w:proofErr w:type="spellEnd"/>
      <w:r w:rsidRPr="007D3055">
        <w:rPr>
          <w:lang w:val="en-US"/>
        </w:rPr>
        <w:t>("{}default-</w:t>
      </w:r>
      <w:proofErr w:type="spellStart"/>
      <w:r w:rsidRPr="007D3055">
        <w:rPr>
          <w:lang w:val="en-US"/>
        </w:rPr>
        <w:t>operation".format</w:t>
      </w:r>
      <w:proofErr w:type="spellEnd"/>
      <w:r w:rsidRPr="007D3055">
        <w:rPr>
          <w:lang w:val="en-US"/>
        </w:rPr>
        <w:t>(ns))</w:t>
      </w:r>
    </w:p>
    <w:p w:rsidR="00E300CA" w:rsidRPr="007D3055" w:rsidRDefault="00E300CA" w:rsidP="00E300CA">
      <w:pPr>
        <w:pStyle w:val="CMD"/>
        <w:rPr>
          <w:lang w:val="en-US"/>
        </w:rPr>
      </w:pPr>
      <w:proofErr w:type="spellStart"/>
      <w:proofErr w:type="gramStart"/>
      <w:r w:rsidRPr="007D3055">
        <w:rPr>
          <w:lang w:val="en-US"/>
        </w:rPr>
        <w:t>testop</w:t>
      </w:r>
      <w:proofErr w:type="spellEnd"/>
      <w:proofErr w:type="gramEnd"/>
      <w:r w:rsidRPr="007D3055">
        <w:rPr>
          <w:lang w:val="en-US"/>
        </w:rPr>
        <w:t xml:space="preserve"> = </w:t>
      </w:r>
      <w:proofErr w:type="spellStart"/>
      <w:r w:rsidRPr="007D3055">
        <w:rPr>
          <w:lang w:val="en-US"/>
        </w:rPr>
        <w:t>editconf.find</w:t>
      </w:r>
      <w:proofErr w:type="spellEnd"/>
      <w:r w:rsidRPr="007D3055">
        <w:rPr>
          <w:lang w:val="en-US"/>
        </w:rPr>
        <w:t>("{}test-</w:t>
      </w:r>
      <w:proofErr w:type="spellStart"/>
      <w:r w:rsidRPr="007D3055">
        <w:rPr>
          <w:lang w:val="en-US"/>
        </w:rPr>
        <w:t>option".format</w:t>
      </w:r>
      <w:proofErr w:type="spellEnd"/>
      <w:r w:rsidRPr="007D3055">
        <w:rPr>
          <w:lang w:val="en-US"/>
        </w:rPr>
        <w:t>(ns))</w:t>
      </w:r>
    </w:p>
    <w:p w:rsidR="00E300CA" w:rsidRDefault="00E300CA" w:rsidP="00E300CA">
      <w:pPr>
        <w:pStyle w:val="SubStepAlpha"/>
      </w:pPr>
      <w:r>
        <w:t>Ajoutez des instructions d'impression pour imprimer la valeur des éléments</w:t>
      </w:r>
      <w:r w:rsidRPr="00047143">
        <w:rPr>
          <w:b/>
          <w:bCs/>
        </w:rPr>
        <w:t>&lt;default-operation&gt;</w:t>
      </w:r>
      <w:r>
        <w:t xml:space="preserve"> et </w:t>
      </w:r>
      <w:r w:rsidRPr="00047143">
        <w:rPr>
          <w:b/>
          <w:bCs/>
        </w:rPr>
        <w:t>&lt;test-option&gt;</w:t>
      </w:r>
      <w:r>
        <w:t>.</w:t>
      </w:r>
    </w:p>
    <w:p w:rsidR="00E300CA" w:rsidRPr="007D3055" w:rsidRDefault="00E300CA" w:rsidP="00E300CA">
      <w:pPr>
        <w:pStyle w:val="CMD"/>
        <w:rPr>
          <w:lang w:val="en-US"/>
        </w:rPr>
      </w:pPr>
      <w:proofErr w:type="gramStart"/>
      <w:r w:rsidRPr="007D3055">
        <w:rPr>
          <w:lang w:val="en-US"/>
        </w:rPr>
        <w:t>print(</w:t>
      </w:r>
      <w:proofErr w:type="gramEnd"/>
      <w:r w:rsidRPr="007D3055">
        <w:rPr>
          <w:lang w:val="en-US"/>
        </w:rPr>
        <w:t>"The default-operation contains: {}".format(</w:t>
      </w:r>
      <w:proofErr w:type="spellStart"/>
      <w:r w:rsidRPr="007D3055">
        <w:rPr>
          <w:lang w:val="en-US"/>
        </w:rPr>
        <w:t>defop.text</w:t>
      </w:r>
      <w:proofErr w:type="spellEnd"/>
      <w:r w:rsidRPr="007D3055">
        <w:rPr>
          <w:lang w:val="en-US"/>
        </w:rPr>
        <w:t>))</w:t>
      </w:r>
    </w:p>
    <w:p w:rsidR="00E300CA" w:rsidRPr="007D3055" w:rsidRDefault="00E300CA" w:rsidP="00E300CA">
      <w:pPr>
        <w:pStyle w:val="CMD"/>
        <w:rPr>
          <w:lang w:val="en-US"/>
        </w:rPr>
      </w:pPr>
      <w:proofErr w:type="gramStart"/>
      <w:r w:rsidRPr="007D3055">
        <w:rPr>
          <w:lang w:val="en-US"/>
        </w:rPr>
        <w:t>print(</w:t>
      </w:r>
      <w:proofErr w:type="gramEnd"/>
      <w:r w:rsidRPr="007D3055">
        <w:rPr>
          <w:lang w:val="en-US"/>
        </w:rPr>
        <w:t>"The test-option contains: {}".format(</w:t>
      </w:r>
      <w:proofErr w:type="spellStart"/>
      <w:r w:rsidRPr="007D3055">
        <w:rPr>
          <w:lang w:val="en-US"/>
        </w:rPr>
        <w:t>testop.text</w:t>
      </w:r>
      <w:proofErr w:type="spellEnd"/>
      <w:r w:rsidRPr="007D3055">
        <w:rPr>
          <w:lang w:val="en-US"/>
        </w:rPr>
        <w:t>))</w:t>
      </w:r>
    </w:p>
    <w:p w:rsidR="00E300CA" w:rsidRDefault="00E300CA" w:rsidP="00E300CA">
      <w:pPr>
        <w:pStyle w:val="Heading3"/>
      </w:pPr>
      <w:r>
        <w:t>Exécutez le script.</w:t>
      </w:r>
    </w:p>
    <w:p w:rsidR="00E300CA" w:rsidRDefault="00E300CA" w:rsidP="00E300CA">
      <w:pPr>
        <w:pStyle w:val="BodyTextL25"/>
      </w:pPr>
      <w:r>
        <w:t xml:space="preserve">Enregistrez et exécutez le fichier </w:t>
      </w:r>
      <w:r w:rsidRPr="00047143">
        <w:rPr>
          <w:b/>
          <w:bCs/>
        </w:rPr>
        <w:t>parsexml.py</w:t>
      </w:r>
      <w:r>
        <w:t>. Vous devriez obtenir le résultat suivant.</w:t>
      </w:r>
    </w:p>
    <w:p w:rsidR="00E300CA" w:rsidRDefault="00E300CA" w:rsidP="00E300CA">
      <w:pPr>
        <w:pStyle w:val="CMD"/>
      </w:pPr>
      <w:r>
        <w:lastRenderedPageBreak/>
        <w:t xml:space="preserve">devasc@labvm:~/labs/devnet-src/parsing$ </w:t>
      </w:r>
      <w:r w:rsidRPr="00047143">
        <w:rPr>
          <w:b/>
          <w:bCs/>
        </w:rPr>
        <w:t xml:space="preserve">python3 parsexml.py </w:t>
      </w:r>
    </w:p>
    <w:p w:rsidR="00E300CA" w:rsidRPr="007D3055" w:rsidRDefault="00E300CA" w:rsidP="00E300CA">
      <w:pPr>
        <w:pStyle w:val="CMD"/>
        <w:rPr>
          <w:lang w:val="en-US"/>
        </w:rPr>
      </w:pPr>
      <w:r w:rsidRPr="007D3055">
        <w:rPr>
          <w:lang w:val="en-US"/>
        </w:rPr>
        <w:t>The default-operation contains: merge</w:t>
      </w:r>
    </w:p>
    <w:p w:rsidR="00E300CA" w:rsidRPr="007D3055" w:rsidRDefault="00E300CA" w:rsidP="00E300CA">
      <w:pPr>
        <w:pStyle w:val="CMD"/>
        <w:rPr>
          <w:lang w:val="en-US"/>
        </w:rPr>
      </w:pPr>
      <w:r w:rsidRPr="007D3055">
        <w:rPr>
          <w:lang w:val="en-US"/>
        </w:rPr>
        <w:t>The test-option contains: set</w:t>
      </w:r>
    </w:p>
    <w:p w:rsidR="00E300CA" w:rsidRPr="007D3055" w:rsidRDefault="00E300CA" w:rsidP="00E300CA">
      <w:pPr>
        <w:pStyle w:val="CMD"/>
        <w:rPr>
          <w:lang w:val="en-US"/>
        </w:rPr>
      </w:pPr>
      <w:proofErr w:type="spellStart"/>
      <w:r w:rsidRPr="007D3055">
        <w:rPr>
          <w:lang w:val="en-US"/>
        </w:rPr>
        <w:t>devasc@labvm</w:t>
      </w:r>
      <w:proofErr w:type="spellEnd"/>
      <w:r w:rsidRPr="007D3055">
        <w:rPr>
          <w:lang w:val="en-US"/>
        </w:rPr>
        <w:t>:~/labs/</w:t>
      </w:r>
      <w:proofErr w:type="spellStart"/>
      <w:r w:rsidRPr="007D3055">
        <w:rPr>
          <w:lang w:val="en-US"/>
        </w:rPr>
        <w:t>devnet-src</w:t>
      </w:r>
      <w:proofErr w:type="spellEnd"/>
      <w:r w:rsidRPr="007D3055">
        <w:rPr>
          <w:lang w:val="en-US"/>
        </w:rPr>
        <w:t>/parsing$</w:t>
      </w:r>
    </w:p>
    <w:p w:rsidR="00E300CA" w:rsidRDefault="00E300CA" w:rsidP="00E300CA">
      <w:pPr>
        <w:pStyle w:val="Heading2"/>
      </w:pPr>
      <w:r>
        <w:t>Analyser JSON en Python</w:t>
      </w:r>
    </w:p>
    <w:p w:rsidR="00E300CA" w:rsidRDefault="00E300CA" w:rsidP="00E300CA">
      <w:pPr>
        <w:pStyle w:val="BodyTextL25"/>
      </w:pPr>
      <w:r>
        <w:t>L'analyse de JavaScript Object Notation (JSON) est une exigence fréquente d'interaction avec les API REST. Les étapes sont généralement les suivantes :</w:t>
      </w:r>
    </w:p>
    <w:p w:rsidR="00E300CA" w:rsidRDefault="00E300CA" w:rsidP="00E300CA">
      <w:pPr>
        <w:pStyle w:val="SubStepNum"/>
      </w:pPr>
      <w:r>
        <w:t>Authentifiez à l'aide d'une combinaison utilisateur/mot de passe pour récupérer un jeton qui expirera après un certain temps. Ce jeton est utilisé pour authentifier les demandes suivantes.</w:t>
      </w:r>
    </w:p>
    <w:p w:rsidR="00E300CA" w:rsidRDefault="00E300CA" w:rsidP="00E300CA">
      <w:pPr>
        <w:pStyle w:val="SubStepNum"/>
      </w:pPr>
      <w:r>
        <w:t>Exécutez une requête GET à l'API REST, en s'authentifiant si nécessaire, pour récupérer l'état d'une ressource, en demandant JSON comme format de sortie.</w:t>
      </w:r>
    </w:p>
    <w:p w:rsidR="00E300CA" w:rsidRDefault="00E300CA" w:rsidP="00E300CA">
      <w:pPr>
        <w:pStyle w:val="SubStepNum"/>
      </w:pPr>
      <w:r>
        <w:t>Modifiez le JSON retourné, si nécessaire.</w:t>
      </w:r>
    </w:p>
    <w:p w:rsidR="00E300CA" w:rsidRDefault="00E300CA" w:rsidP="00E300CA">
      <w:pPr>
        <w:pStyle w:val="SubStepNum"/>
      </w:pPr>
      <w:r>
        <w:t>Exécutez un POST (ou PUT) sur la même API REST (encore une fois, en s'authentifiant si nécessaire) pour modifier l'état de la ressource, en demandant à nouveau JSON comme format de sortie et en l'interprétant selon les besoins pour déterminer si l'opération a réussi.</w:t>
      </w:r>
    </w:p>
    <w:p w:rsidR="00E300CA" w:rsidRDefault="00E300CA" w:rsidP="00E300CA">
      <w:pPr>
        <w:pStyle w:val="BodyTextL25"/>
      </w:pPr>
      <w:r>
        <w:t>L'exemple JSON à analyser est la réponse d'une requête de jeton :</w:t>
      </w:r>
    </w:p>
    <w:p w:rsidR="00E300CA" w:rsidRDefault="00E300CA" w:rsidP="00E300CA">
      <w:pPr>
        <w:pStyle w:val="CMD"/>
      </w:pPr>
      <w:r>
        <w:t>{</w:t>
      </w:r>
    </w:p>
    <w:p w:rsidR="00E300CA" w:rsidRDefault="00E300CA" w:rsidP="00E300CA">
      <w:pPr>
        <w:pStyle w:val="CMD"/>
      </w:pPr>
      <w:r>
        <w:t xml:space="preserve"> "access_token":"ZDI3MGEyYzQtNmFlNS00NDNhLWFlNzAtZGVjNjE0MGU1OGZmZWNmZDEwN2ItYTU3",</w:t>
      </w:r>
    </w:p>
    <w:p w:rsidR="00E300CA" w:rsidRDefault="00E300CA" w:rsidP="00E300CA">
      <w:pPr>
        <w:pStyle w:val="CMD"/>
      </w:pPr>
      <w:r>
        <w:t xml:space="preserve"> "expires_in":1209600,</w:t>
      </w:r>
    </w:p>
    <w:p w:rsidR="00E300CA" w:rsidRDefault="00E300CA" w:rsidP="00E300CA">
      <w:pPr>
        <w:pStyle w:val="CMD"/>
      </w:pPr>
      <w:r>
        <w:t xml:space="preserve"> "refresh_token":"MDEyMzQ1Njc4OTAxMjM0NTY3ODkwMTIzNDU2Nzg5MDEyMzQ1Njc4OTEyMzQ1Njc4",</w:t>
      </w:r>
    </w:p>
    <w:p w:rsidR="00E300CA" w:rsidRDefault="00E300CA" w:rsidP="00E300CA">
      <w:pPr>
        <w:pStyle w:val="CMD"/>
      </w:pPr>
      <w:r>
        <w:t xml:space="preserve"> "refreshtokenexpires_in":7776000</w:t>
      </w:r>
    </w:p>
    <w:p w:rsidR="00E300CA" w:rsidRDefault="00E300CA" w:rsidP="00E300CA">
      <w:pPr>
        <w:pStyle w:val="CMD"/>
      </w:pPr>
      <w:r>
        <w:t>}</w:t>
      </w:r>
    </w:p>
    <w:p w:rsidR="00E300CA" w:rsidRDefault="00E300CA" w:rsidP="00E300CA">
      <w:pPr>
        <w:pStyle w:val="BodyTextL25"/>
      </w:pPr>
      <w:r>
        <w:t xml:space="preserve">Dans les scripts Python, la bibliothèque </w:t>
      </w:r>
      <w:r w:rsidRPr="00E24F35">
        <w:rPr>
          <w:b/>
          <w:bCs/>
        </w:rPr>
        <w:t>json</w:t>
      </w:r>
      <w:r>
        <w:t xml:space="preserve"> Python peut être utilisée pour analyser JSON dans les structures de données natives Python, et sérialiser les structures de données en tant que JSON. La bibliothèque Python </w:t>
      </w:r>
      <w:r w:rsidRPr="00253537">
        <w:rPr>
          <w:b/>
          <w:bCs/>
        </w:rPr>
        <w:t>yaml</w:t>
      </w:r>
      <w:r>
        <w:t xml:space="preserve"> peut être utilisée pour convertir les données en YAML. </w:t>
      </w:r>
    </w:p>
    <w:p w:rsidR="00E300CA" w:rsidRPr="00E24F35" w:rsidRDefault="00E300CA" w:rsidP="00E300CA">
      <w:pPr>
        <w:pStyle w:val="BodyTextL25"/>
      </w:pPr>
      <w:r>
        <w:t xml:space="preserve">Le programme suivant utilise les deux modules pour analyser les données JSON ci-dessus, extraire et imprimer les valeurs de données, et générer une version YAML du fichier. Il utilise la méthode </w:t>
      </w:r>
      <w:r w:rsidRPr="00253537">
        <w:rPr>
          <w:b/>
          <w:bCs/>
        </w:rPr>
        <w:t>json</w:t>
      </w:r>
      <w:r>
        <w:t xml:space="preserve"> library </w:t>
      </w:r>
      <w:r>
        <w:rPr>
          <w:b/>
        </w:rPr>
        <w:t>loads ()</w:t>
      </w:r>
      <w:r>
        <w:t xml:space="preserve"> pour analyser une chaîne dans laquelle le fichier a été lu. Il utilise ensuite des références de données Python normales pour extraire des valeurs de la structure de données Python résultante. Enfin, il utilise la fonction </w:t>
      </w:r>
      <w:r w:rsidRPr="00253537">
        <w:rPr>
          <w:b/>
          <w:bCs/>
        </w:rPr>
        <w:t>yaml</w:t>
      </w:r>
      <w:r>
        <w:t xml:space="preserve"> library </w:t>
      </w:r>
      <w:r>
        <w:rPr>
          <w:b/>
        </w:rPr>
        <w:t>dump ()</w:t>
      </w:r>
      <w:r>
        <w:t xml:space="preserve"> pour sérialiser les données Python en tant que YAML, vers le terminal.</w:t>
      </w:r>
    </w:p>
    <w:p w:rsidR="00E300CA" w:rsidRPr="002F0B12" w:rsidRDefault="00E300CA" w:rsidP="002F0B12">
      <w:pPr>
        <w:pStyle w:val="Heading3"/>
        <w:numPr>
          <w:ilvl w:val="2"/>
          <w:numId w:val="11"/>
        </w:numPr>
      </w:pPr>
      <w:r>
        <w:t>Créez un script pour analyser les données JSON.</w:t>
      </w:r>
    </w:p>
    <w:p w:rsidR="00E300CA" w:rsidRDefault="00E300CA" w:rsidP="00E300CA">
      <w:pPr>
        <w:pStyle w:val="SubStepAlpha"/>
      </w:pPr>
      <w:r>
        <w:t xml:space="preserve">Ouvrez le fichier </w:t>
      </w:r>
      <w:r>
        <w:rPr>
          <w:b/>
        </w:rPr>
        <w:t>parsejson.py</w:t>
      </w:r>
      <w:r>
        <w:t xml:space="preserve"> situé dans le répertoire </w:t>
      </w:r>
      <w:r>
        <w:rPr>
          <w:b/>
        </w:rPr>
        <w:t>~/labs/devnet-src/parsing</w:t>
      </w:r>
      <w:r>
        <w:t>.</w:t>
      </w:r>
    </w:p>
    <w:p w:rsidR="00E300CA" w:rsidRDefault="00E300CA" w:rsidP="00E300CA">
      <w:pPr>
        <w:pStyle w:val="SubStepAlpha"/>
      </w:pPr>
      <w:r>
        <w:t xml:space="preserve">Importez les bibliothèques </w:t>
      </w:r>
      <w:r w:rsidRPr="004E74D1">
        <w:rPr>
          <w:b/>
          <w:bCs/>
        </w:rPr>
        <w:t>json</w:t>
      </w:r>
      <w:r>
        <w:t xml:space="preserve"> et </w:t>
      </w:r>
      <w:r w:rsidRPr="004E74D1">
        <w:rPr>
          <w:b/>
          <w:bCs/>
        </w:rPr>
        <w:t>yaml</w:t>
      </w:r>
      <w:r>
        <w:t>.</w:t>
      </w:r>
    </w:p>
    <w:p w:rsidR="00E300CA" w:rsidRDefault="00E300CA" w:rsidP="00E300CA">
      <w:pPr>
        <w:pStyle w:val="CMD"/>
      </w:pPr>
      <w:r>
        <w:t>importer json</w:t>
      </w:r>
    </w:p>
    <w:p w:rsidR="00E300CA" w:rsidRDefault="00E300CA" w:rsidP="00E300CA">
      <w:pPr>
        <w:pStyle w:val="CMD"/>
      </w:pPr>
      <w:r>
        <w:t>importer yaml</w:t>
      </w:r>
    </w:p>
    <w:p w:rsidR="00E300CA" w:rsidRDefault="00E300CA" w:rsidP="00E300CA">
      <w:pPr>
        <w:pStyle w:val="SubStepAlpha"/>
      </w:pPr>
      <w:r>
        <w:t xml:space="preserve">Utilisez l'instruction Python </w:t>
      </w:r>
      <w:r w:rsidRPr="004E74D1">
        <w:rPr>
          <w:b/>
          <w:bCs/>
        </w:rPr>
        <w:t>with</w:t>
      </w:r>
      <w:r>
        <w:t xml:space="preserve"> pour ouvrir </w:t>
      </w:r>
      <w:r w:rsidRPr="004E74D1">
        <w:rPr>
          <w:b/>
          <w:bCs/>
        </w:rPr>
        <w:t>myfile.json</w:t>
      </w:r>
      <w:r>
        <w:t xml:space="preserve">  et définissez-le sur le nom de variable </w:t>
      </w:r>
      <w:r w:rsidRPr="004E74D1">
        <w:rPr>
          <w:b/>
          <w:bCs/>
        </w:rPr>
        <w:t>json_file</w:t>
      </w:r>
      <w:r>
        <w:t xml:space="preserve">. Ensuite, utilisez la méthode </w:t>
      </w:r>
      <w:r w:rsidRPr="00253537">
        <w:rPr>
          <w:b/>
          <w:bCs/>
        </w:rPr>
        <w:t>json.load</w:t>
      </w:r>
      <w:r>
        <w:t xml:space="preserve"> pour charger le fichier JSON dans une chaîne définie sur le nom de variable </w:t>
      </w:r>
      <w:r w:rsidRPr="004E74D1">
        <w:rPr>
          <w:b/>
          <w:bCs/>
        </w:rPr>
        <w:t>ourjson</w:t>
      </w:r>
      <w:r>
        <w:t>.</w:t>
      </w:r>
    </w:p>
    <w:p w:rsidR="00E300CA" w:rsidRDefault="00E300CA" w:rsidP="00E300CA">
      <w:pPr>
        <w:pStyle w:val="BodyTextL50"/>
      </w:pPr>
      <w:r>
        <w:rPr>
          <w:b/>
        </w:rPr>
        <w:t>Remarque</w:t>
      </w:r>
      <w:r>
        <w:t xml:space="preserve"> : Il n'est pas nécessaire de fermer explicitement le fichier car l'instruction </w:t>
      </w:r>
      <w:r>
        <w:rPr>
          <w:b/>
        </w:rPr>
        <w:t>with</w:t>
      </w:r>
      <w:r>
        <w:t xml:space="preserve"> assure une ouverture et une fermeture correctes du fichier.</w:t>
      </w:r>
    </w:p>
    <w:p w:rsidR="00E300CA" w:rsidRPr="007D3055" w:rsidRDefault="00E300CA" w:rsidP="00E300CA">
      <w:pPr>
        <w:pStyle w:val="CMD"/>
        <w:rPr>
          <w:lang w:val="en-US"/>
        </w:rPr>
      </w:pPr>
      <w:proofErr w:type="gramStart"/>
      <w:r w:rsidRPr="007D3055">
        <w:rPr>
          <w:lang w:val="en-US"/>
        </w:rPr>
        <w:lastRenderedPageBreak/>
        <w:t>with</w:t>
      </w:r>
      <w:proofErr w:type="gramEnd"/>
      <w:r w:rsidRPr="007D3055">
        <w:rPr>
          <w:lang w:val="en-US"/>
        </w:rPr>
        <w:t xml:space="preserve"> open('</w:t>
      </w:r>
      <w:proofErr w:type="spellStart"/>
      <w:r w:rsidRPr="007D3055">
        <w:rPr>
          <w:lang w:val="en-US"/>
        </w:rPr>
        <w:t>myfile.json','r</w:t>
      </w:r>
      <w:proofErr w:type="spellEnd"/>
      <w:r w:rsidRPr="007D3055">
        <w:rPr>
          <w:lang w:val="en-US"/>
        </w:rPr>
        <w:t xml:space="preserve">') as </w:t>
      </w:r>
      <w:proofErr w:type="spellStart"/>
      <w:r w:rsidRPr="007D3055">
        <w:rPr>
          <w:lang w:val="en-US"/>
        </w:rPr>
        <w:t>json_file</w:t>
      </w:r>
      <w:proofErr w:type="spellEnd"/>
      <w:r w:rsidRPr="007D3055">
        <w:rPr>
          <w:lang w:val="en-US"/>
        </w:rPr>
        <w:t>:</w:t>
      </w:r>
    </w:p>
    <w:p w:rsidR="00E300CA" w:rsidRPr="007D3055" w:rsidRDefault="00E300CA" w:rsidP="00E300CA">
      <w:pPr>
        <w:pStyle w:val="CMD"/>
        <w:rPr>
          <w:lang w:val="en-US"/>
        </w:rPr>
      </w:pPr>
      <w:r w:rsidRPr="007D3055">
        <w:rPr>
          <w:lang w:val="en-US"/>
        </w:rPr>
        <w:t xml:space="preserve">    </w:t>
      </w:r>
      <w:proofErr w:type="spellStart"/>
      <w:proofErr w:type="gramStart"/>
      <w:r w:rsidRPr="007D3055">
        <w:rPr>
          <w:lang w:val="en-US"/>
        </w:rPr>
        <w:t>ourjson</w:t>
      </w:r>
      <w:proofErr w:type="spellEnd"/>
      <w:proofErr w:type="gramEnd"/>
      <w:r w:rsidRPr="007D3055">
        <w:rPr>
          <w:lang w:val="en-US"/>
        </w:rPr>
        <w:t xml:space="preserve"> = </w:t>
      </w:r>
      <w:proofErr w:type="spellStart"/>
      <w:r w:rsidRPr="007D3055">
        <w:rPr>
          <w:lang w:val="en-US"/>
        </w:rPr>
        <w:t>json.load</w:t>
      </w:r>
      <w:proofErr w:type="spellEnd"/>
      <w:r w:rsidRPr="007D3055">
        <w:rPr>
          <w:lang w:val="en-US"/>
        </w:rPr>
        <w:t>(</w:t>
      </w:r>
      <w:proofErr w:type="spellStart"/>
      <w:r w:rsidRPr="007D3055">
        <w:rPr>
          <w:lang w:val="en-US"/>
        </w:rPr>
        <w:t>json_file</w:t>
      </w:r>
      <w:proofErr w:type="spellEnd"/>
      <w:r w:rsidRPr="007D3055">
        <w:rPr>
          <w:lang w:val="en-US"/>
        </w:rPr>
        <w:t>)</w:t>
      </w:r>
    </w:p>
    <w:p w:rsidR="00E300CA" w:rsidRDefault="00E300CA" w:rsidP="00E300CA">
      <w:pPr>
        <w:pStyle w:val="SubStepAlpha"/>
      </w:pPr>
      <w:r>
        <w:t xml:space="preserve">Ajoutez une instruction </w:t>
      </w:r>
      <w:proofErr w:type="spellStart"/>
      <w:r>
        <w:t>print</w:t>
      </w:r>
      <w:proofErr w:type="spellEnd"/>
      <w:r>
        <w:t xml:space="preserve"> pour </w:t>
      </w:r>
      <w:r w:rsidRPr="004E74D1">
        <w:rPr>
          <w:b/>
          <w:bCs/>
        </w:rPr>
        <w:t>ourjson</w:t>
      </w:r>
      <w:r>
        <w:t xml:space="preserve"> pour voir qu'il s'agit maintenant d'un dictionnaire Python.</w:t>
      </w:r>
    </w:p>
    <w:p w:rsidR="00E300CA" w:rsidRDefault="00E300CA" w:rsidP="00E300CA">
      <w:pPr>
        <w:pStyle w:val="CMD"/>
      </w:pPr>
      <w:r>
        <w:t>print(ourjson)</w:t>
      </w:r>
    </w:p>
    <w:p w:rsidR="00E300CA" w:rsidRDefault="00E300CA" w:rsidP="00E300CA">
      <w:pPr>
        <w:pStyle w:val="Heading3"/>
      </w:pPr>
      <w:r>
        <w:t>Exécutez le script pour imprimer les données JSON, puis modifiez-la pour imprimer les données d'intérêt.</w:t>
      </w:r>
    </w:p>
    <w:p w:rsidR="00E300CA" w:rsidRDefault="00E300CA" w:rsidP="00E300CA">
      <w:pPr>
        <w:pStyle w:val="SubStepAlpha"/>
      </w:pPr>
      <w:r>
        <w:t>Enregistrez et exécutez votre script. Vous devriez voir la sortie suivante.</w:t>
      </w:r>
    </w:p>
    <w:p w:rsidR="00E300CA" w:rsidRDefault="00E300CA" w:rsidP="00E300CA">
      <w:pPr>
        <w:pStyle w:val="CMD"/>
      </w:pPr>
      <w:r>
        <w:t xml:space="preserve">devasc@labvm:~/labs/devnet-src/parsing$ </w:t>
      </w:r>
      <w:r w:rsidRPr="00F13169">
        <w:rPr>
          <w:b/>
          <w:bCs/>
        </w:rPr>
        <w:t xml:space="preserve">python3 parsejson.py </w:t>
      </w:r>
    </w:p>
    <w:p w:rsidR="00E300CA" w:rsidRDefault="00E300CA" w:rsidP="00E300CA">
      <w:pPr>
        <w:pStyle w:val="CMDOutput"/>
      </w:pPr>
      <w:r>
        <w:t>{'access_token': 'ZDI3MGEyYzQtNmFlNS00NDNhLWFlNzAtZGVjNjE0MGU1OGZmZWNmZDEwN2ItYTU3', 'expires_in': 1209600, 'refresh_token': 'MDEyMzQ1Njc4OTAxMjM0NTY3ODkwMTIzNDU2Nzg5MDEyMzQ1Njc4OTEyMzQ1Njc4', 'refreshtokenexpires_in': 7776000}</w:t>
      </w:r>
    </w:p>
    <w:p w:rsidR="00E300CA" w:rsidRDefault="00E300CA" w:rsidP="00E300CA">
      <w:pPr>
        <w:pStyle w:val="CMD"/>
      </w:pPr>
      <w:r>
        <w:t>devasc@labvm:~/labs/devnet-src/parsing$</w:t>
      </w:r>
    </w:p>
    <w:p w:rsidR="00E300CA" w:rsidRDefault="00E300CA" w:rsidP="00E300CA">
      <w:pPr>
        <w:pStyle w:val="SubStepAlpha"/>
      </w:pPr>
      <w:r>
        <w:t>Ajoutez des instructions d'impression qui affichent la valeur du jeton et le nombre de secondes jusqu'à l'expiration du jeton.</w:t>
      </w:r>
    </w:p>
    <w:p w:rsidR="00E300CA" w:rsidRPr="007D3055" w:rsidRDefault="00E300CA" w:rsidP="00E300CA">
      <w:pPr>
        <w:pStyle w:val="CMD"/>
        <w:rPr>
          <w:lang w:val="en-US"/>
        </w:rPr>
      </w:pPr>
      <w:proofErr w:type="gramStart"/>
      <w:r w:rsidRPr="007D3055">
        <w:rPr>
          <w:lang w:val="en-US"/>
        </w:rPr>
        <w:t>print(</w:t>
      </w:r>
      <w:proofErr w:type="gramEnd"/>
      <w:r w:rsidRPr="007D3055">
        <w:rPr>
          <w:lang w:val="en-US"/>
        </w:rPr>
        <w:t>"The access token is: {}".format(</w:t>
      </w:r>
      <w:proofErr w:type="spellStart"/>
      <w:r w:rsidRPr="007D3055">
        <w:rPr>
          <w:lang w:val="en-US"/>
        </w:rPr>
        <w:t>ourjson</w:t>
      </w:r>
      <w:proofErr w:type="spellEnd"/>
      <w:r w:rsidRPr="007D3055">
        <w:rPr>
          <w:lang w:val="en-US"/>
        </w:rPr>
        <w:t>['</w:t>
      </w:r>
      <w:proofErr w:type="spellStart"/>
      <w:r w:rsidRPr="007D3055">
        <w:rPr>
          <w:lang w:val="en-US"/>
        </w:rPr>
        <w:t>access_token</w:t>
      </w:r>
      <w:proofErr w:type="spellEnd"/>
      <w:r w:rsidRPr="007D3055">
        <w:rPr>
          <w:lang w:val="en-US"/>
        </w:rPr>
        <w:t>']))</w:t>
      </w:r>
    </w:p>
    <w:p w:rsidR="00E300CA" w:rsidRPr="007D3055" w:rsidRDefault="00E300CA" w:rsidP="00E300CA">
      <w:pPr>
        <w:pStyle w:val="CMD"/>
        <w:rPr>
          <w:lang w:val="en-US"/>
        </w:rPr>
      </w:pPr>
      <w:proofErr w:type="gramStart"/>
      <w:r w:rsidRPr="007D3055">
        <w:rPr>
          <w:lang w:val="en-US"/>
        </w:rPr>
        <w:t>print(</w:t>
      </w:r>
      <w:proofErr w:type="gramEnd"/>
      <w:r w:rsidRPr="007D3055">
        <w:rPr>
          <w:lang w:val="en-US"/>
        </w:rPr>
        <w:t>"The token expires in {} seconds.".</w:t>
      </w:r>
      <w:proofErr w:type="gramStart"/>
      <w:r w:rsidRPr="007D3055">
        <w:rPr>
          <w:lang w:val="en-US"/>
        </w:rPr>
        <w:t>format(</w:t>
      </w:r>
      <w:proofErr w:type="spellStart"/>
      <w:proofErr w:type="gramEnd"/>
      <w:r w:rsidRPr="007D3055">
        <w:rPr>
          <w:lang w:val="en-US"/>
        </w:rPr>
        <w:t>ourjson</w:t>
      </w:r>
      <w:proofErr w:type="spellEnd"/>
      <w:r w:rsidRPr="007D3055">
        <w:rPr>
          <w:lang w:val="en-US"/>
        </w:rPr>
        <w:t>['</w:t>
      </w:r>
      <w:proofErr w:type="spellStart"/>
      <w:r w:rsidRPr="007D3055">
        <w:rPr>
          <w:lang w:val="en-US"/>
        </w:rPr>
        <w:t>expires_in</w:t>
      </w:r>
      <w:proofErr w:type="spellEnd"/>
      <w:r w:rsidRPr="007D3055">
        <w:rPr>
          <w:lang w:val="en-US"/>
        </w:rPr>
        <w:t>']))</w:t>
      </w:r>
    </w:p>
    <w:p w:rsidR="00E300CA" w:rsidRDefault="00E300CA" w:rsidP="00E300CA">
      <w:pPr>
        <w:pStyle w:val="SubStepAlpha"/>
      </w:pPr>
      <w:r>
        <w:t>Enregistrez et exécutez votre script. Vous devriez voir la sortie suivante.</w:t>
      </w:r>
    </w:p>
    <w:p w:rsidR="00E300CA" w:rsidRDefault="00E300CA" w:rsidP="00E300CA">
      <w:pPr>
        <w:pStyle w:val="CMD"/>
      </w:pPr>
      <w:r>
        <w:t xml:space="preserve">devasc@labvm:~/labs/devnet-src/parsing$ </w:t>
      </w:r>
      <w:r w:rsidRPr="004C41B0">
        <w:rPr>
          <w:b/>
          <w:bCs/>
        </w:rPr>
        <w:t xml:space="preserve">python3 parsejson.py </w:t>
      </w:r>
    </w:p>
    <w:p w:rsidR="00E300CA" w:rsidRDefault="00E300CA" w:rsidP="00E300CA">
      <w:pPr>
        <w:pStyle w:val="CMDOutput"/>
      </w:pPr>
      <w:r>
        <w:t>{'access_token': 'ZDI3MGEyYzQtNmFlNS00NDNhLWFlNzAtZGVjNjE0MGU1OGZmZWNmZDEwN2ItYTU3', 'expires_in': 1209600, 'refresh_token': 'MDEyMzQ1Njc4OTAxMjM0NTY3ODkwMTIzNDU2Nzg5MDEyMzQ1Njc4OTEyMzQ1Njc4', 'refreshtokenexpires_in': 7776000}</w:t>
      </w:r>
    </w:p>
    <w:p w:rsidR="00E300CA" w:rsidRPr="007D3055" w:rsidRDefault="00E300CA" w:rsidP="00E300CA">
      <w:pPr>
        <w:pStyle w:val="CMDOutput"/>
        <w:rPr>
          <w:lang w:val="en-US"/>
        </w:rPr>
      </w:pPr>
      <w:r w:rsidRPr="007D3055">
        <w:rPr>
          <w:lang w:val="en-US"/>
        </w:rPr>
        <w:t>1209600</w:t>
      </w:r>
    </w:p>
    <w:p w:rsidR="00E300CA" w:rsidRPr="007D3055" w:rsidRDefault="00E300CA" w:rsidP="00E300CA">
      <w:pPr>
        <w:pStyle w:val="CMDOutput"/>
        <w:rPr>
          <w:lang w:val="en-US"/>
        </w:rPr>
      </w:pPr>
      <w:r w:rsidRPr="007D3055">
        <w:rPr>
          <w:lang w:val="en-US"/>
        </w:rPr>
        <w:t>The access token is ZDI3MGEyYzQtNmFlNS00NDNhLWFlNzAtZGVjNjE0MGU1OGZmZWNmZDEwN2ItYTU3</w:t>
      </w:r>
    </w:p>
    <w:p w:rsidR="00E300CA" w:rsidRPr="007D3055" w:rsidRDefault="00E300CA" w:rsidP="00E300CA">
      <w:pPr>
        <w:pStyle w:val="CMDOutput"/>
        <w:rPr>
          <w:lang w:val="en-US"/>
        </w:rPr>
      </w:pPr>
      <w:r w:rsidRPr="007D3055">
        <w:rPr>
          <w:lang w:val="en-US"/>
        </w:rPr>
        <w:t>The token expires in 1209600 seconds</w:t>
      </w:r>
    </w:p>
    <w:p w:rsidR="00E300CA" w:rsidRPr="007D3055" w:rsidRDefault="00E300CA" w:rsidP="00E300CA">
      <w:pPr>
        <w:pStyle w:val="CMD"/>
        <w:rPr>
          <w:lang w:val="en-US"/>
        </w:rPr>
      </w:pPr>
      <w:proofErr w:type="spellStart"/>
      <w:r w:rsidRPr="007D3055">
        <w:rPr>
          <w:lang w:val="en-US"/>
        </w:rPr>
        <w:t>devasc@labvm</w:t>
      </w:r>
      <w:proofErr w:type="spellEnd"/>
      <w:r w:rsidRPr="007D3055">
        <w:rPr>
          <w:lang w:val="en-US"/>
        </w:rPr>
        <w:t>:~/labs/</w:t>
      </w:r>
      <w:proofErr w:type="spellStart"/>
      <w:r w:rsidRPr="007D3055">
        <w:rPr>
          <w:lang w:val="en-US"/>
        </w:rPr>
        <w:t>devnet-src</w:t>
      </w:r>
      <w:proofErr w:type="spellEnd"/>
      <w:r w:rsidRPr="007D3055">
        <w:rPr>
          <w:lang w:val="en-US"/>
        </w:rPr>
        <w:t>/parsing$</w:t>
      </w:r>
    </w:p>
    <w:p w:rsidR="00E300CA" w:rsidRDefault="00E300CA" w:rsidP="00E300CA">
      <w:pPr>
        <w:pStyle w:val="Heading3"/>
      </w:pPr>
      <w:r>
        <w:t>Affiche les données JSON analysées dans un format de données YAML.</w:t>
      </w:r>
    </w:p>
    <w:p w:rsidR="00E300CA" w:rsidRDefault="00E300CA" w:rsidP="00E300CA">
      <w:pPr>
        <w:pStyle w:val="SubStepAlpha"/>
      </w:pPr>
      <w:r>
        <w:t xml:space="preserve">Ajoutez une instruction d'impression qui affichera les trois tirets requis pour un fichier YAML. Les deux </w:t>
      </w:r>
      <w:r>
        <w:rPr>
          <w:b/>
        </w:rPr>
        <w:t>\ n</w:t>
      </w:r>
      <w:r>
        <w:t xml:space="preserve"> ajouteront deux lignes après la sortie précédente. Ensuite, ajoutez une instruction pour imprimer </w:t>
      </w:r>
      <w:r w:rsidRPr="00D909D9">
        <w:rPr>
          <w:b/>
          <w:bCs/>
        </w:rPr>
        <w:t>ourjson</w:t>
      </w:r>
      <w:r>
        <w:t xml:space="preserve"> en tant que données YAML en utilisant la méthode </w:t>
      </w:r>
      <w:r>
        <w:rPr>
          <w:b/>
        </w:rPr>
        <w:t>dump ()</w:t>
      </w:r>
      <w:r>
        <w:t xml:space="preserve"> de la bibliothèque </w:t>
      </w:r>
      <w:r w:rsidRPr="00D909D9">
        <w:rPr>
          <w:b/>
          <w:bCs/>
        </w:rPr>
        <w:t>yaml</w:t>
      </w:r>
      <w:r>
        <w:t xml:space="preserve">. </w:t>
      </w:r>
    </w:p>
    <w:p w:rsidR="00E300CA" w:rsidRDefault="00E300CA" w:rsidP="00E300CA">
      <w:pPr>
        <w:pStyle w:val="CMD"/>
      </w:pPr>
      <w:r>
        <w:t>print("\n\n---")</w:t>
      </w:r>
    </w:p>
    <w:p w:rsidR="00E300CA" w:rsidRDefault="00E300CA" w:rsidP="00E300CA">
      <w:pPr>
        <w:pStyle w:val="CMD"/>
      </w:pPr>
      <w:r>
        <w:t>print (yaml.dump (ourjson))</w:t>
      </w:r>
    </w:p>
    <w:p w:rsidR="00E300CA" w:rsidRDefault="00E300CA" w:rsidP="00E300CA">
      <w:pPr>
        <w:pStyle w:val="SubStepAlpha"/>
      </w:pPr>
      <w:r>
        <w:t>Enregistrez et exécutez votre script. Vous devriez voir la sortie suivante.</w:t>
      </w:r>
    </w:p>
    <w:p w:rsidR="00E300CA" w:rsidRDefault="00E300CA" w:rsidP="00E300CA">
      <w:pPr>
        <w:pStyle w:val="CMD"/>
      </w:pPr>
      <w:r>
        <w:t>devasc@labvm:~/labs/devnet-src/parsing$</w:t>
      </w:r>
      <w:r w:rsidRPr="00D909D9">
        <w:rPr>
          <w:b/>
          <w:bCs/>
        </w:rPr>
        <w:t xml:space="preserve"> python3 parsejson.py </w:t>
      </w:r>
    </w:p>
    <w:p w:rsidR="00E300CA" w:rsidRPr="007D3055" w:rsidRDefault="00E300CA" w:rsidP="00E300CA">
      <w:pPr>
        <w:pStyle w:val="CMDOutput"/>
        <w:rPr>
          <w:lang w:val="en-US"/>
        </w:rPr>
      </w:pPr>
      <w:r w:rsidRPr="007D3055">
        <w:rPr>
          <w:lang w:val="en-US"/>
        </w:rPr>
        <w:t>&lt;</w:t>
      </w:r>
      <w:proofErr w:type="gramStart"/>
      <w:r w:rsidRPr="007D3055">
        <w:rPr>
          <w:lang w:val="en-US"/>
        </w:rPr>
        <w:t>output</w:t>
      </w:r>
      <w:proofErr w:type="gramEnd"/>
      <w:r w:rsidRPr="007D3055">
        <w:rPr>
          <w:lang w:val="en-US"/>
        </w:rPr>
        <w:t xml:space="preserve"> from previous steps omitted&gt;</w:t>
      </w:r>
    </w:p>
    <w:p w:rsidR="00E300CA" w:rsidRPr="007D3055" w:rsidRDefault="00E300CA" w:rsidP="00E300CA">
      <w:pPr>
        <w:pStyle w:val="CMDOutput"/>
        <w:rPr>
          <w:lang w:val="en-US"/>
        </w:rPr>
      </w:pPr>
      <w:r w:rsidRPr="007D3055">
        <w:rPr>
          <w:lang w:val="en-US"/>
        </w:rPr>
        <w:t>---</w:t>
      </w:r>
    </w:p>
    <w:p w:rsidR="00E300CA" w:rsidRPr="007D3055" w:rsidRDefault="00E300CA" w:rsidP="00E300CA">
      <w:pPr>
        <w:pStyle w:val="CMDOutput"/>
        <w:rPr>
          <w:lang w:val="en-US"/>
        </w:rPr>
      </w:pPr>
      <w:proofErr w:type="spellStart"/>
      <w:r w:rsidRPr="007D3055">
        <w:rPr>
          <w:lang w:val="en-US"/>
        </w:rPr>
        <w:t>access_token</w:t>
      </w:r>
      <w:proofErr w:type="spellEnd"/>
      <w:r w:rsidRPr="007D3055">
        <w:rPr>
          <w:lang w:val="en-US"/>
        </w:rPr>
        <w:t>: ZDI3MGEyYzQtNmFlNS00NDNhLWFlNzAtZGVjNjE0MGU1OGZmZWNmZDEwN2ItYTU3</w:t>
      </w:r>
    </w:p>
    <w:p w:rsidR="00E300CA" w:rsidRPr="007D3055" w:rsidRDefault="00E300CA" w:rsidP="00E300CA">
      <w:pPr>
        <w:pStyle w:val="CMDOutput"/>
        <w:rPr>
          <w:lang w:val="en-US"/>
        </w:rPr>
      </w:pPr>
      <w:proofErr w:type="spellStart"/>
      <w:r w:rsidRPr="007D3055">
        <w:rPr>
          <w:lang w:val="en-US"/>
        </w:rPr>
        <w:t>expires_in</w:t>
      </w:r>
      <w:proofErr w:type="spellEnd"/>
      <w:r w:rsidRPr="007D3055">
        <w:rPr>
          <w:lang w:val="en-US"/>
        </w:rPr>
        <w:t>: 1209600</w:t>
      </w:r>
    </w:p>
    <w:p w:rsidR="00E300CA" w:rsidRPr="007D3055" w:rsidRDefault="00E300CA" w:rsidP="00E300CA">
      <w:pPr>
        <w:pStyle w:val="CMDOutput"/>
        <w:rPr>
          <w:lang w:val="en-US"/>
        </w:rPr>
      </w:pPr>
      <w:proofErr w:type="spellStart"/>
      <w:r w:rsidRPr="007D3055">
        <w:rPr>
          <w:lang w:val="en-US"/>
        </w:rPr>
        <w:t>refresh_token</w:t>
      </w:r>
      <w:proofErr w:type="spellEnd"/>
      <w:r w:rsidRPr="007D3055">
        <w:rPr>
          <w:lang w:val="en-US"/>
        </w:rPr>
        <w:t>: MDEyMzQ1Njc4OTAxMjM0NTY3ODkwMTIzNDU2Nzg5MDEyMzQ1Njc4OTEyMzQ1Njc4</w:t>
      </w:r>
    </w:p>
    <w:p w:rsidR="00E300CA" w:rsidRPr="007D3055" w:rsidRDefault="00E300CA" w:rsidP="00E300CA">
      <w:pPr>
        <w:pStyle w:val="CMDOutput"/>
        <w:rPr>
          <w:lang w:val="en-US"/>
        </w:rPr>
      </w:pPr>
      <w:proofErr w:type="spellStart"/>
      <w:r w:rsidRPr="007D3055">
        <w:rPr>
          <w:lang w:val="en-US"/>
        </w:rPr>
        <w:t>refreshtokenexpires_in</w:t>
      </w:r>
      <w:proofErr w:type="spellEnd"/>
      <w:r w:rsidRPr="007D3055">
        <w:rPr>
          <w:lang w:val="en-US"/>
        </w:rPr>
        <w:t>: 7776000</w:t>
      </w:r>
    </w:p>
    <w:p w:rsidR="00E300CA" w:rsidRPr="007D3055" w:rsidRDefault="00E300CA" w:rsidP="00E300CA">
      <w:pPr>
        <w:pStyle w:val="CMDOutput"/>
        <w:rPr>
          <w:lang w:val="en-US"/>
        </w:rPr>
      </w:pPr>
    </w:p>
    <w:p w:rsidR="00E300CA" w:rsidRPr="007D3055" w:rsidRDefault="00E300CA" w:rsidP="00E300CA">
      <w:pPr>
        <w:pStyle w:val="CMD"/>
        <w:rPr>
          <w:lang w:val="en-US"/>
        </w:rPr>
      </w:pPr>
      <w:proofErr w:type="spellStart"/>
      <w:r w:rsidRPr="007D3055">
        <w:rPr>
          <w:lang w:val="en-US"/>
        </w:rPr>
        <w:t>devasc@labvm</w:t>
      </w:r>
      <w:proofErr w:type="spellEnd"/>
      <w:r w:rsidRPr="007D3055">
        <w:rPr>
          <w:lang w:val="en-US"/>
        </w:rPr>
        <w:t>:~/labs/</w:t>
      </w:r>
      <w:proofErr w:type="spellStart"/>
      <w:r w:rsidRPr="007D3055">
        <w:rPr>
          <w:lang w:val="en-US"/>
        </w:rPr>
        <w:t>devnet-src</w:t>
      </w:r>
      <w:proofErr w:type="spellEnd"/>
      <w:r w:rsidRPr="007D3055">
        <w:rPr>
          <w:lang w:val="en-US"/>
        </w:rPr>
        <w:t>/parsing$</w:t>
      </w:r>
    </w:p>
    <w:p w:rsidR="00E300CA" w:rsidRDefault="00E300CA" w:rsidP="00E300CA">
      <w:pPr>
        <w:pStyle w:val="Heading2"/>
      </w:pPr>
      <w:r>
        <w:lastRenderedPageBreak/>
        <w:t>Analyser YAML en Python</w:t>
      </w:r>
    </w:p>
    <w:p w:rsidR="00E300CA" w:rsidRDefault="00E300CA" w:rsidP="00E300CA">
      <w:pPr>
        <w:pStyle w:val="BodyTextL25"/>
      </w:pPr>
      <w:r>
        <w:t xml:space="preserve">Le programme suivant importe les bibliothèques </w:t>
      </w:r>
      <w:r w:rsidRPr="007D6112">
        <w:rPr>
          <w:b/>
          <w:bCs/>
        </w:rPr>
        <w:t>json</w:t>
      </w:r>
      <w:r>
        <w:t xml:space="preserve"> et </w:t>
      </w:r>
      <w:r w:rsidRPr="007D6112">
        <w:rPr>
          <w:b/>
          <w:bCs/>
        </w:rPr>
        <w:t>yaml</w:t>
      </w:r>
      <w:r>
        <w:t xml:space="preserve">, utilise PyYAML pour analyser un fichier YAML, extraire et imprimer des valeurs de données et générer une version JSON du fichier. Il utilise la méthode </w:t>
      </w:r>
      <w:r w:rsidRPr="007D6112">
        <w:rPr>
          <w:b/>
          <w:bCs/>
        </w:rPr>
        <w:t>yaml</w:t>
      </w:r>
      <w:r>
        <w:t xml:space="preserve"> library </w:t>
      </w:r>
      <w:r>
        <w:rPr>
          <w:b/>
        </w:rPr>
        <w:t>safe_load ()</w:t>
      </w:r>
      <w:r>
        <w:t xml:space="preserve"> pour analyser le flux de fichiers et les références de données Python normales pour extraire les valeurs de la structure de données Python résultante. Il utilise ensuite la fonction </w:t>
      </w:r>
      <w:r w:rsidRPr="007D6112">
        <w:rPr>
          <w:b/>
          <w:bCs/>
        </w:rPr>
        <w:t>json</w:t>
      </w:r>
      <w:r>
        <w:t xml:space="preserve"> library </w:t>
      </w:r>
      <w:r>
        <w:rPr>
          <w:b/>
        </w:rPr>
        <w:t>dumps ()</w:t>
      </w:r>
      <w:r>
        <w:t xml:space="preserve"> pour sérialiser les données Python en tant que JSON.</w:t>
      </w:r>
    </w:p>
    <w:p w:rsidR="00E300CA" w:rsidRDefault="00E300CA" w:rsidP="00E300CA">
      <w:pPr>
        <w:pStyle w:val="BodyTextL25"/>
      </w:pPr>
      <w:r>
        <w:t>L'exemple YAML à analyser est le même fichier YAML que vous avez produit dans la partie 3 :</w:t>
      </w:r>
    </w:p>
    <w:p w:rsidR="00E300CA" w:rsidRDefault="00E300CA" w:rsidP="00E300CA">
      <w:pPr>
        <w:pStyle w:val="CMDOutput"/>
      </w:pPr>
      <w:r>
        <w:t>---</w:t>
      </w:r>
    </w:p>
    <w:p w:rsidR="00E300CA" w:rsidRDefault="00E300CA" w:rsidP="00E300CA">
      <w:pPr>
        <w:pStyle w:val="CMDOutput"/>
      </w:pPr>
      <w:r>
        <w:t>access_token: ZDI3MGEyYzQtNmFlNS00NDNhLWFlNzAtZGVjNjE0MGU1OGZmZWNmZDEwN2ItYTU3</w:t>
      </w:r>
    </w:p>
    <w:p w:rsidR="00E300CA" w:rsidRDefault="00E300CA" w:rsidP="00E300CA">
      <w:pPr>
        <w:pStyle w:val="CMDOutput"/>
      </w:pPr>
      <w:r>
        <w:t>expires_in: 1209600</w:t>
      </w:r>
    </w:p>
    <w:p w:rsidR="00E300CA" w:rsidRDefault="00E300CA" w:rsidP="00E300CA">
      <w:pPr>
        <w:pStyle w:val="CMDOutput"/>
      </w:pPr>
      <w:r>
        <w:t>refresh_token: MDEyMzQ1Njc4OTAxMjM0NTY3ODkwMTIzNDU2Nzg5MDEyMzQ1Njc4OTEyMzQ1Njc4</w:t>
      </w:r>
    </w:p>
    <w:p w:rsidR="00E300CA" w:rsidRDefault="00E300CA" w:rsidP="00E300CA">
      <w:pPr>
        <w:pStyle w:val="CMDOutput"/>
      </w:pPr>
      <w:r>
        <w:t>refreshtokenexpires_in: 7776000</w:t>
      </w:r>
    </w:p>
    <w:p w:rsidR="00E300CA" w:rsidRDefault="00E300CA" w:rsidP="00E300CA">
      <w:pPr>
        <w:pStyle w:val="Heading3"/>
      </w:pPr>
      <w:r>
        <w:t>Créez un script pour analyser les données YAML.</w:t>
      </w:r>
    </w:p>
    <w:p w:rsidR="00E300CA" w:rsidRDefault="00E300CA" w:rsidP="00E300CA">
      <w:pPr>
        <w:pStyle w:val="SubStepAlpha"/>
      </w:pPr>
      <w:r>
        <w:t xml:space="preserve">Ouvrez le fichier </w:t>
      </w:r>
      <w:r>
        <w:rPr>
          <w:b/>
        </w:rPr>
        <w:t>parseyaml.py</w:t>
      </w:r>
      <w:r>
        <w:t xml:space="preserve"> situé dans le répertoire </w:t>
      </w:r>
      <w:r>
        <w:rPr>
          <w:b/>
        </w:rPr>
        <w:t>~/labs/devnet-src/parsing</w:t>
      </w:r>
      <w:r>
        <w:t>.</w:t>
      </w:r>
    </w:p>
    <w:p w:rsidR="00E300CA" w:rsidRDefault="00E300CA" w:rsidP="00E300CA">
      <w:pPr>
        <w:pStyle w:val="SubStepAlpha"/>
      </w:pPr>
      <w:r>
        <w:t xml:space="preserve">Importez les bibliothèques </w:t>
      </w:r>
      <w:r w:rsidRPr="004E74D1">
        <w:rPr>
          <w:b/>
          <w:bCs/>
        </w:rPr>
        <w:t>json</w:t>
      </w:r>
      <w:r>
        <w:t xml:space="preserve"> et </w:t>
      </w:r>
      <w:r w:rsidRPr="004E74D1">
        <w:rPr>
          <w:b/>
          <w:bCs/>
        </w:rPr>
        <w:t>yaml</w:t>
      </w:r>
      <w:r>
        <w:t>.</w:t>
      </w:r>
    </w:p>
    <w:p w:rsidR="00E300CA" w:rsidRDefault="00E300CA" w:rsidP="00E300CA">
      <w:pPr>
        <w:pStyle w:val="CMD"/>
      </w:pPr>
      <w:r>
        <w:t>importer json</w:t>
      </w:r>
    </w:p>
    <w:p w:rsidR="00E300CA" w:rsidRDefault="00E300CA" w:rsidP="00E300CA">
      <w:pPr>
        <w:pStyle w:val="CMD"/>
      </w:pPr>
      <w:r>
        <w:t>importer yaml</w:t>
      </w:r>
    </w:p>
    <w:p w:rsidR="00E300CA" w:rsidRDefault="00E300CA" w:rsidP="00E300CA">
      <w:pPr>
        <w:pStyle w:val="SubStepAlpha"/>
      </w:pPr>
      <w:r>
        <w:t xml:space="preserve">Utilisez l'instruction Python </w:t>
      </w:r>
      <w:r w:rsidRPr="004E74D1">
        <w:rPr>
          <w:b/>
          <w:bCs/>
        </w:rPr>
        <w:t>with</w:t>
      </w:r>
      <w:r>
        <w:t xml:space="preserve"> pour ouvrir </w:t>
      </w:r>
      <w:r>
        <w:rPr>
          <w:b/>
        </w:rPr>
        <w:t>monfichier.yaml</w:t>
      </w:r>
      <w:r>
        <w:t xml:space="preserve"> et définissez-le sur le nom de variable </w:t>
      </w:r>
      <w:r>
        <w:rPr>
          <w:b/>
        </w:rPr>
        <w:t>yaml_file</w:t>
      </w:r>
      <w:r>
        <w:t xml:space="preserve">. Ensuite, utilisez la méthode </w:t>
      </w:r>
      <w:r>
        <w:rPr>
          <w:b/>
        </w:rPr>
        <w:t>yaml.safe_load</w:t>
      </w:r>
      <w:r>
        <w:t xml:space="preserve"> pour charger le fichier YAML dans une chaîne définie sur le nom de variable </w:t>
      </w:r>
      <w:r>
        <w:rPr>
          <w:b/>
        </w:rPr>
        <w:t>ouryaml</w:t>
      </w:r>
      <w:r>
        <w:t>.</w:t>
      </w:r>
    </w:p>
    <w:p w:rsidR="00E300CA" w:rsidRDefault="00E300CA" w:rsidP="00E300CA">
      <w:pPr>
        <w:pStyle w:val="CMD"/>
      </w:pPr>
    </w:p>
    <w:p w:rsidR="00E300CA" w:rsidRPr="007D3055" w:rsidRDefault="00E300CA" w:rsidP="00E300CA">
      <w:pPr>
        <w:pStyle w:val="CMD"/>
        <w:rPr>
          <w:lang w:val="en-US"/>
        </w:rPr>
      </w:pPr>
      <w:r w:rsidRPr="007D3055">
        <w:rPr>
          <w:lang w:val="en-US"/>
        </w:rPr>
        <w:t>with open('myfile.yaml','r') as yaml_file:</w:t>
      </w:r>
    </w:p>
    <w:p w:rsidR="00E300CA" w:rsidRPr="007D3055" w:rsidRDefault="00E300CA" w:rsidP="00E300CA">
      <w:pPr>
        <w:pStyle w:val="CMD"/>
        <w:rPr>
          <w:lang w:val="en-US"/>
        </w:rPr>
      </w:pPr>
      <w:r w:rsidRPr="007D3055">
        <w:rPr>
          <w:lang w:val="en-US"/>
        </w:rPr>
        <w:t xml:space="preserve">    ouryaml = yaml.safe_load(yaml_file)</w:t>
      </w:r>
    </w:p>
    <w:p w:rsidR="00E300CA" w:rsidRDefault="00E300CA" w:rsidP="00E300CA">
      <w:pPr>
        <w:pStyle w:val="SubStepAlpha"/>
      </w:pPr>
      <w:r>
        <w:t xml:space="preserve">Ajoutez une instruction print pour </w:t>
      </w:r>
      <w:r>
        <w:rPr>
          <w:b/>
          <w:bCs/>
        </w:rPr>
        <w:t>ouryaml</w:t>
      </w:r>
      <w:r>
        <w:t xml:space="preserve"> pour voir qu'il s'agit maintenant d'un dictionnaire Python.</w:t>
      </w:r>
    </w:p>
    <w:p w:rsidR="00E300CA" w:rsidRDefault="00E300CA" w:rsidP="00E300CA">
      <w:pPr>
        <w:pStyle w:val="CMD"/>
      </w:pPr>
      <w:r>
        <w:t>print(ouryaml)</w:t>
      </w:r>
    </w:p>
    <w:p w:rsidR="00E300CA" w:rsidRDefault="00E300CA" w:rsidP="00E300CA">
      <w:pPr>
        <w:pStyle w:val="Heading3"/>
      </w:pPr>
      <w:r>
        <w:t>Exécutez le script pour imprimer les données YAML, puis modifiez-la pour imprimer les données d'intérêt.</w:t>
      </w:r>
    </w:p>
    <w:p w:rsidR="00E300CA" w:rsidRDefault="00E300CA" w:rsidP="00E300CA">
      <w:pPr>
        <w:pStyle w:val="SubStepAlpha"/>
      </w:pPr>
      <w:r>
        <w:t>Enregistrez et exécutez votre script. Vous devriez voir la sortie suivante.</w:t>
      </w:r>
    </w:p>
    <w:p w:rsidR="00E300CA" w:rsidRDefault="00E300CA" w:rsidP="00E300CA">
      <w:pPr>
        <w:pStyle w:val="CMD"/>
      </w:pPr>
      <w:r>
        <w:t xml:space="preserve">devasc@labvm:~/labs/devnet-src/parsing$ </w:t>
      </w:r>
      <w:r w:rsidRPr="0045029F">
        <w:rPr>
          <w:b/>
          <w:bCs/>
        </w:rPr>
        <w:t xml:space="preserve">python3 parseyaml.py </w:t>
      </w:r>
    </w:p>
    <w:p w:rsidR="00E300CA" w:rsidRDefault="00E300CA" w:rsidP="00E300CA">
      <w:pPr>
        <w:pStyle w:val="CMDOutput"/>
      </w:pPr>
      <w:r>
        <w:t>{'access_token': 'ZDI3MGEyYzQtNmFlNS00NDNhLWFlNzAtZGVjNjE0MGU1OGZmZWNmZDEwN2ItYTU3', 'expires_in': 1209600, 'refresh_token': 'MDEyMzQ1Njc4OTAxMjM0NTY3ODkwMTIzNDU2Nzg5MDEyMzQ1Njc4OTEyMzQ1Njc4', 'refreshtokenexpires_in': 7776000}</w:t>
      </w:r>
    </w:p>
    <w:p w:rsidR="00E300CA" w:rsidRDefault="00E300CA" w:rsidP="00E300CA">
      <w:pPr>
        <w:pStyle w:val="CMD"/>
      </w:pPr>
      <w:r>
        <w:t>devasc@labvm:~/labs/devnet-src/parsing$</w:t>
      </w:r>
    </w:p>
    <w:p w:rsidR="00E300CA" w:rsidRDefault="00E300CA" w:rsidP="00E300CA">
      <w:pPr>
        <w:pStyle w:val="SubStepAlpha"/>
      </w:pPr>
      <w:r>
        <w:t>Ajoutez des instructions d'impression qui affichent la valeur du jeton et le nombre de secondes jusqu'à l'expiration du jeton.</w:t>
      </w:r>
    </w:p>
    <w:p w:rsidR="00E300CA" w:rsidRPr="007D3055" w:rsidRDefault="00E300CA" w:rsidP="00E300CA">
      <w:pPr>
        <w:pStyle w:val="CMD"/>
        <w:rPr>
          <w:lang w:val="en-US"/>
        </w:rPr>
      </w:pPr>
      <w:r w:rsidRPr="007D3055">
        <w:rPr>
          <w:lang w:val="en-US"/>
        </w:rPr>
        <w:t>print("The access token is {}".format(ouryaml['access_token']))</w:t>
      </w:r>
    </w:p>
    <w:p w:rsidR="00E300CA" w:rsidRPr="007D3055" w:rsidRDefault="00E300CA" w:rsidP="00E300CA">
      <w:pPr>
        <w:pStyle w:val="CMD"/>
        <w:rPr>
          <w:lang w:val="en-US"/>
        </w:rPr>
      </w:pPr>
      <w:r w:rsidRPr="007D3055">
        <w:rPr>
          <w:lang w:val="en-US"/>
        </w:rPr>
        <w:t>print("The token expires in {} seconds.".format(ouryaml['expires_in']))</w:t>
      </w:r>
    </w:p>
    <w:p w:rsidR="00E300CA" w:rsidRPr="007D3055" w:rsidRDefault="00E300CA" w:rsidP="00E300CA">
      <w:pPr>
        <w:pStyle w:val="SubStepAlpha"/>
        <w:rPr>
          <w:lang w:val="en-US"/>
        </w:rPr>
      </w:pPr>
      <w:r w:rsidRPr="007D3055">
        <w:rPr>
          <w:lang w:val="en-US"/>
        </w:rPr>
        <w:t>Save and run your script. You should see the following output.</w:t>
      </w:r>
    </w:p>
    <w:p w:rsidR="00E300CA" w:rsidRPr="007D3055" w:rsidRDefault="00E300CA" w:rsidP="00E300CA">
      <w:pPr>
        <w:pStyle w:val="CMD"/>
        <w:rPr>
          <w:lang w:val="en-US"/>
        </w:rPr>
      </w:pPr>
      <w:r w:rsidRPr="007D3055">
        <w:rPr>
          <w:lang w:val="en-US"/>
        </w:rPr>
        <w:t xml:space="preserve">devasc@labvm:~/labs/devnet-src/parsing$ </w:t>
      </w:r>
      <w:r w:rsidRPr="007D3055">
        <w:rPr>
          <w:b/>
          <w:bCs/>
          <w:lang w:val="en-US"/>
        </w:rPr>
        <w:t xml:space="preserve">python3 parseyaml.py </w:t>
      </w:r>
    </w:p>
    <w:p w:rsidR="00E300CA" w:rsidRPr="007D3055" w:rsidRDefault="00E300CA" w:rsidP="00E300CA">
      <w:pPr>
        <w:pStyle w:val="CMDOutput"/>
        <w:rPr>
          <w:lang w:val="en-US"/>
        </w:rPr>
      </w:pPr>
      <w:r w:rsidRPr="007D3055">
        <w:rPr>
          <w:lang w:val="en-US"/>
        </w:rPr>
        <w:t>{'access_token': 'ZDI3MGEyYzQtNmFlNS00NDNhLWFlNzAtZGVjNjE0MGU1OGZmZWNmZDEwN2ItYTU3', 'expires_in': 1209600, 'refresh_token': 'MDEyMzQ1Njc4OTAxMjM0NTY3ODkwMTIzNDU2Nzg5MDEyMzQ1Njc4OTEyMzQ1Njc4', 'refreshtokenexpires_in': 7776000}</w:t>
      </w:r>
    </w:p>
    <w:p w:rsidR="00E300CA" w:rsidRPr="007D3055" w:rsidRDefault="00E300CA" w:rsidP="00E300CA">
      <w:pPr>
        <w:pStyle w:val="CMDOutput"/>
        <w:rPr>
          <w:lang w:val="en-US"/>
        </w:rPr>
      </w:pPr>
      <w:r w:rsidRPr="007D3055">
        <w:rPr>
          <w:lang w:val="en-US"/>
        </w:rPr>
        <w:lastRenderedPageBreak/>
        <w:t>The access token is ZDI3MGEyYzQtNmFlNS00NDNhLWFlNzAtZGVjNjE0MGU1OGZmZWNmZDEwN2ItYTU3</w:t>
      </w:r>
    </w:p>
    <w:p w:rsidR="00E300CA" w:rsidRPr="007D3055" w:rsidRDefault="00E300CA" w:rsidP="00E300CA">
      <w:pPr>
        <w:pStyle w:val="CMDOutput"/>
        <w:rPr>
          <w:lang w:val="en-US"/>
        </w:rPr>
      </w:pPr>
      <w:r w:rsidRPr="007D3055">
        <w:rPr>
          <w:lang w:val="en-US"/>
        </w:rPr>
        <w:t>The token expires in 1209600 seconds.</w:t>
      </w:r>
    </w:p>
    <w:p w:rsidR="00E300CA" w:rsidRPr="007D3055" w:rsidRDefault="00E300CA" w:rsidP="00E300CA">
      <w:pPr>
        <w:pStyle w:val="CMD"/>
        <w:rPr>
          <w:lang w:val="en-US"/>
        </w:rPr>
      </w:pPr>
      <w:r w:rsidRPr="007D3055">
        <w:rPr>
          <w:lang w:val="en-US"/>
        </w:rPr>
        <w:t>devasc@labvm:~/labs/devnet-src/parsing$</w:t>
      </w:r>
    </w:p>
    <w:p w:rsidR="00E300CA" w:rsidRDefault="00E300CA" w:rsidP="00E300CA">
      <w:pPr>
        <w:pStyle w:val="Heading3"/>
      </w:pPr>
      <w:r>
        <w:t>Affiche les données YAML analysées dans un format de données JSON.</w:t>
      </w:r>
    </w:p>
    <w:p w:rsidR="00E300CA" w:rsidRDefault="00E300CA" w:rsidP="00E300CA">
      <w:pPr>
        <w:pStyle w:val="SubStepAlpha"/>
      </w:pPr>
      <w:r>
        <w:t xml:space="preserve">Ajoutez une instruction d'impression pour ajouter deux lignes vides après la sortie précédente. Ensuite, ajoutez une instruction pour imprimer </w:t>
      </w:r>
      <w:r>
        <w:rPr>
          <w:b/>
        </w:rPr>
        <w:t>ouryaml</w:t>
      </w:r>
      <w:r>
        <w:t xml:space="preserve"> en tant que données JSON en utilisant la méthode </w:t>
      </w:r>
      <w:r>
        <w:rPr>
          <w:b/>
        </w:rPr>
        <w:t>dumps ()</w:t>
      </w:r>
      <w:r>
        <w:t xml:space="preserve"> de la bibliothèque </w:t>
      </w:r>
      <w:r>
        <w:rPr>
          <w:b/>
          <w:bCs/>
        </w:rPr>
        <w:t>json</w:t>
      </w:r>
      <w:r>
        <w:t>. Ajoutez le paramètre indent pour préttifier les données JSON.</w:t>
      </w:r>
    </w:p>
    <w:p w:rsidR="00E300CA" w:rsidRDefault="00E300CA" w:rsidP="00E300CA">
      <w:pPr>
        <w:pStyle w:val="CMD"/>
      </w:pPr>
      <w:r>
        <w:t>print("\n\n")</w:t>
      </w:r>
    </w:p>
    <w:p w:rsidR="00E300CA" w:rsidRDefault="00E300CA" w:rsidP="00E300CA">
      <w:pPr>
        <w:pStyle w:val="CMD"/>
      </w:pPr>
      <w:r>
        <w:t>print (json.dumps (ouryaml, indent=4))</w:t>
      </w:r>
    </w:p>
    <w:p w:rsidR="00E300CA" w:rsidRDefault="00E300CA" w:rsidP="00E300CA">
      <w:pPr>
        <w:pStyle w:val="SubStepAlpha"/>
      </w:pPr>
      <w:r>
        <w:t xml:space="preserve">Sauvegardez et exécutez votre scénario. Vous devriez voir le résultat suivant. Notez que la sortie ressemble à </w:t>
      </w:r>
      <w:r w:rsidRPr="00A8385D">
        <w:rPr>
          <w:b/>
          <w:bCs/>
        </w:rPr>
        <w:t>myfile.json</w:t>
      </w:r>
      <w:r>
        <w:t>.</w:t>
      </w:r>
    </w:p>
    <w:p w:rsidR="00E300CA" w:rsidRDefault="00E300CA" w:rsidP="00E300CA">
      <w:pPr>
        <w:pStyle w:val="CMD"/>
      </w:pPr>
      <w:r>
        <w:t xml:space="preserve">devasc@labvm:~/labs/devnet-src/parsing$ </w:t>
      </w:r>
      <w:r w:rsidRPr="0045029F">
        <w:rPr>
          <w:b/>
          <w:bCs/>
        </w:rPr>
        <w:t xml:space="preserve">python3 parseyaml.py </w:t>
      </w:r>
    </w:p>
    <w:p w:rsidR="00E300CA" w:rsidRPr="007D3055" w:rsidRDefault="00E300CA" w:rsidP="00E300CA">
      <w:pPr>
        <w:pStyle w:val="CMDOutput"/>
        <w:rPr>
          <w:lang w:val="en-US"/>
        </w:rPr>
      </w:pPr>
      <w:r w:rsidRPr="007D3055">
        <w:rPr>
          <w:lang w:val="en-US"/>
        </w:rPr>
        <w:t>&lt;output from previous steps omitted&gt;</w:t>
      </w:r>
    </w:p>
    <w:p w:rsidR="00E300CA" w:rsidRPr="007D3055" w:rsidRDefault="00E300CA" w:rsidP="00E300CA">
      <w:pPr>
        <w:pStyle w:val="CMDOutput"/>
        <w:rPr>
          <w:lang w:val="en-US"/>
        </w:rPr>
      </w:pPr>
      <w:r w:rsidRPr="007D3055">
        <w:rPr>
          <w:lang w:val="en-US"/>
        </w:rPr>
        <w:t>{</w:t>
      </w:r>
    </w:p>
    <w:p w:rsidR="00E300CA" w:rsidRPr="007D3055" w:rsidRDefault="00E300CA" w:rsidP="00E300CA">
      <w:pPr>
        <w:pStyle w:val="CMDOutput"/>
        <w:rPr>
          <w:sz w:val="16"/>
          <w:szCs w:val="20"/>
          <w:lang w:val="en-US"/>
        </w:rPr>
      </w:pPr>
      <w:r w:rsidRPr="007D3055">
        <w:rPr>
          <w:sz w:val="16"/>
          <w:lang w:val="en-US"/>
        </w:rPr>
        <w:t xml:space="preserve">  "access_token": "ZDI3MGEyYzQtNmFlNS00NDNhLWFlNzAtZGVjNjE0MGU1OGZmZWNmZDEwN2ItYTU3",</w:t>
      </w:r>
    </w:p>
    <w:p w:rsidR="00E300CA" w:rsidRPr="007D3055" w:rsidRDefault="00E300CA" w:rsidP="00E300CA">
      <w:pPr>
        <w:pStyle w:val="CMDOutput"/>
        <w:rPr>
          <w:sz w:val="16"/>
          <w:szCs w:val="20"/>
          <w:lang w:val="en-US"/>
        </w:rPr>
      </w:pPr>
      <w:r w:rsidRPr="007D3055">
        <w:rPr>
          <w:sz w:val="16"/>
          <w:lang w:val="en-US"/>
        </w:rPr>
        <w:t xml:space="preserve">  "expires_in": 1209600,</w:t>
      </w:r>
    </w:p>
    <w:p w:rsidR="00E300CA" w:rsidRPr="007D3055" w:rsidRDefault="00E300CA" w:rsidP="00E300CA">
      <w:pPr>
        <w:pStyle w:val="CMDOutput"/>
        <w:rPr>
          <w:sz w:val="16"/>
          <w:szCs w:val="20"/>
          <w:lang w:val="en-US"/>
        </w:rPr>
      </w:pPr>
      <w:r w:rsidRPr="007D3055">
        <w:rPr>
          <w:sz w:val="16"/>
          <w:lang w:val="en-US"/>
        </w:rPr>
        <w:t xml:space="preserve">  "refresh_token": "MDEyMzQ1Njc4OTAxMjM0NTY3ODkwMTIzNDU2Nzg5MDEyMzQ1Njc4OTEyMzQ1Njc4",</w:t>
      </w:r>
    </w:p>
    <w:p w:rsidR="00E300CA" w:rsidRPr="007D3055" w:rsidRDefault="00E300CA" w:rsidP="00E300CA">
      <w:pPr>
        <w:pStyle w:val="CMDOutput"/>
        <w:rPr>
          <w:sz w:val="16"/>
          <w:szCs w:val="20"/>
          <w:lang w:val="en-US"/>
        </w:rPr>
      </w:pPr>
      <w:r w:rsidRPr="007D3055">
        <w:rPr>
          <w:sz w:val="16"/>
          <w:lang w:val="en-US"/>
        </w:rPr>
        <w:t xml:space="preserve">  "refreshtokenexpires_in": 7776000</w:t>
      </w:r>
    </w:p>
    <w:p w:rsidR="00E300CA" w:rsidRPr="007D3055" w:rsidRDefault="00E300CA" w:rsidP="00E300CA">
      <w:pPr>
        <w:pStyle w:val="CMDOutput"/>
        <w:rPr>
          <w:lang w:val="en-US"/>
        </w:rPr>
      </w:pPr>
      <w:r w:rsidRPr="007D3055">
        <w:rPr>
          <w:lang w:val="en-US"/>
        </w:rPr>
        <w:t>}</w:t>
      </w:r>
    </w:p>
    <w:p w:rsidR="00E300CA" w:rsidRPr="007D3055" w:rsidRDefault="00E300CA" w:rsidP="00E300CA">
      <w:pPr>
        <w:pStyle w:val="CMD"/>
        <w:rPr>
          <w:lang w:val="en-US"/>
        </w:rPr>
      </w:pPr>
      <w:r w:rsidRPr="007D3055">
        <w:rPr>
          <w:lang w:val="en-US"/>
        </w:rPr>
        <w:t>devasc@labvm:~/labs/devnet-src/parsing$</w:t>
      </w:r>
    </w:p>
    <w:p w:rsidR="00E300CA" w:rsidRPr="007D6112" w:rsidRDefault="00E300CA" w:rsidP="00E300CA">
      <w:pPr>
        <w:pStyle w:val="ConfigWindow"/>
      </w:pPr>
      <w:r>
        <w:t>Fin du document</w:t>
      </w:r>
    </w:p>
    <w:sectPr w:rsidR="00E300CA" w:rsidRPr="007D611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829" w:rsidRDefault="00193829" w:rsidP="00710659">
      <w:pPr>
        <w:spacing w:after="0" w:line="240" w:lineRule="auto"/>
      </w:pPr>
      <w:r>
        <w:separator/>
      </w:r>
    </w:p>
    <w:p w:rsidR="00193829" w:rsidRDefault="00193829"/>
  </w:endnote>
  <w:endnote w:type="continuationSeparator" w:id="0">
    <w:p w:rsidR="00193829" w:rsidRDefault="00193829" w:rsidP="00710659">
      <w:pPr>
        <w:spacing w:after="0" w:line="240" w:lineRule="auto"/>
      </w:pPr>
      <w:r>
        <w:continuationSeparator/>
      </w:r>
    </w:p>
    <w:p w:rsidR="00193829" w:rsidRDefault="00193829"/>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411C0A">
      <w:fldChar w:fldCharType="begin"/>
    </w:r>
    <w:r>
      <w:instrText xml:space="preserve"> SAVEDATE  \@ "aaaa"  \* MERGEFORMAT </w:instrText>
    </w:r>
    <w:r w:rsidR="00411C0A">
      <w:fldChar w:fldCharType="separate"/>
    </w:r>
    <w:r w:rsidR="007D3055">
      <w:rPr>
        <w:noProof/>
      </w:rPr>
      <w:t>aa</w:t>
    </w:r>
    <w:r w:rsidR="00411C0A">
      <w:fldChar w:fldCharType="end"/>
    </w:r>
    <w:r>
      <w:t xml:space="preserve"> Cisco et/ou ses filiales. Tous droits réservés. Document public de Cisco</w:t>
    </w:r>
    <w:r>
      <w:tab/>
      <w:t xml:space="preserve">Page </w:t>
    </w:r>
    <w:r w:rsidR="00411C0A" w:rsidRPr="0090659A">
      <w:rPr>
        <w:b/>
        <w:szCs w:val="16"/>
      </w:rPr>
      <w:fldChar w:fldCharType="begin"/>
    </w:r>
    <w:r w:rsidRPr="0090659A">
      <w:rPr>
        <w:b/>
        <w:szCs w:val="16"/>
      </w:rPr>
      <w:instrText xml:space="preserve"> PAGE </w:instrText>
    </w:r>
    <w:r w:rsidR="00411C0A" w:rsidRPr="0090659A">
      <w:rPr>
        <w:b/>
        <w:szCs w:val="16"/>
      </w:rPr>
      <w:fldChar w:fldCharType="separate"/>
    </w:r>
    <w:r w:rsidR="007D3055">
      <w:rPr>
        <w:b/>
        <w:noProof/>
        <w:szCs w:val="16"/>
      </w:rPr>
      <w:t>6</w:t>
    </w:r>
    <w:r w:rsidR="00411C0A" w:rsidRPr="0090659A">
      <w:rPr>
        <w:b/>
        <w:szCs w:val="16"/>
      </w:rPr>
      <w:fldChar w:fldCharType="end"/>
    </w:r>
    <w:r>
      <w:t xml:space="preserve"> sur </w:t>
    </w:r>
    <w:r w:rsidR="00411C0A" w:rsidRPr="0090659A">
      <w:rPr>
        <w:b/>
        <w:szCs w:val="16"/>
      </w:rPr>
      <w:fldChar w:fldCharType="begin"/>
    </w:r>
    <w:r w:rsidRPr="0090659A">
      <w:rPr>
        <w:b/>
        <w:szCs w:val="16"/>
      </w:rPr>
      <w:instrText xml:space="preserve"> NUMPAGES  </w:instrText>
    </w:r>
    <w:r w:rsidR="00411C0A" w:rsidRPr="0090659A">
      <w:rPr>
        <w:b/>
        <w:szCs w:val="16"/>
      </w:rPr>
      <w:fldChar w:fldCharType="separate"/>
    </w:r>
    <w:r w:rsidR="007D3055">
      <w:rPr>
        <w:b/>
        <w:noProof/>
        <w:szCs w:val="16"/>
      </w:rPr>
      <w:t>6</w:t>
    </w:r>
    <w:r w:rsidR="00411C0A" w:rsidRPr="0090659A">
      <w:rPr>
        <w:b/>
        <w:szCs w:val="16"/>
      </w:rPr>
      <w:fldChar w:fldCharType="end"/>
    </w:r>
    <w:r w:rsidR="00882B63">
      <w:tab/>
    </w:r>
    <w:r w:rsidR="00882B63"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63" w:rsidRPr="00882B63" w:rsidRDefault="00882B63" w:rsidP="00E859E3">
    <w:pPr>
      <w:pStyle w:val="Footer"/>
      <w:rPr>
        <w:szCs w:val="16"/>
      </w:rPr>
    </w:pPr>
    <w:r w:rsidRPr="00B31F19">
      <w:sym w:font="Symbol" w:char="F0E3"/>
    </w:r>
    <w:r>
      <w:t xml:space="preserve"> </w:t>
    </w:r>
    <w:sdt>
      <w:sdtPr>
        <w:alias w:val="Commentaires"/>
        <w:tag w:val=""/>
        <w:id w:val="899868482"/>
        <w:placeholder>
          <w:docPart w:val="3C35CF610B6A4DC4933A7EFF69A2FA50"/>
        </w:placeholder>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411C0A">
      <w:fldChar w:fldCharType="begin"/>
    </w:r>
    <w:r w:rsidR="007E6402">
      <w:instrText xml:space="preserve"> SAVEDATE  \@ "aaaa"  \* MERGEFORMAT </w:instrText>
    </w:r>
    <w:r w:rsidR="00411C0A">
      <w:fldChar w:fldCharType="separate"/>
    </w:r>
    <w:r w:rsidR="007D3055">
      <w:rPr>
        <w:noProof/>
      </w:rPr>
      <w:t>aa</w:t>
    </w:r>
    <w:r w:rsidR="00411C0A">
      <w:fldChar w:fldCharType="end"/>
    </w:r>
    <w:r>
      <w:t xml:space="preserve"> Cisco et/ou ses filiales. Tous droits réservés. Document public de Cisco</w:t>
    </w:r>
    <w:r>
      <w:tab/>
      <w:t xml:space="preserve">Page </w:t>
    </w:r>
    <w:r w:rsidR="00411C0A" w:rsidRPr="0090659A">
      <w:rPr>
        <w:b/>
        <w:szCs w:val="16"/>
      </w:rPr>
      <w:fldChar w:fldCharType="begin"/>
    </w:r>
    <w:r w:rsidRPr="0090659A">
      <w:rPr>
        <w:b/>
        <w:szCs w:val="16"/>
      </w:rPr>
      <w:instrText xml:space="preserve"> PAGE </w:instrText>
    </w:r>
    <w:r w:rsidR="00411C0A" w:rsidRPr="0090659A">
      <w:rPr>
        <w:b/>
        <w:szCs w:val="16"/>
      </w:rPr>
      <w:fldChar w:fldCharType="separate"/>
    </w:r>
    <w:r w:rsidR="007D3055">
      <w:rPr>
        <w:b/>
        <w:noProof/>
        <w:szCs w:val="16"/>
      </w:rPr>
      <w:t>1</w:t>
    </w:r>
    <w:r w:rsidR="00411C0A" w:rsidRPr="0090659A">
      <w:rPr>
        <w:b/>
        <w:szCs w:val="16"/>
      </w:rPr>
      <w:fldChar w:fldCharType="end"/>
    </w:r>
    <w:r>
      <w:t xml:space="preserve"> sur </w:t>
    </w:r>
    <w:r w:rsidR="00411C0A" w:rsidRPr="0090659A">
      <w:rPr>
        <w:b/>
        <w:szCs w:val="16"/>
      </w:rPr>
      <w:fldChar w:fldCharType="begin"/>
    </w:r>
    <w:r w:rsidRPr="0090659A">
      <w:rPr>
        <w:b/>
        <w:szCs w:val="16"/>
      </w:rPr>
      <w:instrText xml:space="preserve"> NUMPAGES  </w:instrText>
    </w:r>
    <w:r w:rsidR="00411C0A" w:rsidRPr="0090659A">
      <w:rPr>
        <w:b/>
        <w:szCs w:val="16"/>
      </w:rPr>
      <w:fldChar w:fldCharType="separate"/>
    </w:r>
    <w:r w:rsidR="007D3055">
      <w:rPr>
        <w:b/>
        <w:noProof/>
        <w:szCs w:val="16"/>
      </w:rPr>
      <w:t>6</w:t>
    </w:r>
    <w:r w:rsidR="00411C0A" w:rsidRPr="0090659A">
      <w:rPr>
        <w:b/>
        <w:szCs w:val="16"/>
      </w:rPr>
      <w:fldChar w:fldCharType="end"/>
    </w:r>
    <w:r w:rsidR="00C20634">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829" w:rsidRDefault="00193829" w:rsidP="00710659">
      <w:pPr>
        <w:spacing w:after="0" w:line="240" w:lineRule="auto"/>
      </w:pPr>
      <w:r>
        <w:separator/>
      </w:r>
    </w:p>
    <w:p w:rsidR="00193829" w:rsidRDefault="00193829"/>
  </w:footnote>
  <w:footnote w:type="continuationSeparator" w:id="0">
    <w:p w:rsidR="00193829" w:rsidRDefault="00193829" w:rsidP="00710659">
      <w:pPr>
        <w:spacing w:after="0" w:line="240" w:lineRule="auto"/>
      </w:pPr>
      <w:r>
        <w:continuationSeparator/>
      </w:r>
    </w:p>
    <w:p w:rsidR="00193829" w:rsidRDefault="0019382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7C0705CC4798415D8FEB5C91B2A60CF0"/>
      </w:placeholder>
      <w:dataBinding w:prefixMappings="xmlns:ns0='http://purl.org/dc/elements/1.1/' xmlns:ns1='http://schemas.openxmlformats.org/package/2006/metadata/core-properties' " w:xpath="/ns1:coreProperties[1]/ns0:title[1]" w:storeItemID="{6C3C8BC8-F283-45AE-878A-BAB7291924A1}"/>
      <w:text/>
    </w:sdtPr>
    <w:sdtContent>
      <w:p w:rsidR="00926CB2" w:rsidRDefault="00E300CA" w:rsidP="008402F2">
        <w:pPr>
          <w:pStyle w:val="PageHead"/>
        </w:pPr>
        <w:r>
          <w:t>Travaux pratiques - Analyser différents types de données avec Python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5FAE06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none"/>
        <w:pStyle w:val="Heading1"/>
        <w:suff w:val="nothing"/>
        <w:lvlText w:val=""/>
        <w:lvlJc w:val="left"/>
        <w:pPr>
          <w:ind w:left="0" w:firstLine="0"/>
        </w:pPr>
        <w:rPr>
          <w:rFonts w:hint="default"/>
        </w:rPr>
      </w:lvl>
    </w:lvlOverride>
    <w:lvlOverride w:ilvl="1">
      <w:startOverride w:val="1"/>
      <w:lvl w:ilvl="1">
        <w:start w:val="1"/>
        <w:numFmt w:val="decimal"/>
        <w:pStyle w:val="Heading2"/>
        <w:suff w:val="space"/>
        <w:lvlText w:val="Parti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b/>
          <w:bCs/>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300C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558"/>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829"/>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458"/>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783"/>
    <w:rsid w:val="002A6C56"/>
    <w:rsid w:val="002C04C4"/>
    <w:rsid w:val="002C090C"/>
    <w:rsid w:val="002C1243"/>
    <w:rsid w:val="002C1815"/>
    <w:rsid w:val="002C475E"/>
    <w:rsid w:val="002C6AD6"/>
    <w:rsid w:val="002D6C2A"/>
    <w:rsid w:val="002D7A86"/>
    <w:rsid w:val="002F0B1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1C0A"/>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60CE"/>
    <w:rsid w:val="004D01F2"/>
    <w:rsid w:val="004D2CED"/>
    <w:rsid w:val="004D3313"/>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055"/>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1B6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33C1"/>
    <w:rsid w:val="00E26930"/>
    <w:rsid w:val="00E27257"/>
    <w:rsid w:val="00E27F4F"/>
    <w:rsid w:val="00E300CA"/>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426B"/>
    <w:rsid w:val="00EC6F62"/>
    <w:rsid w:val="00ED2EA2"/>
    <w:rsid w:val="00ED6019"/>
    <w:rsid w:val="00ED7830"/>
    <w:rsid w:val="00EE2BFF"/>
    <w:rsid w:val="00EE36A6"/>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F0B1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0705CC4798415D8FEB5C91B2A60CF0"/>
        <w:category>
          <w:name w:val="General"/>
          <w:gallery w:val="placeholder"/>
        </w:category>
        <w:types>
          <w:type w:val="bbPlcHdr"/>
        </w:types>
        <w:behaviors>
          <w:behavior w:val="content"/>
        </w:behaviors>
        <w:guid w:val="{34D6E138-A7F4-47EB-8108-342B46B03E6F}"/>
      </w:docPartPr>
      <w:docPartBody>
        <w:p w:rsidR="00D971A5" w:rsidRDefault="008729AD">
          <w:pPr>
            <w:pStyle w:val="7C0705CC4798415D8FEB5C91B2A60CF0"/>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52AC"/>
    <w:rsid w:val="003E44A3"/>
    <w:rsid w:val="00554317"/>
    <w:rsid w:val="005C4ED8"/>
    <w:rsid w:val="008729AD"/>
    <w:rsid w:val="00D971A5"/>
    <w:rsid w:val="00EA5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2AC"/>
    <w:rPr>
      <w:color w:val="808080"/>
    </w:rPr>
  </w:style>
  <w:style w:type="paragraph" w:customStyle="1" w:styleId="7C0705CC4798415D8FEB5C91B2A60CF0">
    <w:name w:val="7C0705CC4798415D8FEB5C91B2A60CF0"/>
    <w:rsid w:val="005C4ED8"/>
  </w:style>
  <w:style w:type="paragraph" w:customStyle="1" w:styleId="3C35CF610B6A4DC4933A7EFF69A2FA50">
    <w:name w:val="3C35CF610B6A4DC4933A7EFF69A2FA50"/>
    <w:rsid w:val="00EA52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8623A-9F36-4BCC-B55B-2C844BBE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TotalTime>
  <Pages>6</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 Parse Different Data Types with Python</vt:lpstr>
    </vt:vector>
  </TitlesOfParts>
  <Company>Cisco Systems, Inc.</Company>
  <LinksUpToDate>false</LinksUpToDate>
  <CharactersWithSpaces>13385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Analyser différents types de données avec Python</dc:title>
  <dc:creator>Allan Johnson</dc:creator>
  <dc:description>2020</dc:description>
  <cp:lastModifiedBy>Dawlat</cp:lastModifiedBy>
  <cp:revision>7</cp:revision>
  <cp:lastPrinted>2020-07-18T00:28:00Z</cp:lastPrinted>
  <dcterms:created xsi:type="dcterms:W3CDTF">2020-07-02T17:41:00Z</dcterms:created>
  <dcterms:modified xsi:type="dcterms:W3CDTF">2020-11-22T16:58:00Z</dcterms:modified>
</cp:coreProperties>
</file>