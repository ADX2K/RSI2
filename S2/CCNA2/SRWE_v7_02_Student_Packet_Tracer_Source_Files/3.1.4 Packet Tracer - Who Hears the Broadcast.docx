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CBA3" w14:textId="374AE917" w:rsidR="004D36D7" w:rsidRPr="00FD4A68" w:rsidRDefault="004423C7" w:rsidP="00DB698B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94CB347952C4609A9281DD43979E4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11F95">
            <w:t>Packet Tracer - Who Hears the Broadcast?</w:t>
          </w:r>
        </w:sdtContent>
      </w:sdt>
    </w:p>
    <w:p w14:paraId="366C18A5" w14:textId="77777777" w:rsidR="00F11F95" w:rsidRPr="007C21C9" w:rsidRDefault="00F11F95" w:rsidP="00F11F95">
      <w:pPr>
        <w:pStyle w:val="Heading1"/>
        <w:numPr>
          <w:ilvl w:val="0"/>
          <w:numId w:val="3"/>
        </w:numPr>
      </w:pPr>
      <w:r w:rsidRPr="007C21C9">
        <w:t>Objectives</w:t>
      </w:r>
    </w:p>
    <w:p w14:paraId="6BFA4DE0" w14:textId="77777777" w:rsidR="00F11F95" w:rsidRDefault="00F11F95" w:rsidP="00F11F95">
      <w:pPr>
        <w:pStyle w:val="BodyTextL25Bold"/>
      </w:pPr>
      <w:r>
        <w:t>Part 1: Observe Broadcast Traffic in a VLAN Implementation</w:t>
      </w:r>
    </w:p>
    <w:p w14:paraId="7C8A85B4" w14:textId="77777777" w:rsidR="00F11F95" w:rsidRDefault="00F11F95" w:rsidP="00F11F95">
      <w:pPr>
        <w:pStyle w:val="BodyTextL25Bold"/>
      </w:pPr>
      <w:r>
        <w:t>Part 2: Complete Review Questions</w:t>
      </w:r>
    </w:p>
    <w:p w14:paraId="693849FE" w14:textId="77777777" w:rsidR="00F11F95" w:rsidRPr="00FC0C26" w:rsidRDefault="00F11F95" w:rsidP="00F11F95">
      <w:pPr>
        <w:pStyle w:val="Heading1"/>
        <w:numPr>
          <w:ilvl w:val="0"/>
          <w:numId w:val="3"/>
        </w:numPr>
      </w:pPr>
      <w:r>
        <w:t>Scenario</w:t>
      </w:r>
    </w:p>
    <w:p w14:paraId="2F7B7C00" w14:textId="77777777" w:rsidR="00F11F95" w:rsidRDefault="00F11F95" w:rsidP="00F11F95">
      <w:pPr>
        <w:pStyle w:val="BodyTextL25"/>
      </w:pPr>
      <w:r>
        <w:t>In this activity, a</w:t>
      </w:r>
      <w:r w:rsidRPr="00FC0C26">
        <w:t xml:space="preserve"> 24-port Catalyst 2960 switch is fully populated.</w:t>
      </w:r>
      <w:r>
        <w:t xml:space="preserve"> All ports are in use. You will observe broadcast traffic in a VLAN implementation and answer some reflection questions.</w:t>
      </w:r>
    </w:p>
    <w:p w14:paraId="2F50E6F7" w14:textId="77777777" w:rsidR="00866E89" w:rsidRDefault="00866E89" w:rsidP="00866E89">
      <w:pPr>
        <w:pStyle w:val="Heading1"/>
      </w:pPr>
      <w:r>
        <w:t>Instructions</w:t>
      </w:r>
    </w:p>
    <w:p w14:paraId="4DB958D6" w14:textId="77777777" w:rsidR="00F11F95" w:rsidRDefault="00F11F95" w:rsidP="005142F4">
      <w:pPr>
        <w:pStyle w:val="Heading2"/>
      </w:pPr>
      <w:r>
        <w:t>Use ping to generate traffic.</w:t>
      </w:r>
    </w:p>
    <w:p w14:paraId="5A91F20B" w14:textId="77777777" w:rsidR="00F11F95" w:rsidRDefault="00F11F95" w:rsidP="00F11F95">
      <w:pPr>
        <w:pStyle w:val="SubStepAlpha"/>
      </w:pPr>
      <w:r>
        <w:t xml:space="preserve">Click </w:t>
      </w:r>
      <w:r>
        <w:rPr>
          <w:b/>
        </w:rPr>
        <w:t xml:space="preserve">PC0 </w:t>
      </w:r>
      <w:r>
        <w:t xml:space="preserve">and click the </w:t>
      </w:r>
      <w:r>
        <w:rPr>
          <w:b/>
        </w:rPr>
        <w:t>Desktop</w:t>
      </w:r>
      <w:r>
        <w:t xml:space="preserve"> tab&gt; </w:t>
      </w:r>
      <w:r>
        <w:rPr>
          <w:b/>
        </w:rPr>
        <w:t>Command Prompt</w:t>
      </w:r>
      <w:r>
        <w:t>.</w:t>
      </w:r>
    </w:p>
    <w:p w14:paraId="2BFF63D8" w14:textId="77777777" w:rsidR="00F11F95" w:rsidRDefault="00F11F95" w:rsidP="00F11F95">
      <w:pPr>
        <w:pStyle w:val="SubStepAlpha"/>
      </w:pPr>
      <w:r>
        <w:t xml:space="preserve">Enter the </w:t>
      </w:r>
      <w:r>
        <w:rPr>
          <w:b/>
        </w:rPr>
        <w:t>ping 192.168.1.8</w:t>
      </w:r>
      <w:r>
        <w:t xml:space="preserve"> command. The ping should succeed.</w:t>
      </w:r>
    </w:p>
    <w:p w14:paraId="7FA612C2" w14:textId="77777777" w:rsidR="00F11F95" w:rsidRDefault="00F11F95" w:rsidP="004F15AD">
      <w:pPr>
        <w:pStyle w:val="BodyTextL50"/>
      </w:pPr>
      <w:r w:rsidRPr="00D014E6">
        <w:t xml:space="preserve">Unlike a LAN, a VLAN is a broadcast domain created by switches. Using Packet Tracer </w:t>
      </w:r>
      <w:r w:rsidRPr="00D014E6">
        <w:rPr>
          <w:b/>
        </w:rPr>
        <w:t>Simulation</w:t>
      </w:r>
      <w:r w:rsidRPr="00D014E6">
        <w:t xml:space="preserve"> mode, ping the end devices within their own VLAN. Based on your obs</w:t>
      </w:r>
      <w:r>
        <w:t>ervation, answer the questions i</w:t>
      </w:r>
      <w:r w:rsidRPr="00D014E6">
        <w:t xml:space="preserve">n Step </w:t>
      </w:r>
      <w:r>
        <w:t>2</w:t>
      </w:r>
      <w:r w:rsidRPr="00D014E6">
        <w:t>.</w:t>
      </w:r>
    </w:p>
    <w:p w14:paraId="212A8CA5" w14:textId="77777777" w:rsidR="00F11F95" w:rsidRDefault="00F11F95" w:rsidP="00EC0276">
      <w:pPr>
        <w:pStyle w:val="Heading2"/>
      </w:pPr>
      <w:r>
        <w:t>Generate and examine broadcast traffic</w:t>
      </w:r>
      <w:r w:rsidR="005142F4">
        <w:t xml:space="preserve"> in a VLAN implementation</w:t>
      </w:r>
      <w:r>
        <w:t>.</w:t>
      </w:r>
    </w:p>
    <w:p w14:paraId="78626CA1" w14:textId="77777777" w:rsidR="00F11F95" w:rsidRDefault="00F11F95" w:rsidP="00EC0276">
      <w:pPr>
        <w:pStyle w:val="SubStepAlpha"/>
      </w:pPr>
      <w:r>
        <w:t xml:space="preserve">Switch to </w:t>
      </w:r>
      <w:r w:rsidRPr="00025AF5">
        <w:rPr>
          <w:b/>
        </w:rPr>
        <w:t>Simulation</w:t>
      </w:r>
      <w:r>
        <w:t xml:space="preserve"> mode.</w:t>
      </w:r>
    </w:p>
    <w:p w14:paraId="72EE62C2" w14:textId="77777777" w:rsidR="00F11F95" w:rsidRDefault="00F11F95" w:rsidP="00EC0276">
      <w:pPr>
        <w:pStyle w:val="SubStepAlpha"/>
      </w:pPr>
      <w:r>
        <w:t xml:space="preserve">Click </w:t>
      </w:r>
      <w:r>
        <w:rPr>
          <w:b/>
        </w:rPr>
        <w:t>Edit Filters</w:t>
      </w:r>
      <w:r>
        <w:t xml:space="preserve"> in the Simulation Panel. Uncheck the </w:t>
      </w:r>
      <w:r>
        <w:rPr>
          <w:b/>
        </w:rPr>
        <w:t>Show All/None</w:t>
      </w:r>
      <w:r>
        <w:t xml:space="preserve"> checkbox. Check the </w:t>
      </w:r>
      <w:r>
        <w:rPr>
          <w:b/>
        </w:rPr>
        <w:t>ICMP</w:t>
      </w:r>
      <w:r>
        <w:t xml:space="preserve"> checkbox.</w:t>
      </w:r>
    </w:p>
    <w:p w14:paraId="3E4F997F" w14:textId="77777777" w:rsidR="00F11F95" w:rsidRDefault="00F11F95" w:rsidP="00F11F95">
      <w:pPr>
        <w:pStyle w:val="SubStepAlpha"/>
      </w:pPr>
      <w:r>
        <w:rPr>
          <w:rFonts w:cs="Arial"/>
          <w:color w:val="000000"/>
          <w:szCs w:val="20"/>
        </w:rPr>
        <w:t xml:space="preserve">Click the </w:t>
      </w:r>
      <w:r w:rsidRPr="003F6066">
        <w:rPr>
          <w:rFonts w:cs="Arial"/>
          <w:b/>
          <w:color w:val="000000"/>
          <w:szCs w:val="20"/>
        </w:rPr>
        <w:t>Add Complex PDU</w:t>
      </w:r>
      <w:r>
        <w:rPr>
          <w:rFonts w:cs="Arial"/>
          <w:color w:val="000000"/>
          <w:szCs w:val="20"/>
        </w:rPr>
        <w:t xml:space="preserve"> tool, this is the open envelope icon on the right toolbar.</w:t>
      </w:r>
    </w:p>
    <w:p w14:paraId="0EC08212" w14:textId="77777777" w:rsidR="00F11F95" w:rsidRDefault="00F11F95" w:rsidP="00EC0276">
      <w:pPr>
        <w:pStyle w:val="SubStepAlpha"/>
      </w:pPr>
      <w:r>
        <w:t>Float the mouse cursor over the topology and the pointer changes to an envelope with a plus (+) sign.</w:t>
      </w:r>
    </w:p>
    <w:p w14:paraId="0A4A935B" w14:textId="77777777" w:rsidR="00F11F95" w:rsidRDefault="00F11F95" w:rsidP="00EC0276">
      <w:pPr>
        <w:pStyle w:val="SubStepAlpha"/>
      </w:pPr>
      <w:r>
        <w:t>C</w:t>
      </w:r>
      <w:r w:rsidRPr="00EB1B81">
        <w:t>lick</w:t>
      </w:r>
      <w:r w:rsidRPr="00B92F9D">
        <w:t xml:space="preserve"> </w:t>
      </w:r>
      <w:r w:rsidRPr="00D315B5">
        <w:rPr>
          <w:b/>
        </w:rPr>
        <w:t>PC</w:t>
      </w:r>
      <w:r>
        <w:rPr>
          <w:b/>
        </w:rPr>
        <w:t>0</w:t>
      </w:r>
      <w:r w:rsidRPr="00B92F9D">
        <w:t xml:space="preserve"> to serve as the source for this test message</w:t>
      </w:r>
      <w:r>
        <w:t xml:space="preserve"> and the </w:t>
      </w:r>
      <w:r>
        <w:rPr>
          <w:b/>
        </w:rPr>
        <w:t xml:space="preserve">Create Complex PDU </w:t>
      </w:r>
      <w:r>
        <w:t>dialog window opens. Enter the following values:</w:t>
      </w:r>
    </w:p>
    <w:p w14:paraId="6A03C0FB" w14:textId="77777777" w:rsidR="00F11F95" w:rsidRPr="00EC0276" w:rsidRDefault="00F11F95" w:rsidP="00EC0276">
      <w:pPr>
        <w:pStyle w:val="Bulletlevel2"/>
      </w:pPr>
      <w:r w:rsidRPr="00EC0276">
        <w:t>Destination IP Address: 255.255.255.255 (broadcast address)</w:t>
      </w:r>
    </w:p>
    <w:p w14:paraId="2D0F3C7E" w14:textId="77777777" w:rsidR="00F11F95" w:rsidRPr="00EC0276" w:rsidRDefault="00F11F95" w:rsidP="00EC0276">
      <w:pPr>
        <w:pStyle w:val="Bulletlevel2"/>
      </w:pPr>
      <w:r w:rsidRPr="00EC0276">
        <w:t>Sequence Number: 1</w:t>
      </w:r>
    </w:p>
    <w:p w14:paraId="3C908969" w14:textId="77777777" w:rsidR="00F11F95" w:rsidRPr="00EC0276" w:rsidRDefault="00F11F95" w:rsidP="00EC0276">
      <w:pPr>
        <w:pStyle w:val="Bulletlevel2"/>
      </w:pPr>
      <w:r w:rsidRPr="00EC0276">
        <w:t>One Shot Time: 0</w:t>
      </w:r>
    </w:p>
    <w:p w14:paraId="0FF4609B" w14:textId="77777777" w:rsidR="00866E89" w:rsidRDefault="00F11F95" w:rsidP="00EC0276">
      <w:pPr>
        <w:pStyle w:val="BodyTextL50"/>
      </w:pPr>
      <w:r>
        <w:t xml:space="preserve">Within the PDU settings, the default for </w:t>
      </w:r>
      <w:r>
        <w:rPr>
          <w:b/>
        </w:rPr>
        <w:t xml:space="preserve">Select </w:t>
      </w:r>
      <w:r w:rsidRPr="00C97570">
        <w:rPr>
          <w:b/>
        </w:rPr>
        <w:t>Application:</w:t>
      </w:r>
      <w:r>
        <w:t xml:space="preserve"> is PING.</w:t>
      </w:r>
    </w:p>
    <w:p w14:paraId="2D2ADD85" w14:textId="77777777" w:rsidR="00866E89" w:rsidRDefault="00866E89" w:rsidP="00EC0276">
      <w:pPr>
        <w:pStyle w:val="Heading3"/>
        <w:numPr>
          <w:ilvl w:val="0"/>
          <w:numId w:val="0"/>
        </w:numPr>
      </w:pPr>
      <w:r>
        <w:t>Question:</w:t>
      </w:r>
    </w:p>
    <w:p w14:paraId="60810E88" w14:textId="77777777" w:rsidR="00F11F95" w:rsidRDefault="00F11F95" w:rsidP="00866E89">
      <w:pPr>
        <w:pStyle w:val="BodyTextL50"/>
        <w:spacing w:before="0"/>
      </w:pPr>
      <w:r>
        <w:t>What are at least 3 other applications available for use?</w:t>
      </w:r>
    </w:p>
    <w:p w14:paraId="521761BB" w14:textId="77777777" w:rsidR="00866E89" w:rsidRDefault="00866E89" w:rsidP="00866E89">
      <w:pPr>
        <w:pStyle w:val="AnswerLineL50"/>
      </w:pPr>
      <w:r>
        <w:t>Type your answers here.</w:t>
      </w:r>
    </w:p>
    <w:p w14:paraId="1EA2DA49" w14:textId="77777777" w:rsidR="00F11F95" w:rsidRDefault="00F11F95" w:rsidP="00EC0276">
      <w:pPr>
        <w:pStyle w:val="SubStepAlpha"/>
      </w:pPr>
      <w:r w:rsidRPr="00B92F9D">
        <w:t>C</w:t>
      </w:r>
      <w:r w:rsidRPr="00EC0276">
        <w:t>lic</w:t>
      </w:r>
      <w:r w:rsidRPr="00B92F9D">
        <w:t xml:space="preserve">k </w:t>
      </w:r>
      <w:r w:rsidRPr="003022DA">
        <w:rPr>
          <w:b/>
        </w:rPr>
        <w:t>Create PDU</w:t>
      </w:r>
      <w:r w:rsidRPr="003022DA">
        <w:t>.</w:t>
      </w:r>
      <w:r w:rsidRPr="00B92F9D">
        <w:t xml:space="preserve"> This test broa</w:t>
      </w:r>
      <w:r>
        <w:t xml:space="preserve">dcast packet now appears in the </w:t>
      </w:r>
      <w:r w:rsidRPr="003022DA">
        <w:rPr>
          <w:b/>
        </w:rPr>
        <w:t xml:space="preserve">Simulation Panel Event List. </w:t>
      </w:r>
      <w:r>
        <w:t>I</w:t>
      </w:r>
      <w:r w:rsidRPr="003022DA">
        <w:t xml:space="preserve">t also appears in the PDU List </w:t>
      </w:r>
      <w:r>
        <w:t>w</w:t>
      </w:r>
      <w:r w:rsidRPr="003022DA">
        <w:t>indow. It is the first PDU for Scenario 0.</w:t>
      </w:r>
    </w:p>
    <w:p w14:paraId="689CF670" w14:textId="77777777" w:rsidR="00866E89" w:rsidRDefault="00F11F95" w:rsidP="00F11F95">
      <w:pPr>
        <w:pStyle w:val="SubStepAlpha"/>
      </w:pPr>
      <w:r w:rsidRPr="00B92F9D">
        <w:t>Click</w:t>
      </w:r>
      <w:r w:rsidRPr="003022DA">
        <w:rPr>
          <w:b/>
          <w:bCs/>
        </w:rPr>
        <w:t xml:space="preserve"> Capture/Forwar</w:t>
      </w:r>
      <w:r w:rsidRPr="00B92F9D">
        <w:rPr>
          <w:b/>
          <w:bCs/>
        </w:rPr>
        <w:t>d</w:t>
      </w:r>
      <w:r w:rsidRPr="00B92F9D">
        <w:t xml:space="preserve"> twice.</w:t>
      </w:r>
    </w:p>
    <w:p w14:paraId="68A7114F" w14:textId="77777777" w:rsidR="00866E89" w:rsidRDefault="00866E89" w:rsidP="00EC0276">
      <w:pPr>
        <w:pStyle w:val="Heading3"/>
        <w:numPr>
          <w:ilvl w:val="0"/>
          <w:numId w:val="0"/>
        </w:numPr>
      </w:pPr>
      <w:r>
        <w:t>Question:</w:t>
      </w:r>
    </w:p>
    <w:p w14:paraId="6C4FEFBE" w14:textId="77777777" w:rsidR="00866E89" w:rsidRDefault="00F11F95" w:rsidP="00866E89">
      <w:pPr>
        <w:pStyle w:val="BodyTextL50"/>
        <w:spacing w:before="0"/>
      </w:pPr>
      <w:r>
        <w:t>What happened to the packet?</w:t>
      </w:r>
    </w:p>
    <w:p w14:paraId="51AD4961" w14:textId="77777777" w:rsidR="00866E89" w:rsidRDefault="00866E89" w:rsidP="00866E89">
      <w:pPr>
        <w:pStyle w:val="AnswerLineL50"/>
      </w:pPr>
      <w:r>
        <w:t>Type your answers here.</w:t>
      </w:r>
    </w:p>
    <w:p w14:paraId="0B016071" w14:textId="77777777" w:rsidR="00F11F95" w:rsidRDefault="00F11F95" w:rsidP="00EC0276">
      <w:pPr>
        <w:pStyle w:val="SubStepAlpha"/>
      </w:pPr>
      <w:r>
        <w:t xml:space="preserve">Repeat this process for </w:t>
      </w:r>
      <w:r>
        <w:rPr>
          <w:b/>
        </w:rPr>
        <w:t xml:space="preserve">PC8 </w:t>
      </w:r>
      <w:r>
        <w:t xml:space="preserve">and </w:t>
      </w:r>
      <w:r>
        <w:rPr>
          <w:b/>
        </w:rPr>
        <w:t>PC16</w:t>
      </w:r>
      <w:r>
        <w:t>.</w:t>
      </w:r>
    </w:p>
    <w:p w14:paraId="4EDD8AEB" w14:textId="77777777" w:rsidR="00F11F95" w:rsidRDefault="004F15AD" w:rsidP="004F15AD">
      <w:pPr>
        <w:pStyle w:val="Heading1"/>
      </w:pPr>
      <w:r>
        <w:t>Reflection Questions</w:t>
      </w:r>
    </w:p>
    <w:p w14:paraId="2427383B" w14:textId="77777777" w:rsidR="00413F3E" w:rsidRDefault="00F11F95" w:rsidP="00413F3E">
      <w:pPr>
        <w:pStyle w:val="ReflectionQ"/>
      </w:pPr>
      <w:r w:rsidRPr="00DD2C04">
        <w:t xml:space="preserve">If a PC in VLAN 10 sends a broadcast message, </w:t>
      </w:r>
      <w:r>
        <w:t>which devices receive</w:t>
      </w:r>
      <w:r w:rsidRPr="00DD2C04">
        <w:t xml:space="preserve"> it?</w:t>
      </w:r>
    </w:p>
    <w:p w14:paraId="0FA507A1" w14:textId="77777777" w:rsidR="00413F3E" w:rsidRDefault="00413F3E" w:rsidP="00413F3E">
      <w:pPr>
        <w:pStyle w:val="AnswerLineL25"/>
      </w:pPr>
      <w:r>
        <w:t>Type your answers here.</w:t>
      </w:r>
    </w:p>
    <w:p w14:paraId="456E693D" w14:textId="77777777" w:rsidR="00413F3E" w:rsidRDefault="00F11F95" w:rsidP="00413F3E">
      <w:pPr>
        <w:pStyle w:val="ReflectionQ"/>
      </w:pPr>
      <w:r w:rsidRPr="00DD2C04">
        <w:t>If a PC in VLAN 20 sends a broadcast message</w:t>
      </w:r>
      <w:r w:rsidR="00413F3E">
        <w:t>, which</w:t>
      </w:r>
      <w:r w:rsidRPr="003F6066">
        <w:t xml:space="preserve"> </w:t>
      </w:r>
      <w:r>
        <w:t>devices receive</w:t>
      </w:r>
      <w:r w:rsidRPr="00DD2C04">
        <w:t xml:space="preserve"> it?</w:t>
      </w:r>
    </w:p>
    <w:p w14:paraId="37C83582" w14:textId="77777777" w:rsidR="00413F3E" w:rsidRDefault="00413F3E" w:rsidP="00413F3E">
      <w:pPr>
        <w:pStyle w:val="AnswerLineL25"/>
      </w:pPr>
      <w:r>
        <w:t>Type your answers here.</w:t>
      </w:r>
    </w:p>
    <w:p w14:paraId="66BF32DE" w14:textId="77777777" w:rsidR="00413F3E" w:rsidRDefault="00F11F95" w:rsidP="00413F3E">
      <w:pPr>
        <w:pStyle w:val="ReflectionQ"/>
      </w:pPr>
      <w:r w:rsidRPr="00DD2C04">
        <w:t>If a PC in VLAN 30 sends a broadcast messag</w:t>
      </w:r>
      <w:r w:rsidR="00413F3E">
        <w:t>e, which</w:t>
      </w:r>
      <w:r w:rsidRPr="003F6066">
        <w:t xml:space="preserve"> </w:t>
      </w:r>
      <w:r>
        <w:t>devices receive</w:t>
      </w:r>
      <w:r w:rsidRPr="00DD2C04">
        <w:t xml:space="preserve"> it?</w:t>
      </w:r>
    </w:p>
    <w:p w14:paraId="500F4CAF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2002E9E6" w14:textId="77777777" w:rsidR="00413F3E" w:rsidRDefault="00F11F95" w:rsidP="00413F3E">
      <w:pPr>
        <w:pStyle w:val="ReflectionQ"/>
      </w:pPr>
      <w:r w:rsidRPr="00DD2C04">
        <w:t>What happens to a frame sent from a PC in VLAN 10 to a PC in VLAN 30?</w:t>
      </w:r>
    </w:p>
    <w:p w14:paraId="2AD3D979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7B58E960" w14:textId="77777777" w:rsidR="00413F3E" w:rsidRDefault="00F11F95" w:rsidP="00413F3E">
      <w:pPr>
        <w:pStyle w:val="ReflectionQ"/>
      </w:pPr>
      <w:r w:rsidRPr="00DD2C04">
        <w:t>Which ports on the switch light up if a PC connected to port 11 sends a unicast message to a PC connected to port 13?</w:t>
      </w:r>
    </w:p>
    <w:p w14:paraId="1CFE054F" w14:textId="77777777" w:rsidR="00413F3E" w:rsidRDefault="00413F3E" w:rsidP="00413F3E">
      <w:pPr>
        <w:pStyle w:val="AnswerLineL25"/>
      </w:pPr>
      <w:r>
        <w:t>Type your answers here.</w:t>
      </w:r>
    </w:p>
    <w:p w14:paraId="20041A5E" w14:textId="77777777" w:rsidR="00413F3E" w:rsidRDefault="00F11F95" w:rsidP="00413F3E">
      <w:pPr>
        <w:pStyle w:val="ReflectionQ"/>
      </w:pPr>
      <w:r w:rsidRPr="00DD2C04">
        <w:t>Which ports on the switch light if a PC connected to port 2 sends a unicast message to a PC connected to port 23?</w:t>
      </w:r>
    </w:p>
    <w:p w14:paraId="58744045" w14:textId="77777777" w:rsidR="00413F3E" w:rsidRDefault="00413F3E" w:rsidP="00413F3E">
      <w:pPr>
        <w:pStyle w:val="AnswerLineL25"/>
      </w:pPr>
      <w:r>
        <w:t>Type your answers here.</w:t>
      </w:r>
    </w:p>
    <w:p w14:paraId="6A8A22B8" w14:textId="77777777" w:rsidR="00413F3E" w:rsidRDefault="00F11F95" w:rsidP="00413F3E">
      <w:pPr>
        <w:pStyle w:val="ReflectionQ"/>
      </w:pPr>
      <w:r w:rsidRPr="00DD2C04">
        <w:t>In terms of ports, what are the collision domains on the switch?</w:t>
      </w:r>
    </w:p>
    <w:p w14:paraId="5062D25F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3A8B4638" w14:textId="77777777" w:rsidR="00413F3E" w:rsidRDefault="00F11F95" w:rsidP="00413F3E">
      <w:pPr>
        <w:pStyle w:val="ReflectionQ"/>
      </w:pPr>
      <w:r w:rsidRPr="00DD2C04">
        <w:t>In terms of ports, what are the broadcast domains on the switch?</w:t>
      </w:r>
    </w:p>
    <w:p w14:paraId="0C11B4BA" w14:textId="77777777" w:rsidR="00413F3E" w:rsidRDefault="00413F3E" w:rsidP="00413F3E">
      <w:pPr>
        <w:pStyle w:val="AnswerLineL25"/>
      </w:pPr>
      <w:r>
        <w:t>Type your answers here.</w:t>
      </w:r>
    </w:p>
    <w:p w14:paraId="593F9850" w14:textId="77777777" w:rsidR="00F11F95" w:rsidRPr="004F15AD" w:rsidRDefault="00866E89" w:rsidP="004F15AD">
      <w:pPr>
        <w:pStyle w:val="ConfigWindow"/>
      </w:pPr>
      <w:r w:rsidRPr="00866E89">
        <w:t>End of document</w:t>
      </w:r>
    </w:p>
    <w:sectPr w:rsidR="00F11F95" w:rsidRPr="004F15A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AD9CA" w14:textId="77777777" w:rsidR="004423C7" w:rsidRDefault="004423C7" w:rsidP="00710659">
      <w:pPr>
        <w:spacing w:after="0" w:line="240" w:lineRule="auto"/>
      </w:pPr>
      <w:r>
        <w:separator/>
      </w:r>
    </w:p>
    <w:p w14:paraId="72D1D44D" w14:textId="77777777" w:rsidR="004423C7" w:rsidRDefault="004423C7"/>
  </w:endnote>
  <w:endnote w:type="continuationSeparator" w:id="0">
    <w:p w14:paraId="50562D34" w14:textId="77777777" w:rsidR="004423C7" w:rsidRDefault="004423C7" w:rsidP="00710659">
      <w:pPr>
        <w:spacing w:after="0" w:line="240" w:lineRule="auto"/>
      </w:pPr>
      <w:r>
        <w:continuationSeparator/>
      </w:r>
    </w:p>
    <w:p w14:paraId="1511126A" w14:textId="77777777" w:rsidR="004423C7" w:rsidRDefault="00442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9DCC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8D3BF" w14:textId="2952BC3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042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E2B7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54DCD" w14:textId="7C47F6E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042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E2B7C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05C14" w14:textId="77777777" w:rsidR="004423C7" w:rsidRDefault="004423C7" w:rsidP="00710659">
      <w:pPr>
        <w:spacing w:after="0" w:line="240" w:lineRule="auto"/>
      </w:pPr>
      <w:r>
        <w:separator/>
      </w:r>
    </w:p>
    <w:p w14:paraId="3C0952E4" w14:textId="77777777" w:rsidR="004423C7" w:rsidRDefault="004423C7"/>
  </w:footnote>
  <w:footnote w:type="continuationSeparator" w:id="0">
    <w:p w14:paraId="29E1D9F5" w14:textId="77777777" w:rsidR="004423C7" w:rsidRDefault="004423C7" w:rsidP="00710659">
      <w:pPr>
        <w:spacing w:after="0" w:line="240" w:lineRule="auto"/>
      </w:pPr>
      <w:r>
        <w:continuationSeparator/>
      </w:r>
    </w:p>
    <w:p w14:paraId="5873526F" w14:textId="77777777" w:rsidR="004423C7" w:rsidRDefault="00442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E7C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94CB347952C4609A9281DD43979E45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4A0EEF" w14:textId="77777777" w:rsidR="00926CB2" w:rsidRDefault="00F11F95" w:rsidP="008402F2">
        <w:pPr>
          <w:pStyle w:val="PageHead"/>
        </w:pPr>
        <w:r>
          <w:t>Packet Tracer - Who Hears the Broadcast?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4A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DF146C9" wp14:editId="5C35791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EFA755A"/>
    <w:multiLevelType w:val="multilevel"/>
    <w:tmpl w:val="9FC02C7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7"/>
  </w:num>
  <w:num w:numId="12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</w:num>
  <w:num w:numId="16">
    <w:abstractNumId w:val="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2B7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5BC"/>
    <w:rsid w:val="00231DCA"/>
    <w:rsid w:val="00235792"/>
    <w:rsid w:val="00242E3A"/>
    <w:rsid w:val="00246492"/>
    <w:rsid w:val="002506CF"/>
    <w:rsid w:val="0025107F"/>
    <w:rsid w:val="00260CD4"/>
    <w:rsid w:val="0026318F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E3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3F3E"/>
    <w:rsid w:val="00416C42"/>
    <w:rsid w:val="00422476"/>
    <w:rsid w:val="0042385C"/>
    <w:rsid w:val="00426FA5"/>
    <w:rsid w:val="00431654"/>
    <w:rsid w:val="00434926"/>
    <w:rsid w:val="004423C7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AD"/>
    <w:rsid w:val="004F344A"/>
    <w:rsid w:val="004F351C"/>
    <w:rsid w:val="004F4EC3"/>
    <w:rsid w:val="00504ED4"/>
    <w:rsid w:val="00510639"/>
    <w:rsid w:val="00511791"/>
    <w:rsid w:val="005139BE"/>
    <w:rsid w:val="005142F4"/>
    <w:rsid w:val="00516142"/>
    <w:rsid w:val="0051681C"/>
    <w:rsid w:val="00520027"/>
    <w:rsid w:val="0052093C"/>
    <w:rsid w:val="00521B31"/>
    <w:rsid w:val="00522469"/>
    <w:rsid w:val="0052400A"/>
    <w:rsid w:val="00530CA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512"/>
    <w:rsid w:val="00656EEF"/>
    <w:rsid w:val="006576AF"/>
    <w:rsid w:val="00672919"/>
    <w:rsid w:val="00672A07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E2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C1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E89"/>
    <w:rsid w:val="00866E97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7A0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4B51"/>
    <w:rsid w:val="00915986"/>
    <w:rsid w:val="00917624"/>
    <w:rsid w:val="00926CB2"/>
    <w:rsid w:val="00930386"/>
    <w:rsid w:val="009309F5"/>
    <w:rsid w:val="00933237"/>
    <w:rsid w:val="00933F28"/>
    <w:rsid w:val="009400C3"/>
    <w:rsid w:val="00940A60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FBB"/>
    <w:rsid w:val="009E2309"/>
    <w:rsid w:val="009E42B9"/>
    <w:rsid w:val="009E4E17"/>
    <w:rsid w:val="009E54B9"/>
    <w:rsid w:val="009E660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65F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061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A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699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98B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42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688"/>
    <w:rsid w:val="00E26930"/>
    <w:rsid w:val="00E27257"/>
    <w:rsid w:val="00E27F4F"/>
    <w:rsid w:val="00E33C65"/>
    <w:rsid w:val="00E41F1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276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5D36"/>
    <w:rsid w:val="00F01714"/>
    <w:rsid w:val="00F0258F"/>
    <w:rsid w:val="00F02D06"/>
    <w:rsid w:val="00F056E5"/>
    <w:rsid w:val="00F06FDD"/>
    <w:rsid w:val="00F10819"/>
    <w:rsid w:val="00F11219"/>
    <w:rsid w:val="00F11F95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FEC7"/>
  <w15:docId w15:val="{D1E44060-5E07-4D4D-BFD2-68B03D51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C02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C027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C027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C0276"/>
    <w:pPr>
      <w:keepNext/>
      <w:numPr>
        <w:ilvl w:val="2"/>
        <w:numId w:val="5"/>
      </w:numPr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C027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027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027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027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027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027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027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C02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C027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C027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C027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C0276"/>
    <w:pPr>
      <w:ind w:left="720"/>
    </w:pPr>
  </w:style>
  <w:style w:type="paragraph" w:styleId="Header">
    <w:name w:val="header"/>
    <w:basedOn w:val="Normal"/>
    <w:link w:val="HeaderChar"/>
    <w:unhideWhenUsed/>
    <w:rsid w:val="00EC0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027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C027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C027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2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027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C027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C0276"/>
  </w:style>
  <w:style w:type="table" w:styleId="TableGrid">
    <w:name w:val="Table Grid"/>
    <w:basedOn w:val="TableNormal"/>
    <w:uiPriority w:val="59"/>
    <w:rsid w:val="00EC0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C027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C027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C027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C027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027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C027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C027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C027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C027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C027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C027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C027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C02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C027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C027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C027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C02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C027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C0276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EC027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C027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C027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C027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C0276"/>
    <w:rPr>
      <w:color w:val="EE0000"/>
    </w:rPr>
  </w:style>
  <w:style w:type="paragraph" w:customStyle="1" w:styleId="BodyTextL25Bold">
    <w:name w:val="Body Text L25 Bold"/>
    <w:basedOn w:val="BodyTextL25"/>
    <w:qFormat/>
    <w:rsid w:val="00EC027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C027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C02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2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2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0276"/>
    <w:rPr>
      <w:b/>
      <w:bCs/>
    </w:rPr>
  </w:style>
  <w:style w:type="paragraph" w:customStyle="1" w:styleId="ReflectionQ">
    <w:name w:val="Reflection Q"/>
    <w:basedOn w:val="BodyTextL25"/>
    <w:qFormat/>
    <w:rsid w:val="00EC027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C027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C027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C027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C027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C027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C027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C027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C0276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EC027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027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C027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C027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C027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C027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C027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C027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C027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C027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C027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C027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C027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C027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C02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C027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C027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C027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C027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C027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C027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C027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C027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C027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C027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C027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C027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C027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C027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C027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C027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C0276"/>
    <w:rPr>
      <w:b/>
    </w:rPr>
  </w:style>
  <w:style w:type="character" w:customStyle="1" w:styleId="CMDChar">
    <w:name w:val="CMD Char"/>
    <w:basedOn w:val="DefaultParagraphFont"/>
    <w:link w:val="CMD"/>
    <w:rsid w:val="00EC027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C027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C027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C0276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EC0276"/>
    <w:rPr>
      <w:color w:val="808080"/>
    </w:rPr>
  </w:style>
  <w:style w:type="paragraph" w:customStyle="1" w:styleId="CMDRed">
    <w:name w:val="CMD Red"/>
    <w:basedOn w:val="CMD"/>
    <w:link w:val="CMDRedChar"/>
    <w:qFormat/>
    <w:rsid w:val="00EC0276"/>
    <w:rPr>
      <w:color w:val="EE0000"/>
    </w:rPr>
  </w:style>
  <w:style w:type="character" w:customStyle="1" w:styleId="CMDRedChar">
    <w:name w:val="CMD Red Char"/>
    <w:basedOn w:val="CMDChar"/>
    <w:link w:val="CMDRed"/>
    <w:rsid w:val="00EC027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C027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C0276"/>
    <w:rPr>
      <w:szCs w:val="22"/>
    </w:rPr>
  </w:style>
  <w:style w:type="character" w:customStyle="1" w:styleId="CMDOutputChar">
    <w:name w:val="CMD Output Char"/>
    <w:basedOn w:val="BodyTextL25Char"/>
    <w:link w:val="CMDOutput"/>
    <w:rsid w:val="00EC027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C0276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EC027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EC0276"/>
  </w:style>
  <w:style w:type="paragraph" w:customStyle="1" w:styleId="TableAnswer">
    <w:name w:val="Table Answer"/>
    <w:basedOn w:val="TableText"/>
    <w:qFormat/>
    <w:rsid w:val="00EC0276"/>
  </w:style>
  <w:style w:type="character" w:customStyle="1" w:styleId="Heading2Gray">
    <w:name w:val="Heading 2 Gray"/>
    <w:basedOn w:val="Heading2Char"/>
    <w:uiPriority w:val="1"/>
    <w:qFormat/>
    <w:rsid w:val="00EC027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C0276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C027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C027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C027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C027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C027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C0276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4CB347952C4609A9281DD43979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AF7-A222-4AD9-9C1B-530818987756}"/>
      </w:docPartPr>
      <w:docPartBody>
        <w:p w:rsidR="009628A9" w:rsidRDefault="00E812A9">
          <w:pPr>
            <w:pStyle w:val="794CB347952C4609A9281DD43979E45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9"/>
    <w:rsid w:val="00223784"/>
    <w:rsid w:val="00616872"/>
    <w:rsid w:val="009628A9"/>
    <w:rsid w:val="009640A1"/>
    <w:rsid w:val="009A0FF9"/>
    <w:rsid w:val="009B649C"/>
    <w:rsid w:val="00A2725F"/>
    <w:rsid w:val="00E40E1D"/>
    <w:rsid w:val="00E812A9"/>
    <w:rsid w:val="00F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4CB347952C4609A9281DD43979E45C">
    <w:name w:val="794CB347952C4609A9281DD43979E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E043E-1C9D-4129-9A34-3A104300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6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Who Hears the Broadcast?</vt:lpstr>
    </vt:vector>
  </TitlesOfParts>
  <Company>Cisco Systems, Inc.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Who Hears the Broadcast?</dc:title>
  <dc:description>2013</dc:description>
  <cp:revision>9</cp:revision>
  <cp:lastPrinted>2021-01-09T15:28:00Z</cp:lastPrinted>
  <dcterms:created xsi:type="dcterms:W3CDTF">2020-12-04T19:54:00Z</dcterms:created>
  <dcterms:modified xsi:type="dcterms:W3CDTF">2021-01-09T15:28:00Z</dcterms:modified>
</cp:coreProperties>
</file>