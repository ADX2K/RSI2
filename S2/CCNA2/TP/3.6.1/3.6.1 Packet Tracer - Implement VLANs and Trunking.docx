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1C40" w14:textId="75377E4E" w:rsidR="004D36D7" w:rsidRPr="009C0C49" w:rsidRDefault="00000000" w:rsidP="004C409B">
      <w:pPr>
        <w:pStyle w:val="Titr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B2125" w:rsidRPr="001D43D9">
            <w:t>Packet Tracer - Implement VLANs and Trunking</w:t>
          </w:r>
        </w:sdtContent>
      </w:sdt>
    </w:p>
    <w:p w14:paraId="7FF1FD1A" w14:textId="77777777" w:rsidR="003F5E4A" w:rsidRDefault="003F5E4A" w:rsidP="003F5E4A">
      <w:pPr>
        <w:pStyle w:val="Titre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25"/>
        <w:gridCol w:w="1382"/>
        <w:gridCol w:w="2070"/>
        <w:gridCol w:w="1890"/>
        <w:gridCol w:w="1710"/>
        <w:gridCol w:w="1803"/>
      </w:tblGrid>
      <w:tr w:rsidR="00770A1F" w14:paraId="36D56230" w14:textId="77777777" w:rsidTr="0035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5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1382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207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171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1803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355529">
        <w:tc>
          <w:tcPr>
            <w:tcW w:w="1225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382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F0/1</w:t>
            </w:r>
          </w:p>
        </w:tc>
        <w:tc>
          <w:tcPr>
            <w:tcW w:w="1803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355529">
        <w:tc>
          <w:tcPr>
            <w:tcW w:w="1225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382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F0/2</w:t>
            </w:r>
          </w:p>
        </w:tc>
        <w:tc>
          <w:tcPr>
            <w:tcW w:w="1803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355529">
        <w:tc>
          <w:tcPr>
            <w:tcW w:w="1225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382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F0/3</w:t>
            </w:r>
          </w:p>
        </w:tc>
        <w:tc>
          <w:tcPr>
            <w:tcW w:w="1803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355529">
        <w:tc>
          <w:tcPr>
            <w:tcW w:w="1225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382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F0/1</w:t>
            </w:r>
          </w:p>
        </w:tc>
        <w:tc>
          <w:tcPr>
            <w:tcW w:w="1803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355529">
        <w:tc>
          <w:tcPr>
            <w:tcW w:w="1225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382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F0/2</w:t>
            </w:r>
          </w:p>
        </w:tc>
        <w:tc>
          <w:tcPr>
            <w:tcW w:w="1803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355529">
        <w:tc>
          <w:tcPr>
            <w:tcW w:w="1225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382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F0/3</w:t>
            </w:r>
          </w:p>
        </w:tc>
        <w:tc>
          <w:tcPr>
            <w:tcW w:w="1803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355529">
        <w:tc>
          <w:tcPr>
            <w:tcW w:w="1225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382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1803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355529">
        <w:tc>
          <w:tcPr>
            <w:tcW w:w="1225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382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355529">
        <w:tc>
          <w:tcPr>
            <w:tcW w:w="1225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382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1803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355529">
        <w:tc>
          <w:tcPr>
            <w:tcW w:w="1225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382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68B68F3A" w14:textId="77777777" w:rsidR="002A4D5D" w:rsidRDefault="002A4D5D" w:rsidP="002A4D5D">
      <w:pPr>
        <w:pStyle w:val="ConfigWindow"/>
      </w:pPr>
      <w:r>
        <w:t>Blank Line - no additional information</w:t>
      </w:r>
    </w:p>
    <w:p w14:paraId="50325D85" w14:textId="77777777" w:rsidR="003F5E4A" w:rsidRDefault="003F5E4A" w:rsidP="003F5E4A">
      <w:pPr>
        <w:pStyle w:val="Titre1"/>
      </w:pPr>
      <w:r>
        <w:t>Objectives</w:t>
      </w:r>
    </w:p>
    <w:p w14:paraId="373A913B" w14:textId="77777777" w:rsidR="00D02A09" w:rsidRPr="004C0909" w:rsidRDefault="00D02A09" w:rsidP="00D02A09">
      <w:pPr>
        <w:pStyle w:val="BodyTextL25Bold"/>
      </w:pPr>
      <w:r>
        <w:t>Part 1: 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t xml:space="preserve">Part 3: </w:t>
      </w:r>
      <w:r w:rsidR="00E13E46">
        <w:t>Configure Static Trunking</w:t>
      </w:r>
    </w:p>
    <w:p w14:paraId="1B12EADC" w14:textId="77777777" w:rsidR="00E13E46" w:rsidRDefault="00E13E46" w:rsidP="00D02A09">
      <w:pPr>
        <w:pStyle w:val="BodyTextL25Bold"/>
      </w:pPr>
      <w:r>
        <w:t>Part 4: Configure Dynamic Trunking</w:t>
      </w:r>
    </w:p>
    <w:p w14:paraId="3FC8AEE6" w14:textId="77777777" w:rsidR="003F5E4A" w:rsidRDefault="003F5E4A" w:rsidP="003F5E4A">
      <w:pPr>
        <w:pStyle w:val="Titre1"/>
      </w:pPr>
      <w:r>
        <w:t>Background</w:t>
      </w:r>
    </w:p>
    <w:p w14:paraId="10EA7125" w14:textId="72912E88" w:rsidR="003F5E4A" w:rsidRDefault="00E13E46" w:rsidP="003F5E4A">
      <w:pPr>
        <w:pStyle w:val="BodyTextL25"/>
      </w:pPr>
      <w:r>
        <w:t>You are working in a company that is getting ready to deploy a set of new 2960 switches in a branch office. You are working in the lab to test out the VLAN and trunking configurations that are planned. 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Titre1"/>
      </w:pPr>
      <w:r>
        <w:t>Instructions</w:t>
      </w:r>
    </w:p>
    <w:p w14:paraId="519892A6" w14:textId="02FFF503" w:rsidR="00E13E46" w:rsidRDefault="00E13E46" w:rsidP="00E13E46">
      <w:pPr>
        <w:pStyle w:val="Titre2"/>
      </w:pPr>
      <w:r>
        <w:t>Configure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2CC9E90" w14:textId="77777777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Grilledutableau"/>
        <w:tblW w:w="10080" w:type="dxa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5040"/>
        <w:gridCol w:w="5040"/>
      </w:tblGrid>
      <w:tr w:rsidR="00EE6F4B" w14:paraId="6745D587" w14:textId="77777777" w:rsidTr="005C41D4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5C41D4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 w:rsidRPr="00296F0B">
              <w:t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 w:rsidRPr="00296F0B">
              <w:t>Admin</w:t>
            </w:r>
          </w:p>
        </w:tc>
      </w:tr>
      <w:tr w:rsidR="00EE6F4B" w14:paraId="653F6E77" w14:textId="77777777" w:rsidTr="005C41D4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 w:rsidRPr="00296F0B">
              <w:t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 w:rsidRPr="00296F0B">
              <w:t>Account</w:t>
            </w:r>
            <w:r w:rsidR="00D92090" w:rsidRPr="00296F0B">
              <w:t>s</w:t>
            </w:r>
          </w:p>
        </w:tc>
      </w:tr>
      <w:tr w:rsidR="00EE6F4B" w14:paraId="5A9E8110" w14:textId="77777777" w:rsidTr="005C41D4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 w:rsidRPr="00296F0B">
              <w:lastRenderedPageBreak/>
              <w:t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 w:rsidRPr="00296F0B">
              <w:t>HR</w:t>
            </w:r>
          </w:p>
        </w:tc>
      </w:tr>
      <w:tr w:rsidR="00EE6F4B" w14:paraId="2D2EF531" w14:textId="77777777" w:rsidTr="005C41D4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 w:rsidRPr="00296F0B"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 w:rsidRPr="00296F0B">
              <w:t>Voice</w:t>
            </w:r>
          </w:p>
        </w:tc>
      </w:tr>
      <w:tr w:rsidR="00EE6F4B" w14:paraId="2D4ACD9B" w14:textId="77777777" w:rsidTr="005C41D4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 w:rsidRPr="00296F0B"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 w:rsidRPr="00296F0B">
              <w:t>Management</w:t>
            </w:r>
          </w:p>
        </w:tc>
      </w:tr>
      <w:tr w:rsidR="00EE6F4B" w14:paraId="4A52D9F1" w14:textId="77777777" w:rsidTr="005C41D4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 w:rsidRPr="00296F0B"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 w:rsidRPr="00296F0B">
              <w:t>Native</w:t>
            </w:r>
          </w:p>
        </w:tc>
      </w:tr>
    </w:tbl>
    <w:p w14:paraId="25379ECF" w14:textId="77777777" w:rsidR="00643A54" w:rsidRDefault="00643A54" w:rsidP="00643A54">
      <w:pPr>
        <w:pStyle w:val="ConfigWindow"/>
      </w:pPr>
      <w:r>
        <w:t>Blank Line - no additional information</w:t>
      </w:r>
    </w:p>
    <w:p w14:paraId="2D9FE0B1" w14:textId="77777777" w:rsidR="00E13E46" w:rsidRDefault="00E13E46" w:rsidP="00E13E46">
      <w:pPr>
        <w:pStyle w:val="Titre2"/>
      </w:pPr>
      <w:r>
        <w:t>Assign Ports to VLANs</w:t>
      </w:r>
    </w:p>
    <w:p w14:paraId="19598979" w14:textId="225A5FF6" w:rsidR="0070683B" w:rsidRDefault="004F7A53" w:rsidP="004F7A53">
      <w:pPr>
        <w:pStyle w:val="Titre3"/>
      </w:pPr>
      <w:r>
        <w:t>Assign access ports to VLANs</w:t>
      </w:r>
    </w:p>
    <w:p w14:paraId="697BA384" w14:textId="07A766ED" w:rsidR="00E13E46" w:rsidRPr="00B30E5D" w:rsidRDefault="00EE6F4B" w:rsidP="00B30E5D">
      <w:pPr>
        <w:pStyle w:val="BodyTextL25"/>
      </w:pPr>
      <w:r w:rsidRPr="00B30E5D">
        <w:t xml:space="preserve">On SWB and SWC,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60282AA4" w:rsidR="004F7A53" w:rsidRDefault="004F7A53" w:rsidP="004F7A53">
      <w:pPr>
        <w:pStyle w:val="Titre3"/>
      </w:pPr>
      <w:r>
        <w:t>Configure the Voice VLAN port</w:t>
      </w:r>
    </w:p>
    <w:p w14:paraId="2AADE38A" w14:textId="28472613" w:rsidR="004F7A53" w:rsidRDefault="004F7A53" w:rsidP="00B30E5D">
      <w:pPr>
        <w:pStyle w:val="BodyTextL25"/>
      </w:pPr>
      <w:r>
        <w:t>Configure the appropriate port on switch SWC for voice VLAN functionality.</w:t>
      </w:r>
    </w:p>
    <w:p w14:paraId="4C8C622C" w14:textId="50F8CFE4" w:rsidR="00305F59" w:rsidRDefault="00B30E5D" w:rsidP="00B30E5D">
      <w:pPr>
        <w:pStyle w:val="Titre3"/>
      </w:pPr>
      <w:r>
        <w:t>Configure the virtual management interfaces</w:t>
      </w:r>
    </w:p>
    <w:p w14:paraId="744C2E73" w14:textId="25FF9D19" w:rsidR="00B30E5D" w:rsidRDefault="00B30E5D" w:rsidP="00B30E5D">
      <w:pPr>
        <w:pStyle w:val="SubStepAlpha"/>
      </w:pPr>
      <w:r>
        <w:t>Create the virtual management interfaces,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FD6CC02" w14:textId="6D1E3409" w:rsidR="00F81EBB" w:rsidRDefault="00F81EBB" w:rsidP="00B30E5D">
      <w:pPr>
        <w:pStyle w:val="SubStepAlpha"/>
      </w:pPr>
      <w:r>
        <w:t xml:space="preserve">The switches should </w:t>
      </w:r>
      <w:r w:rsidR="00CF7CCF">
        <w:t xml:space="preserve">not </w:t>
      </w:r>
      <w:r>
        <w:t>be able to ping each other.</w:t>
      </w:r>
    </w:p>
    <w:p w14:paraId="6F1A8EA2" w14:textId="5B278BA8" w:rsidR="00CD69E9" w:rsidRDefault="00CD69E9" w:rsidP="00CD69E9">
      <w:pPr>
        <w:pStyle w:val="SubStepAlpha"/>
        <w:numPr>
          <w:ilvl w:val="0"/>
          <w:numId w:val="0"/>
        </w:numPr>
        <w:ind w:left="720"/>
      </w:pPr>
      <w:r w:rsidRPr="00CD69E9">
        <w:rPr>
          <w:color w:val="FF0000"/>
        </w:rPr>
        <w:t>The switches are enabled to ping each other because we didn’t yet activate the port trunk configurations</w:t>
      </w:r>
    </w:p>
    <w:p w14:paraId="1DE429AC" w14:textId="77777777" w:rsidR="00E13E46" w:rsidRDefault="00E13E46" w:rsidP="00E13E46">
      <w:pPr>
        <w:pStyle w:val="Titre2"/>
      </w:pPr>
      <w:r>
        <w:t>Configure Static Trunking</w:t>
      </w:r>
    </w:p>
    <w:p w14:paraId="551F5F69" w14:textId="6E819BA4" w:rsidR="00E13E46" w:rsidRDefault="00D21403" w:rsidP="005255D5">
      <w:pPr>
        <w:pStyle w:val="SubStepAlpha"/>
      </w:pPr>
      <w:r>
        <w:t>Configure the link between SWA and SWB as a static trunk.</w:t>
      </w:r>
      <w:r w:rsidR="00A42127">
        <w:t xml:space="preserve"> Disable </w:t>
      </w:r>
      <w:r w:rsidR="00691F6B">
        <w:t>dynamic trunking on this port.</w:t>
      </w:r>
    </w:p>
    <w:p w14:paraId="7D3CE0E7" w14:textId="6B6202C6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Titre2"/>
      </w:pPr>
      <w:r>
        <w:t>Configure Dynamic Trunking</w:t>
      </w:r>
    </w:p>
    <w:p w14:paraId="3B4E439D" w14:textId="13C1567D" w:rsidR="00F81EBB" w:rsidRDefault="007C48CD" w:rsidP="008E77ED">
      <w:pPr>
        <w:pStyle w:val="SubStepAlpha"/>
      </w:pPr>
      <w:r>
        <w:t>Assume that the trunk port on SWC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 xml:space="preserve">SWA </w:t>
      </w:r>
      <w:r>
        <w:t>so that it</w:t>
      </w:r>
      <w:r w:rsidR="000D6D1B">
        <w:t xml:space="preserve"> successfully</w:t>
      </w:r>
      <w:r>
        <w:t xml:space="preserve"> negotiates trunk</w:t>
      </w:r>
      <w:r w:rsidR="000D6D1B">
        <w:t>ing</w:t>
      </w:r>
      <w:r>
        <w:t xml:space="preserve"> with SWC.</w:t>
      </w:r>
    </w:p>
    <w:p w14:paraId="748CC82B" w14:textId="0E07AC4B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576972A4" w14:textId="44FFE7E8" w:rsidR="00A9642E" w:rsidRPr="00A9642E" w:rsidRDefault="00A9642E" w:rsidP="00A9642E">
      <w:pPr>
        <w:pStyle w:val="ConfigWindow"/>
      </w:pPr>
      <w:r>
        <w:t>End of document</w:t>
      </w:r>
    </w:p>
    <w:sectPr w:rsidR="00A9642E" w:rsidRPr="00A9642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8272A" w14:textId="77777777" w:rsidR="00E63FE7" w:rsidRDefault="00E63FE7" w:rsidP="00710659">
      <w:pPr>
        <w:spacing w:after="0" w:line="240" w:lineRule="auto"/>
      </w:pPr>
      <w:r>
        <w:separator/>
      </w:r>
    </w:p>
    <w:p w14:paraId="21B35DA9" w14:textId="77777777" w:rsidR="00E63FE7" w:rsidRDefault="00E63FE7"/>
  </w:endnote>
  <w:endnote w:type="continuationSeparator" w:id="0">
    <w:p w14:paraId="6530C3B6" w14:textId="77777777" w:rsidR="00E63FE7" w:rsidRDefault="00E63FE7" w:rsidP="00710659">
      <w:pPr>
        <w:spacing w:after="0" w:line="240" w:lineRule="auto"/>
      </w:pPr>
      <w:r>
        <w:continuationSeparator/>
      </w:r>
    </w:p>
    <w:p w14:paraId="1AD108F1" w14:textId="77777777" w:rsidR="00E63FE7" w:rsidRDefault="00E63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44F3" w14:textId="3E2CAD8F" w:rsidR="006608F4" w:rsidRPr="00882B63" w:rsidRDefault="006608F4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D69E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277EC" w14:textId="426BC21D" w:rsidR="006608F4" w:rsidRPr="00882B63" w:rsidRDefault="006608F4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D69E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8AF32" w14:textId="77777777" w:rsidR="00E63FE7" w:rsidRDefault="00E63FE7" w:rsidP="00710659">
      <w:pPr>
        <w:spacing w:after="0" w:line="240" w:lineRule="auto"/>
      </w:pPr>
      <w:r>
        <w:separator/>
      </w:r>
    </w:p>
    <w:p w14:paraId="7CA5ECCC" w14:textId="77777777" w:rsidR="00E63FE7" w:rsidRDefault="00E63FE7"/>
  </w:footnote>
  <w:footnote w:type="continuationSeparator" w:id="0">
    <w:p w14:paraId="63F2BB2F" w14:textId="77777777" w:rsidR="00E63FE7" w:rsidRDefault="00E63FE7" w:rsidP="00710659">
      <w:pPr>
        <w:spacing w:after="0" w:line="240" w:lineRule="auto"/>
      </w:pPr>
      <w:r>
        <w:continuationSeparator/>
      </w:r>
    </w:p>
    <w:p w14:paraId="7203DF3A" w14:textId="77777777" w:rsidR="00E63FE7" w:rsidRDefault="00E63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EEE968" w14:textId="77777777" w:rsidR="006608F4" w:rsidRDefault="006608F4" w:rsidP="008402F2">
        <w:pPr>
          <w:pStyle w:val="PageHead"/>
        </w:pPr>
        <w:r>
          <w:t>Packet Tracer - Implement VLANs and Trunking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42227072">
    <w:abstractNumId w:val="7"/>
  </w:num>
  <w:num w:numId="2" w16cid:durableId="1024750408">
    <w:abstractNumId w:val="4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59765006">
    <w:abstractNumId w:val="3"/>
  </w:num>
  <w:num w:numId="4" w16cid:durableId="1705401917">
    <w:abstractNumId w:val="4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30653157">
    <w:abstractNumId w:val="4"/>
  </w:num>
  <w:num w:numId="6" w16cid:durableId="1043402074">
    <w:abstractNumId w:val="0"/>
  </w:num>
  <w:num w:numId="7" w16cid:durableId="1246770504">
    <w:abstractNumId w:val="1"/>
  </w:num>
  <w:num w:numId="8" w16cid:durableId="182262391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39707298">
    <w:abstractNumId w:val="4"/>
  </w:num>
  <w:num w:numId="10" w16cid:durableId="1848014355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122509506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983197118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827793788">
    <w:abstractNumId w:val="2"/>
  </w:num>
  <w:num w:numId="14" w16cid:durableId="127432875">
    <w:abstractNumId w:val="2"/>
  </w:num>
  <w:num w:numId="15" w16cid:durableId="60056819">
    <w:abstractNumId w:val="8"/>
  </w:num>
  <w:num w:numId="16" w16cid:durableId="5380088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9568436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4D5D"/>
    <w:rsid w:val="002A6C56"/>
    <w:rsid w:val="002C04C4"/>
    <w:rsid w:val="002C090C"/>
    <w:rsid w:val="002C1243"/>
    <w:rsid w:val="002C1815"/>
    <w:rsid w:val="002C3B6E"/>
    <w:rsid w:val="002C475E"/>
    <w:rsid w:val="002C6AD6"/>
    <w:rsid w:val="002D6A0A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369CE"/>
    <w:rsid w:val="0034220F"/>
    <w:rsid w:val="0034455D"/>
    <w:rsid w:val="0034604B"/>
    <w:rsid w:val="00346D17"/>
    <w:rsid w:val="00347972"/>
    <w:rsid w:val="0035469B"/>
    <w:rsid w:val="00355529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A7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C415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45C0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C41D4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A54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A03"/>
    <w:rsid w:val="009C0B81"/>
    <w:rsid w:val="009C0C49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A78"/>
    <w:rsid w:val="00A76665"/>
    <w:rsid w:val="00A76749"/>
    <w:rsid w:val="00A807C1"/>
    <w:rsid w:val="00A82658"/>
    <w:rsid w:val="00A83374"/>
    <w:rsid w:val="00A96172"/>
    <w:rsid w:val="00A9642E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69E9"/>
    <w:rsid w:val="00CD7F73"/>
    <w:rsid w:val="00CE26C5"/>
    <w:rsid w:val="00CE36AF"/>
    <w:rsid w:val="00CE47F3"/>
    <w:rsid w:val="00CE4C62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05BC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3FE7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95FC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C41D4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5C41D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5C41D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itre3">
    <w:name w:val="heading 3"/>
    <w:basedOn w:val="Normal"/>
    <w:next w:val="BodyTextL25"/>
    <w:link w:val="Titre3Car"/>
    <w:unhideWhenUsed/>
    <w:qFormat/>
    <w:rsid w:val="005C41D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5C41D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5C41D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C41D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5C41D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5C41D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5C41D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5C41D4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5C41D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C41D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C41D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C41D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C41D4"/>
    <w:pPr>
      <w:ind w:left="720"/>
    </w:pPr>
  </w:style>
  <w:style w:type="paragraph" w:styleId="En-tte">
    <w:name w:val="header"/>
    <w:basedOn w:val="Normal"/>
    <w:link w:val="En-tteCar"/>
    <w:unhideWhenUsed/>
    <w:rsid w:val="005C41D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5C41D4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5C41D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5C41D4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C41D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C41D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C41D4"/>
  </w:style>
  <w:style w:type="table" w:styleId="Grilledutableau">
    <w:name w:val="Table Grid"/>
    <w:basedOn w:val="TableauNormal"/>
    <w:uiPriority w:val="59"/>
    <w:rsid w:val="005C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C41D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C41D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C41D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C41D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5C41D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C41D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C41D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C41D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C41D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C41D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C41D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C41D4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5C41D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C41D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Policepardfaut"/>
    <w:uiPriority w:val="1"/>
    <w:qFormat/>
    <w:rsid w:val="005C41D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C41D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5C41D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5C41D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C41D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ucuneliste"/>
    <w:uiPriority w:val="99"/>
    <w:rsid w:val="005C41D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5C41D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C41D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C41D4"/>
    <w:rPr>
      <w:color w:val="EE0000"/>
    </w:rPr>
  </w:style>
  <w:style w:type="paragraph" w:customStyle="1" w:styleId="BodyTextL25Bold">
    <w:name w:val="Body Text L25 Bold"/>
    <w:basedOn w:val="BodyTextL25"/>
    <w:qFormat/>
    <w:rsid w:val="005C41D4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5C41D4"/>
    <w:rPr>
      <w:rFonts w:ascii="Courier New" w:eastAsia="Times New Roman" w:hAnsi="Courier New"/>
    </w:rPr>
  </w:style>
  <w:style w:type="character" w:styleId="Marquedecommentaire">
    <w:name w:val="annotation reference"/>
    <w:semiHidden/>
    <w:unhideWhenUsed/>
    <w:rsid w:val="005C41D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41D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41D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41D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C41D4"/>
    <w:rPr>
      <w:b/>
      <w:bCs/>
    </w:rPr>
  </w:style>
  <w:style w:type="paragraph" w:customStyle="1" w:styleId="ReflectionQ">
    <w:name w:val="Reflection Q"/>
    <w:basedOn w:val="BodyTextL25"/>
    <w:qFormat/>
    <w:rsid w:val="005C41D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C41D4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5C41D4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5C41D4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5C41D4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5C41D4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5C41D4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5C41D4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5C41D4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5C41D4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C41D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C41D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C41D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C41D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C41D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C41D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C41D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C41D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C41D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5C41D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5C4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5C41D4"/>
    <w:rPr>
      <w:rFonts w:ascii="Courier New" w:eastAsia="Times New Roman" w:hAnsi="Courier New" w:cs="Courier New"/>
    </w:rPr>
  </w:style>
  <w:style w:type="paragraph" w:styleId="Tabledesrfrencesjuridiques">
    <w:name w:val="table of authorities"/>
    <w:basedOn w:val="Normal"/>
    <w:next w:val="Normal"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5C41D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5C41D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5C41D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5C41D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5C41D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5C41D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5C41D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5C41D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5C41D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5C41D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5C41D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5C41D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5C41D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C41D4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5C41D4"/>
    <w:rPr>
      <w:b/>
    </w:rPr>
  </w:style>
  <w:style w:type="character" w:customStyle="1" w:styleId="CMDChar">
    <w:name w:val="CMD Char"/>
    <w:basedOn w:val="Policepardfaut"/>
    <w:link w:val="CMD"/>
    <w:rsid w:val="005C41D4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5C41D4"/>
    <w:rPr>
      <w:rFonts w:eastAsia="Times New Roman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5C41D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5C41D4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2A4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C41D4"/>
    <w:rPr>
      <w:color w:val="808080"/>
    </w:rPr>
  </w:style>
  <w:style w:type="character" w:customStyle="1" w:styleId="Heading1Gray">
    <w:name w:val="Heading 1 Gray"/>
    <w:basedOn w:val="Titre1Car"/>
    <w:uiPriority w:val="1"/>
    <w:qFormat/>
    <w:rsid w:val="005C41D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C41D4"/>
    <w:rPr>
      <w:color w:val="EE0000"/>
    </w:rPr>
  </w:style>
  <w:style w:type="character" w:customStyle="1" w:styleId="CMDRedChar">
    <w:name w:val="CMD Red Char"/>
    <w:basedOn w:val="CMDChar"/>
    <w:link w:val="CMDRed"/>
    <w:rsid w:val="005C41D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C41D4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5C41D4"/>
    <w:rPr>
      <w:szCs w:val="22"/>
    </w:rPr>
  </w:style>
  <w:style w:type="character" w:customStyle="1" w:styleId="CMDOutputChar">
    <w:name w:val="CMD Output Char"/>
    <w:basedOn w:val="BodyTextL25Char"/>
    <w:link w:val="CMDOutput"/>
    <w:rsid w:val="005C41D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C41D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C41D4"/>
  </w:style>
  <w:style w:type="paragraph" w:customStyle="1" w:styleId="TableAnswer">
    <w:name w:val="Table Answer"/>
    <w:basedOn w:val="TableText"/>
    <w:qFormat/>
    <w:rsid w:val="005C41D4"/>
  </w:style>
  <w:style w:type="character" w:customStyle="1" w:styleId="Heading2Gray">
    <w:name w:val="Heading 2 Gray"/>
    <w:basedOn w:val="Titre2Car"/>
    <w:uiPriority w:val="1"/>
    <w:qFormat/>
    <w:rsid w:val="005C41D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C41D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C41D4"/>
    <w:pPr>
      <w:ind w:left="720"/>
    </w:pPr>
  </w:style>
  <w:style w:type="character" w:customStyle="1" w:styleId="BodyTextL50Char">
    <w:name w:val="Body Text L50 Char"/>
    <w:basedOn w:val="Policepardfaut"/>
    <w:link w:val="BodyTextL50"/>
    <w:rsid w:val="005C41D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C41D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C41D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C41D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Policepardfaut"/>
    <w:link w:val="DevConfigs"/>
    <w:rsid w:val="005C41D4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073CAB"/>
    <w:rsid w:val="000A0229"/>
    <w:rsid w:val="00363CB1"/>
    <w:rsid w:val="003E5BA7"/>
    <w:rsid w:val="00415CAA"/>
    <w:rsid w:val="00437459"/>
    <w:rsid w:val="0045464A"/>
    <w:rsid w:val="004C7AB5"/>
    <w:rsid w:val="00617D0F"/>
    <w:rsid w:val="007B4C12"/>
    <w:rsid w:val="009129BA"/>
    <w:rsid w:val="009B0B77"/>
    <w:rsid w:val="00B7469B"/>
    <w:rsid w:val="00BA5E5A"/>
    <w:rsid w:val="00CB2D20"/>
    <w:rsid w:val="00DE2694"/>
    <w:rsid w:val="00E66529"/>
    <w:rsid w:val="00E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4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description>2019</dc:description>
  <cp:lastModifiedBy>Adel Aiouaz</cp:lastModifiedBy>
  <cp:revision>7</cp:revision>
  <cp:lastPrinted>2021-01-11T14:32:00Z</cp:lastPrinted>
  <dcterms:created xsi:type="dcterms:W3CDTF">2021-01-11T14:27:00Z</dcterms:created>
  <dcterms:modified xsi:type="dcterms:W3CDTF">2025-04-24T16:47:00Z</dcterms:modified>
</cp:coreProperties>
</file>